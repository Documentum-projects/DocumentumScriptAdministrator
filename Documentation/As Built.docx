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FB0A6C" w14:textId="77777777" w:rsidR="00793FEC" w:rsidRPr="007750CC" w:rsidRDefault="00793FEC" w:rsidP="00793FEC">
      <w:pPr>
        <w:pStyle w:val="TitleMain"/>
        <w:rPr>
          <w:rFonts w:asciiTheme="minorHAnsi" w:hAnsiTheme="minorHAnsi" w:cstheme="minorHAnsi"/>
        </w:rPr>
      </w:pPr>
      <w:r w:rsidRPr="007750CC">
        <w:rPr>
          <w:rFonts w:asciiTheme="minorHAnsi" w:hAnsiTheme="minorHAnsi" w:cstheme="minorHAnsi"/>
        </w:rPr>
        <w:t>DocScript</w:t>
      </w:r>
    </w:p>
    <w:p w14:paraId="2FCBC11B" w14:textId="77777777" w:rsidR="00793FEC" w:rsidRPr="007750CC" w:rsidRDefault="00793FEC" w:rsidP="00793FEC">
      <w:pPr>
        <w:pStyle w:val="TitleSub"/>
        <w:rPr>
          <w:rFonts w:asciiTheme="minorHAnsi" w:hAnsiTheme="minorHAnsi" w:cstheme="minorHAnsi"/>
          <w:sz w:val="36"/>
          <w:szCs w:val="36"/>
        </w:rPr>
      </w:pPr>
      <w:r w:rsidRPr="007750CC">
        <w:rPr>
          <w:rFonts w:asciiTheme="minorHAnsi" w:hAnsiTheme="minorHAnsi" w:cstheme="minorHAnsi"/>
          <w:sz w:val="36"/>
          <w:szCs w:val="36"/>
        </w:rPr>
        <w:t>Documentum Script Administrator</w:t>
      </w:r>
    </w:p>
    <w:p w14:paraId="36BBE3A1" w14:textId="599F0CE3" w:rsidR="00793FEC" w:rsidRPr="007750CC" w:rsidRDefault="00793FEC" w:rsidP="00793FEC">
      <w:pPr>
        <w:pStyle w:val="TitleSub"/>
        <w:rPr>
          <w:rFonts w:asciiTheme="minorHAnsi" w:hAnsiTheme="minorHAnsi" w:cstheme="minorHAnsi"/>
        </w:rPr>
      </w:pPr>
      <w:r w:rsidRPr="007750CC">
        <w:rPr>
          <w:rFonts w:asciiTheme="minorHAnsi" w:hAnsiTheme="minorHAnsi" w:cstheme="minorHAnsi"/>
        </w:rPr>
        <w:t>As Built</w:t>
      </w:r>
    </w:p>
    <w:p w14:paraId="61186184" w14:textId="77777777" w:rsidR="00793FEC" w:rsidRPr="007750CC" w:rsidRDefault="00793FEC" w:rsidP="00793FEC">
      <w:pPr>
        <w:rPr>
          <w:rFonts w:asciiTheme="minorHAnsi" w:hAnsiTheme="minorHAnsi" w:cstheme="minorHAnsi"/>
        </w:rPr>
      </w:pPr>
    </w:p>
    <w:p w14:paraId="7F61F079" w14:textId="77777777" w:rsidR="00793FEC" w:rsidRPr="007750CC" w:rsidRDefault="00793FEC" w:rsidP="00793FEC">
      <w:pPr>
        <w:rPr>
          <w:rFonts w:asciiTheme="minorHAnsi" w:hAnsiTheme="minorHAnsi" w:cstheme="minorHAnsi"/>
        </w:rPr>
      </w:pPr>
    </w:p>
    <w:p w14:paraId="6B5344E5" w14:textId="77777777" w:rsidR="00793FEC" w:rsidRPr="007750CC" w:rsidRDefault="00793FEC" w:rsidP="00793FEC">
      <w:pPr>
        <w:rPr>
          <w:rFonts w:asciiTheme="minorHAnsi" w:hAnsiTheme="minorHAnsi" w:cstheme="minorHAnsi"/>
        </w:rPr>
      </w:pPr>
    </w:p>
    <w:p w14:paraId="7486F774" w14:textId="77777777" w:rsidR="00793FEC" w:rsidRPr="007750CC" w:rsidRDefault="00793FEC" w:rsidP="00793FEC">
      <w:pPr>
        <w:rPr>
          <w:rFonts w:asciiTheme="minorHAnsi" w:hAnsiTheme="minorHAnsi" w:cstheme="minorHAnsi"/>
        </w:rPr>
      </w:pPr>
    </w:p>
    <w:p w14:paraId="78D01D7D" w14:textId="77777777" w:rsidR="00793FEC" w:rsidRPr="007750CC" w:rsidRDefault="00793FEC" w:rsidP="00793FEC">
      <w:pPr>
        <w:rPr>
          <w:rFonts w:asciiTheme="minorHAnsi" w:hAnsiTheme="minorHAnsi" w:cstheme="minorHAnsi"/>
        </w:rPr>
      </w:pPr>
    </w:p>
    <w:p w14:paraId="63084A74" w14:textId="77777777" w:rsidR="00793FEC" w:rsidRPr="007750CC" w:rsidRDefault="00793FEC" w:rsidP="00793FEC">
      <w:pPr>
        <w:rPr>
          <w:rFonts w:asciiTheme="minorHAnsi" w:hAnsiTheme="minorHAnsi" w:cstheme="minorHAnsi"/>
        </w:rPr>
      </w:pPr>
    </w:p>
    <w:p w14:paraId="501D42B2" w14:textId="77777777" w:rsidR="00793FEC" w:rsidRPr="007750CC" w:rsidRDefault="00793FEC" w:rsidP="00793FEC">
      <w:pPr>
        <w:rPr>
          <w:rFonts w:asciiTheme="minorHAnsi" w:hAnsiTheme="minorHAnsi" w:cstheme="minorHAnsi"/>
        </w:rPr>
      </w:pPr>
    </w:p>
    <w:p w14:paraId="0D94787D" w14:textId="77777777" w:rsidR="00793FEC" w:rsidRPr="007750CC" w:rsidRDefault="00793FEC" w:rsidP="00793FEC">
      <w:pPr>
        <w:rPr>
          <w:rFonts w:asciiTheme="minorHAnsi" w:hAnsiTheme="minorHAnsi" w:cstheme="minorHAnsi"/>
        </w:rPr>
      </w:pPr>
    </w:p>
    <w:p w14:paraId="13DF1460" w14:textId="77777777" w:rsidR="00793FEC" w:rsidRPr="007750CC" w:rsidRDefault="00793FEC" w:rsidP="00793FEC">
      <w:pPr>
        <w:rPr>
          <w:rFonts w:asciiTheme="minorHAnsi" w:hAnsiTheme="minorHAnsi" w:cstheme="minorHAnsi"/>
        </w:rPr>
      </w:pPr>
    </w:p>
    <w:p w14:paraId="701D6CDB" w14:textId="77777777" w:rsidR="00793FEC" w:rsidRPr="007750CC" w:rsidRDefault="00793FEC" w:rsidP="00793FEC">
      <w:pPr>
        <w:rPr>
          <w:rFonts w:asciiTheme="minorHAnsi" w:hAnsiTheme="minorHAnsi" w:cstheme="minorHAnsi"/>
        </w:rPr>
      </w:pPr>
    </w:p>
    <w:p w14:paraId="33E6006D" w14:textId="77777777" w:rsidR="00793FEC" w:rsidRPr="007750CC" w:rsidRDefault="00793FEC" w:rsidP="00793FEC">
      <w:pPr>
        <w:rPr>
          <w:rFonts w:asciiTheme="minorHAnsi" w:hAnsiTheme="minorHAnsi" w:cstheme="minorHAnsi"/>
        </w:rPr>
      </w:pPr>
    </w:p>
    <w:p w14:paraId="19AB1A9C" w14:textId="77777777" w:rsidR="00793FEC" w:rsidRPr="007750CC" w:rsidRDefault="00793FEC" w:rsidP="00793FEC">
      <w:pPr>
        <w:rPr>
          <w:rFonts w:asciiTheme="minorHAnsi" w:hAnsiTheme="minorHAnsi" w:cstheme="minorHAnsi"/>
        </w:rPr>
      </w:pPr>
    </w:p>
    <w:p w14:paraId="54289150" w14:textId="77777777" w:rsidR="00793FEC" w:rsidRPr="007750CC" w:rsidRDefault="00793FEC" w:rsidP="00793FEC">
      <w:pPr>
        <w:rPr>
          <w:rFonts w:asciiTheme="minorHAnsi" w:hAnsiTheme="minorHAnsi" w:cstheme="minorHAnsi"/>
        </w:rPr>
      </w:pPr>
    </w:p>
    <w:p w14:paraId="335B7E35" w14:textId="77777777" w:rsidR="00793FEC" w:rsidRPr="007750CC" w:rsidRDefault="00793FEC" w:rsidP="00793FEC">
      <w:pPr>
        <w:rPr>
          <w:rFonts w:asciiTheme="minorHAnsi" w:hAnsiTheme="minorHAnsi" w:cstheme="minorHAnsi"/>
        </w:rPr>
      </w:pPr>
    </w:p>
    <w:p w14:paraId="5805906B" w14:textId="77777777" w:rsidR="00793FEC" w:rsidRPr="007750CC" w:rsidRDefault="00793FEC" w:rsidP="00793FEC">
      <w:pPr>
        <w:rPr>
          <w:rFonts w:asciiTheme="minorHAnsi" w:hAnsiTheme="minorHAnsi" w:cstheme="minorHAnsi"/>
        </w:rPr>
      </w:pPr>
    </w:p>
    <w:p w14:paraId="6882388D" w14:textId="77777777" w:rsidR="00793FEC" w:rsidRPr="007750CC" w:rsidRDefault="00793FEC" w:rsidP="00793FEC">
      <w:pPr>
        <w:rPr>
          <w:rFonts w:asciiTheme="minorHAnsi" w:hAnsiTheme="minorHAnsi" w:cstheme="minorHAnsi"/>
        </w:rPr>
      </w:pPr>
    </w:p>
    <w:p w14:paraId="66C077B3" w14:textId="77777777" w:rsidR="00793FEC" w:rsidRPr="007750CC" w:rsidRDefault="00793FEC" w:rsidP="00793FEC">
      <w:pPr>
        <w:rPr>
          <w:rFonts w:asciiTheme="minorHAnsi" w:hAnsiTheme="minorHAnsi" w:cstheme="minorHAnsi"/>
        </w:rPr>
      </w:pPr>
    </w:p>
    <w:p w14:paraId="00BCFF40" w14:textId="77777777" w:rsidR="00793FEC" w:rsidRPr="007750CC" w:rsidRDefault="00793FEC" w:rsidP="00793FEC">
      <w:pPr>
        <w:rPr>
          <w:rFonts w:asciiTheme="minorHAnsi" w:hAnsiTheme="minorHAnsi" w:cstheme="minorHAnsi"/>
        </w:rPr>
      </w:pPr>
    </w:p>
    <w:p w14:paraId="6D98D8F8" w14:textId="77777777" w:rsidR="00793FEC" w:rsidRPr="007750CC" w:rsidRDefault="00793FEC" w:rsidP="00793FEC">
      <w:pPr>
        <w:rPr>
          <w:rFonts w:asciiTheme="minorHAnsi" w:hAnsiTheme="minorHAnsi" w:cstheme="minorHAnsi"/>
        </w:rPr>
      </w:pPr>
    </w:p>
    <w:p w14:paraId="77FEFDA9" w14:textId="4CD0ABF1" w:rsidR="00793FEC" w:rsidRPr="007750CC" w:rsidRDefault="00793FEC" w:rsidP="00793FEC">
      <w:pPr>
        <w:pStyle w:val="PreparedDetails"/>
        <w:rPr>
          <w:rFonts w:asciiTheme="minorHAnsi" w:hAnsiTheme="minorHAnsi" w:cstheme="minorHAnsi"/>
        </w:rPr>
      </w:pPr>
    </w:p>
    <w:p w14:paraId="0C563449" w14:textId="77777777" w:rsidR="00793FEC" w:rsidRPr="007750CC" w:rsidRDefault="00793FEC" w:rsidP="00793FEC">
      <w:pPr>
        <w:rPr>
          <w:rFonts w:asciiTheme="minorHAnsi" w:hAnsiTheme="minorHAnsi" w:cstheme="minorHAnsi"/>
        </w:rPr>
      </w:pPr>
      <w:r w:rsidRPr="007750CC">
        <w:rPr>
          <w:rFonts w:asciiTheme="minorHAnsi" w:hAnsiTheme="minorHAnsi" w:cstheme="minorHAnsi"/>
        </w:rPr>
        <w:br w:type="page"/>
      </w:r>
    </w:p>
    <w:p w14:paraId="469287F0" w14:textId="77777777" w:rsidR="00793FEC" w:rsidRPr="007750CC" w:rsidRDefault="00793FEC" w:rsidP="00793FEC">
      <w:pPr>
        <w:pStyle w:val="DocumentDetails"/>
        <w:rPr>
          <w:rFonts w:asciiTheme="minorHAnsi" w:hAnsiTheme="minorHAnsi" w:cstheme="minorHAnsi"/>
        </w:rPr>
      </w:pPr>
      <w:r w:rsidRPr="007750CC">
        <w:rPr>
          <w:rFonts w:asciiTheme="minorHAnsi" w:hAnsiTheme="minorHAnsi" w:cstheme="minorHAnsi"/>
        </w:rPr>
        <w:lastRenderedPageBreak/>
        <w:t>Document Version History</w:t>
      </w:r>
    </w:p>
    <w:tbl>
      <w:tblPr>
        <w:tblW w:w="9283" w:type="dxa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021"/>
        <w:gridCol w:w="1578"/>
        <w:gridCol w:w="1671"/>
        <w:gridCol w:w="5013"/>
      </w:tblGrid>
      <w:tr w:rsidR="00793FEC" w:rsidRPr="007750CC" w14:paraId="5416165F" w14:textId="77777777" w:rsidTr="00F454B4"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7E75D042" w14:textId="77777777" w:rsidR="00793FEC" w:rsidRPr="007750CC" w:rsidRDefault="00793FEC" w:rsidP="00F454B4">
            <w:pPr>
              <w:pStyle w:val="TableHeading"/>
              <w:rPr>
                <w:rFonts w:asciiTheme="minorHAnsi" w:hAnsiTheme="minorHAnsi" w:cstheme="minorHAnsi"/>
              </w:rPr>
            </w:pPr>
            <w:r w:rsidRPr="007750CC">
              <w:rPr>
                <w:rFonts w:asciiTheme="minorHAnsi" w:hAnsiTheme="minorHAnsi" w:cstheme="minorHAnsi"/>
              </w:rPr>
              <w:t>Version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08C37E86" w14:textId="77777777" w:rsidR="00793FEC" w:rsidRPr="007750CC" w:rsidRDefault="00793FEC" w:rsidP="00F454B4">
            <w:pPr>
              <w:pStyle w:val="TableHeading"/>
              <w:rPr>
                <w:rFonts w:asciiTheme="minorHAnsi" w:hAnsiTheme="minorHAnsi" w:cstheme="minorHAnsi"/>
              </w:rPr>
            </w:pPr>
            <w:r w:rsidRPr="007750CC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4ED9889C" w14:textId="77777777" w:rsidR="00793FEC" w:rsidRPr="007750CC" w:rsidRDefault="00793FEC" w:rsidP="00F454B4">
            <w:pPr>
              <w:pStyle w:val="TableHeading"/>
              <w:rPr>
                <w:rFonts w:asciiTheme="minorHAnsi" w:hAnsiTheme="minorHAnsi" w:cstheme="minorHAnsi"/>
              </w:rPr>
            </w:pPr>
            <w:r w:rsidRPr="007750CC">
              <w:rPr>
                <w:rFonts w:asciiTheme="minorHAnsi" w:hAnsiTheme="minorHAnsi" w:cstheme="minorHAnsi"/>
              </w:rPr>
              <w:t>Change By</w:t>
            </w:r>
          </w:p>
        </w:tc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</w:tcPr>
          <w:p w14:paraId="0A5AAFC7" w14:textId="77777777" w:rsidR="00793FEC" w:rsidRPr="007750CC" w:rsidRDefault="00793FEC" w:rsidP="00F454B4">
            <w:pPr>
              <w:pStyle w:val="TableHeading"/>
              <w:rPr>
                <w:rFonts w:asciiTheme="minorHAnsi" w:hAnsiTheme="minorHAnsi" w:cstheme="minorHAnsi"/>
              </w:rPr>
            </w:pPr>
            <w:r w:rsidRPr="007750CC">
              <w:rPr>
                <w:rFonts w:asciiTheme="minorHAnsi" w:hAnsiTheme="minorHAnsi" w:cstheme="minorHAnsi"/>
              </w:rPr>
              <w:t>Amendment</w:t>
            </w:r>
          </w:p>
        </w:tc>
      </w:tr>
      <w:tr w:rsidR="00793FEC" w:rsidRPr="007750CC" w14:paraId="2C659C45" w14:textId="77777777" w:rsidTr="00F454B4"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51360" w14:textId="77777777" w:rsidR="00793FEC" w:rsidRPr="007750CC" w:rsidRDefault="00793FEC" w:rsidP="00F454B4">
            <w:pPr>
              <w:pStyle w:val="TableText"/>
              <w:rPr>
                <w:rFonts w:asciiTheme="minorHAnsi" w:hAnsiTheme="minorHAnsi" w:cstheme="minorHAnsi"/>
              </w:rPr>
            </w:pPr>
            <w:r w:rsidRPr="007750CC">
              <w:rPr>
                <w:rFonts w:asciiTheme="minorHAnsi" w:hAnsiTheme="minorHAnsi" w:cstheme="minorHAnsi"/>
              </w:rPr>
              <w:t>0.1</w:t>
            </w:r>
          </w:p>
        </w:tc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5340D" w14:textId="77777777" w:rsidR="00793FEC" w:rsidRPr="007750CC" w:rsidRDefault="00793FEC" w:rsidP="00F454B4">
            <w:pPr>
              <w:pStyle w:val="TableText"/>
              <w:rPr>
                <w:rFonts w:asciiTheme="minorHAnsi" w:hAnsiTheme="minorHAnsi" w:cstheme="minorHAnsi"/>
              </w:rPr>
            </w:pPr>
            <w:r w:rsidRPr="007750CC">
              <w:rPr>
                <w:rFonts w:asciiTheme="minorHAnsi" w:hAnsiTheme="minorHAnsi" w:cstheme="minorHAnsi"/>
              </w:rPr>
              <w:t>13- JUN -2013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A9908" w14:textId="77777777" w:rsidR="00793FEC" w:rsidRPr="007750CC" w:rsidRDefault="00793FEC" w:rsidP="00F454B4">
            <w:pPr>
              <w:pStyle w:val="TableText"/>
              <w:rPr>
                <w:rFonts w:asciiTheme="minorHAnsi" w:hAnsiTheme="minorHAnsi" w:cstheme="minorHAnsi"/>
              </w:rPr>
            </w:pPr>
            <w:r w:rsidRPr="007750CC">
              <w:rPr>
                <w:rFonts w:asciiTheme="minorHAnsi" w:hAnsiTheme="minorHAnsi" w:cstheme="minorHAnsi"/>
              </w:rPr>
              <w:t>Anthony Duguid</w:t>
            </w:r>
          </w:p>
        </w:tc>
        <w:tc>
          <w:tcPr>
            <w:tcW w:w="5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DBE98" w14:textId="77777777" w:rsidR="00793FEC" w:rsidRPr="007750CC" w:rsidRDefault="00793FEC" w:rsidP="00F454B4">
            <w:pPr>
              <w:pStyle w:val="TableText"/>
              <w:rPr>
                <w:rFonts w:asciiTheme="minorHAnsi" w:hAnsiTheme="minorHAnsi" w:cstheme="minorHAnsi"/>
              </w:rPr>
            </w:pPr>
            <w:r w:rsidRPr="007750CC">
              <w:rPr>
                <w:rFonts w:asciiTheme="minorHAnsi" w:hAnsiTheme="minorHAnsi" w:cstheme="minorHAnsi"/>
              </w:rPr>
              <w:t>Initial draft</w:t>
            </w:r>
          </w:p>
        </w:tc>
      </w:tr>
    </w:tbl>
    <w:p w14:paraId="4FE339F8" w14:textId="77777777" w:rsidR="00793FEC" w:rsidRPr="007750CC" w:rsidRDefault="00793FEC" w:rsidP="00793FEC">
      <w:pPr>
        <w:rPr>
          <w:rFonts w:asciiTheme="minorHAnsi" w:hAnsiTheme="minorHAnsi" w:cstheme="minorHAnsi"/>
        </w:rPr>
      </w:pPr>
      <w:r w:rsidRPr="007750CC">
        <w:rPr>
          <w:rFonts w:asciiTheme="minorHAnsi" w:hAnsiTheme="minorHAnsi" w:cstheme="minorHAnsi"/>
        </w:rPr>
        <w:br w:type="page"/>
      </w:r>
    </w:p>
    <w:sdt>
      <w:sdtPr>
        <w:rPr>
          <w:rFonts w:asciiTheme="minorHAnsi" w:hAnsiTheme="minorHAnsi" w:cstheme="minorHAnsi"/>
          <w:sz w:val="20"/>
        </w:rPr>
        <w:id w:val="409178579"/>
        <w:docPartObj>
          <w:docPartGallery w:val="Table of Contents"/>
          <w:docPartUnique/>
        </w:docPartObj>
      </w:sdtPr>
      <w:sdtEndPr>
        <w:rPr>
          <w:sz w:val="14"/>
        </w:rPr>
      </w:sdtEndPr>
      <w:sdtContent>
        <w:p w14:paraId="5B33CA8A" w14:textId="77777777" w:rsidR="00793FEC" w:rsidRPr="00447791" w:rsidRDefault="00793FEC" w:rsidP="00793FEC">
          <w:pPr>
            <w:pStyle w:val="Footer"/>
            <w:rPr>
              <w:rStyle w:val="HeadingChar"/>
              <w:rFonts w:asciiTheme="minorHAnsi" w:hAnsiTheme="minorHAnsi" w:cstheme="minorHAnsi"/>
            </w:rPr>
          </w:pPr>
          <w:r w:rsidRPr="00447791">
            <w:rPr>
              <w:rStyle w:val="HeadingChar"/>
              <w:rFonts w:asciiTheme="minorHAnsi" w:hAnsiTheme="minorHAnsi" w:cstheme="minorHAnsi"/>
            </w:rPr>
            <w:t>Table of Contents</w:t>
          </w:r>
        </w:p>
        <w:p w14:paraId="2E70B8CA" w14:textId="77777777" w:rsidR="00E86A99" w:rsidRPr="00E86A99" w:rsidRDefault="00793FEC">
          <w:pPr>
            <w:pStyle w:val="TOC1"/>
            <w:rPr>
              <w:rFonts w:asciiTheme="minorHAnsi" w:eastAsiaTheme="minorEastAsia" w:hAnsiTheme="minorHAnsi" w:cstheme="minorHAnsi"/>
              <w:b w:val="0"/>
              <w:sz w:val="22"/>
              <w:szCs w:val="22"/>
              <w:lang w:eastAsia="en-AU"/>
            </w:rPr>
          </w:pPr>
          <w:r w:rsidRPr="00E86A99">
            <w:rPr>
              <w:rFonts w:asciiTheme="minorHAnsi" w:hAnsiTheme="minorHAnsi" w:cstheme="minorHAnsi"/>
            </w:rPr>
            <w:fldChar w:fldCharType="begin"/>
          </w:r>
          <w:r w:rsidRPr="00E86A99">
            <w:rPr>
              <w:rFonts w:asciiTheme="minorHAnsi" w:hAnsiTheme="minorHAnsi" w:cstheme="minorHAnsi"/>
            </w:rPr>
            <w:instrText xml:space="preserve"> TOC \o "1-3" \h \z \u </w:instrText>
          </w:r>
          <w:r w:rsidRPr="00E86A99">
            <w:rPr>
              <w:rFonts w:asciiTheme="minorHAnsi" w:hAnsiTheme="minorHAnsi" w:cstheme="minorHAnsi"/>
            </w:rPr>
            <w:fldChar w:fldCharType="separate"/>
          </w:r>
          <w:hyperlink w:anchor="_Toc483923390" w:history="1">
            <w:r w:rsidR="00E86A99" w:rsidRPr="00E86A99">
              <w:rPr>
                <w:rStyle w:val="Hyperlink"/>
                <w:rFonts w:asciiTheme="minorHAnsi" w:hAnsiTheme="minorHAnsi" w:cstheme="minorHAnsi"/>
              </w:rPr>
              <w:t>1</w:t>
            </w:r>
            <w:r w:rsidR="00E86A99" w:rsidRPr="00E86A99">
              <w:rPr>
                <w:rFonts w:asciiTheme="minorHAnsi" w:eastAsiaTheme="minorEastAsia" w:hAnsiTheme="minorHAnsi" w:cstheme="minorHAnsi"/>
                <w:b w:val="0"/>
                <w:sz w:val="22"/>
                <w:szCs w:val="22"/>
                <w:lang w:eastAsia="en-AU"/>
              </w:rPr>
              <w:tab/>
            </w:r>
            <w:r w:rsidR="00E86A99" w:rsidRPr="00E86A99">
              <w:rPr>
                <w:rStyle w:val="Hyperlink"/>
                <w:rFonts w:asciiTheme="minorHAnsi" w:hAnsiTheme="minorHAnsi" w:cstheme="minorHAnsi"/>
              </w:rPr>
              <w:t>Glossary of Terms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tab/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begin"/>
            </w:r>
            <w:r w:rsidR="00E86A99" w:rsidRPr="00E86A99">
              <w:rPr>
                <w:rFonts w:asciiTheme="minorHAnsi" w:hAnsiTheme="minorHAnsi" w:cstheme="minorHAnsi"/>
                <w:webHidden/>
              </w:rPr>
              <w:instrText xml:space="preserve"> PAGEREF _Toc483923390 \h </w:instrText>
            </w:r>
            <w:r w:rsidR="00E86A99" w:rsidRPr="00E86A99">
              <w:rPr>
                <w:rFonts w:asciiTheme="minorHAnsi" w:hAnsiTheme="minorHAnsi" w:cstheme="minorHAnsi"/>
                <w:webHidden/>
              </w:rPr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E86A99" w:rsidRPr="00E86A99">
              <w:rPr>
                <w:rFonts w:asciiTheme="minorHAnsi" w:hAnsiTheme="minorHAnsi" w:cstheme="minorHAnsi"/>
                <w:webHidden/>
              </w:rPr>
              <w:t>4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356DDD4C" w14:textId="77777777" w:rsidR="00E86A99" w:rsidRPr="00E86A99" w:rsidRDefault="00F236BA">
          <w:pPr>
            <w:pStyle w:val="TOC1"/>
            <w:rPr>
              <w:rFonts w:asciiTheme="minorHAnsi" w:eastAsiaTheme="minorEastAsia" w:hAnsiTheme="minorHAnsi" w:cstheme="minorHAnsi"/>
              <w:b w:val="0"/>
              <w:sz w:val="22"/>
              <w:szCs w:val="22"/>
              <w:lang w:eastAsia="en-AU"/>
            </w:rPr>
          </w:pPr>
          <w:hyperlink w:anchor="_Toc483923391" w:history="1">
            <w:r w:rsidR="00E86A99" w:rsidRPr="00E86A99">
              <w:rPr>
                <w:rStyle w:val="Hyperlink"/>
                <w:rFonts w:asciiTheme="minorHAnsi" w:hAnsiTheme="minorHAnsi" w:cstheme="minorHAnsi"/>
              </w:rPr>
              <w:t>2</w:t>
            </w:r>
            <w:r w:rsidR="00E86A99" w:rsidRPr="00E86A99">
              <w:rPr>
                <w:rFonts w:asciiTheme="minorHAnsi" w:eastAsiaTheme="minorEastAsia" w:hAnsiTheme="minorHAnsi" w:cstheme="minorHAnsi"/>
                <w:b w:val="0"/>
                <w:sz w:val="22"/>
                <w:szCs w:val="22"/>
                <w:lang w:eastAsia="en-AU"/>
              </w:rPr>
              <w:tab/>
            </w:r>
            <w:r w:rsidR="00E86A99" w:rsidRPr="00E86A99">
              <w:rPr>
                <w:rStyle w:val="Hyperlink"/>
                <w:rFonts w:asciiTheme="minorHAnsi" w:hAnsiTheme="minorHAnsi" w:cstheme="minorHAnsi"/>
              </w:rPr>
              <w:t>Background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tab/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begin"/>
            </w:r>
            <w:r w:rsidR="00E86A99" w:rsidRPr="00E86A99">
              <w:rPr>
                <w:rFonts w:asciiTheme="minorHAnsi" w:hAnsiTheme="minorHAnsi" w:cstheme="minorHAnsi"/>
                <w:webHidden/>
              </w:rPr>
              <w:instrText xml:space="preserve"> PAGEREF _Toc483923391 \h </w:instrText>
            </w:r>
            <w:r w:rsidR="00E86A99" w:rsidRPr="00E86A99">
              <w:rPr>
                <w:rFonts w:asciiTheme="minorHAnsi" w:hAnsiTheme="minorHAnsi" w:cstheme="minorHAnsi"/>
                <w:webHidden/>
              </w:rPr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E86A99" w:rsidRPr="00E86A99">
              <w:rPr>
                <w:rFonts w:asciiTheme="minorHAnsi" w:hAnsiTheme="minorHAnsi" w:cstheme="minorHAnsi"/>
                <w:webHidden/>
              </w:rPr>
              <w:t>5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52CF8420" w14:textId="77777777" w:rsidR="00E86A99" w:rsidRPr="00E86A99" w:rsidRDefault="00F236BA">
          <w:pPr>
            <w:pStyle w:val="TOC1"/>
            <w:rPr>
              <w:rFonts w:asciiTheme="minorHAnsi" w:eastAsiaTheme="minorEastAsia" w:hAnsiTheme="minorHAnsi" w:cstheme="minorHAnsi"/>
              <w:b w:val="0"/>
              <w:sz w:val="22"/>
              <w:szCs w:val="22"/>
              <w:lang w:eastAsia="en-AU"/>
            </w:rPr>
          </w:pPr>
          <w:hyperlink w:anchor="_Toc483923392" w:history="1">
            <w:r w:rsidR="00E86A99" w:rsidRPr="00E86A99">
              <w:rPr>
                <w:rStyle w:val="Hyperlink"/>
                <w:rFonts w:asciiTheme="minorHAnsi" w:hAnsiTheme="minorHAnsi" w:cstheme="minorHAnsi"/>
              </w:rPr>
              <w:t>3</w:t>
            </w:r>
            <w:r w:rsidR="00E86A99" w:rsidRPr="00E86A99">
              <w:rPr>
                <w:rFonts w:asciiTheme="minorHAnsi" w:eastAsiaTheme="minorEastAsia" w:hAnsiTheme="minorHAnsi" w:cstheme="minorHAnsi"/>
                <w:b w:val="0"/>
                <w:sz w:val="22"/>
                <w:szCs w:val="22"/>
                <w:lang w:eastAsia="en-AU"/>
              </w:rPr>
              <w:tab/>
            </w:r>
            <w:r w:rsidR="00E86A99" w:rsidRPr="00E86A99">
              <w:rPr>
                <w:rStyle w:val="Hyperlink"/>
                <w:rFonts w:asciiTheme="minorHAnsi" w:hAnsiTheme="minorHAnsi" w:cstheme="minorHAnsi"/>
              </w:rPr>
              <w:t>Function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tab/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begin"/>
            </w:r>
            <w:r w:rsidR="00E86A99" w:rsidRPr="00E86A99">
              <w:rPr>
                <w:rFonts w:asciiTheme="minorHAnsi" w:hAnsiTheme="minorHAnsi" w:cstheme="minorHAnsi"/>
                <w:webHidden/>
              </w:rPr>
              <w:instrText xml:space="preserve"> PAGEREF _Toc483923392 \h </w:instrText>
            </w:r>
            <w:r w:rsidR="00E86A99" w:rsidRPr="00E86A99">
              <w:rPr>
                <w:rFonts w:asciiTheme="minorHAnsi" w:hAnsiTheme="minorHAnsi" w:cstheme="minorHAnsi"/>
                <w:webHidden/>
              </w:rPr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E86A99" w:rsidRPr="00E86A99">
              <w:rPr>
                <w:rFonts w:asciiTheme="minorHAnsi" w:hAnsiTheme="minorHAnsi" w:cstheme="minorHAnsi"/>
                <w:webHidden/>
              </w:rPr>
              <w:t>6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7E0C9F74" w14:textId="77777777" w:rsidR="00E86A99" w:rsidRPr="00E86A99" w:rsidRDefault="00F236BA">
          <w:pPr>
            <w:pStyle w:val="TOC2"/>
            <w:rPr>
              <w:rFonts w:asciiTheme="minorHAnsi" w:eastAsiaTheme="minorEastAsia" w:hAnsiTheme="minorHAnsi" w:cstheme="minorHAnsi"/>
              <w:sz w:val="22"/>
              <w:szCs w:val="22"/>
              <w:lang w:eastAsia="en-AU"/>
            </w:rPr>
          </w:pPr>
          <w:hyperlink w:anchor="_Toc483923393" w:history="1">
            <w:r w:rsidR="00E86A99" w:rsidRPr="00E86A99">
              <w:rPr>
                <w:rStyle w:val="Hyperlink"/>
                <w:rFonts w:asciiTheme="minorHAnsi" w:hAnsiTheme="minorHAnsi" w:cstheme="minorHAnsi"/>
              </w:rPr>
              <w:t>3.1</w:t>
            </w:r>
            <w:r w:rsidR="00E86A99" w:rsidRPr="00E86A99"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  <w:tab/>
            </w:r>
            <w:r w:rsidR="00E86A99" w:rsidRPr="00E86A99">
              <w:rPr>
                <w:rStyle w:val="Hyperlink"/>
                <w:rFonts w:asciiTheme="minorHAnsi" w:hAnsiTheme="minorHAnsi" w:cstheme="minorHAnsi"/>
              </w:rPr>
              <w:t>Main Form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tab/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begin"/>
            </w:r>
            <w:r w:rsidR="00E86A99" w:rsidRPr="00E86A99">
              <w:rPr>
                <w:rFonts w:asciiTheme="minorHAnsi" w:hAnsiTheme="minorHAnsi" w:cstheme="minorHAnsi"/>
                <w:webHidden/>
              </w:rPr>
              <w:instrText xml:space="preserve"> PAGEREF _Toc483923393 \h </w:instrText>
            </w:r>
            <w:r w:rsidR="00E86A99" w:rsidRPr="00E86A99">
              <w:rPr>
                <w:rFonts w:asciiTheme="minorHAnsi" w:hAnsiTheme="minorHAnsi" w:cstheme="minorHAnsi"/>
                <w:webHidden/>
              </w:rPr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E86A99" w:rsidRPr="00E86A99">
              <w:rPr>
                <w:rFonts w:asciiTheme="minorHAnsi" w:hAnsiTheme="minorHAnsi" w:cstheme="minorHAnsi"/>
                <w:webHidden/>
              </w:rPr>
              <w:t>6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454E318E" w14:textId="77777777" w:rsidR="00E86A99" w:rsidRPr="00E86A99" w:rsidRDefault="00F236BA">
          <w:pPr>
            <w:pStyle w:val="TOC3"/>
            <w:rPr>
              <w:rFonts w:asciiTheme="minorHAnsi" w:eastAsiaTheme="minorEastAsia" w:hAnsiTheme="minorHAnsi" w:cstheme="minorHAnsi"/>
              <w:sz w:val="22"/>
              <w:szCs w:val="22"/>
              <w:lang w:eastAsia="en-AU"/>
            </w:rPr>
          </w:pPr>
          <w:hyperlink w:anchor="_Toc483923394" w:history="1">
            <w:r w:rsidR="00E86A99" w:rsidRPr="00E86A99">
              <w:rPr>
                <w:rStyle w:val="Hyperlink"/>
                <w:rFonts w:asciiTheme="minorHAnsi" w:hAnsiTheme="minorHAnsi" w:cstheme="minorHAnsi"/>
              </w:rPr>
              <w:t>3.1.1</w:t>
            </w:r>
            <w:r w:rsidR="00E86A99" w:rsidRPr="00E86A99"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  <w:tab/>
            </w:r>
            <w:r w:rsidR="00E86A99" w:rsidRPr="00E86A99">
              <w:rPr>
                <w:rStyle w:val="Hyperlink"/>
                <w:rFonts w:asciiTheme="minorHAnsi" w:hAnsiTheme="minorHAnsi" w:cstheme="minorHAnsi"/>
              </w:rPr>
              <w:t>Run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tab/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begin"/>
            </w:r>
            <w:r w:rsidR="00E86A99" w:rsidRPr="00E86A99">
              <w:rPr>
                <w:rFonts w:asciiTheme="minorHAnsi" w:hAnsiTheme="minorHAnsi" w:cstheme="minorHAnsi"/>
                <w:webHidden/>
              </w:rPr>
              <w:instrText xml:space="preserve"> PAGEREF _Toc483923394 \h </w:instrText>
            </w:r>
            <w:r w:rsidR="00E86A99" w:rsidRPr="00E86A99">
              <w:rPr>
                <w:rFonts w:asciiTheme="minorHAnsi" w:hAnsiTheme="minorHAnsi" w:cstheme="minorHAnsi"/>
                <w:webHidden/>
              </w:rPr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E86A99" w:rsidRPr="00E86A99">
              <w:rPr>
                <w:rFonts w:asciiTheme="minorHAnsi" w:hAnsiTheme="minorHAnsi" w:cstheme="minorHAnsi"/>
                <w:webHidden/>
              </w:rPr>
              <w:t>6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63CFFD8F" w14:textId="77777777" w:rsidR="00E86A99" w:rsidRPr="00E86A99" w:rsidRDefault="00F236BA">
          <w:pPr>
            <w:pStyle w:val="TOC3"/>
            <w:rPr>
              <w:rFonts w:asciiTheme="minorHAnsi" w:eastAsiaTheme="minorEastAsia" w:hAnsiTheme="minorHAnsi" w:cstheme="minorHAnsi"/>
              <w:sz w:val="22"/>
              <w:szCs w:val="22"/>
              <w:lang w:eastAsia="en-AU"/>
            </w:rPr>
          </w:pPr>
          <w:hyperlink w:anchor="_Toc483923395" w:history="1">
            <w:r w:rsidR="00E86A99" w:rsidRPr="00E86A99">
              <w:rPr>
                <w:rStyle w:val="Hyperlink"/>
                <w:rFonts w:asciiTheme="minorHAnsi" w:hAnsiTheme="minorHAnsi" w:cstheme="minorHAnsi"/>
              </w:rPr>
              <w:t>3.1.2</w:t>
            </w:r>
            <w:r w:rsidR="00E86A99" w:rsidRPr="00E86A99"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  <w:tab/>
            </w:r>
            <w:r w:rsidR="00E86A99" w:rsidRPr="00E86A99">
              <w:rPr>
                <w:rStyle w:val="Hyperlink"/>
                <w:rFonts w:asciiTheme="minorHAnsi" w:hAnsiTheme="minorHAnsi" w:cstheme="minorHAnsi"/>
              </w:rPr>
              <w:t>User Name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tab/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begin"/>
            </w:r>
            <w:r w:rsidR="00E86A99" w:rsidRPr="00E86A99">
              <w:rPr>
                <w:rFonts w:asciiTheme="minorHAnsi" w:hAnsiTheme="minorHAnsi" w:cstheme="minorHAnsi"/>
                <w:webHidden/>
              </w:rPr>
              <w:instrText xml:space="preserve"> PAGEREF _Toc483923395 \h </w:instrText>
            </w:r>
            <w:r w:rsidR="00E86A99" w:rsidRPr="00E86A99">
              <w:rPr>
                <w:rFonts w:asciiTheme="minorHAnsi" w:hAnsiTheme="minorHAnsi" w:cstheme="minorHAnsi"/>
                <w:webHidden/>
              </w:rPr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E86A99" w:rsidRPr="00E86A99">
              <w:rPr>
                <w:rFonts w:asciiTheme="minorHAnsi" w:hAnsiTheme="minorHAnsi" w:cstheme="minorHAnsi"/>
                <w:webHidden/>
              </w:rPr>
              <w:t>6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3D3F4325" w14:textId="77777777" w:rsidR="00E86A99" w:rsidRPr="00E86A99" w:rsidRDefault="00F236BA">
          <w:pPr>
            <w:pStyle w:val="TOC3"/>
            <w:rPr>
              <w:rFonts w:asciiTheme="minorHAnsi" w:eastAsiaTheme="minorEastAsia" w:hAnsiTheme="minorHAnsi" w:cstheme="minorHAnsi"/>
              <w:sz w:val="22"/>
              <w:szCs w:val="22"/>
              <w:lang w:eastAsia="en-AU"/>
            </w:rPr>
          </w:pPr>
          <w:hyperlink w:anchor="_Toc483923396" w:history="1">
            <w:r w:rsidR="00E86A99" w:rsidRPr="00E86A99">
              <w:rPr>
                <w:rStyle w:val="Hyperlink"/>
                <w:rFonts w:asciiTheme="minorHAnsi" w:hAnsiTheme="minorHAnsi" w:cstheme="minorHAnsi"/>
              </w:rPr>
              <w:t>3.1.3</w:t>
            </w:r>
            <w:r w:rsidR="00E86A99" w:rsidRPr="00E86A99"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  <w:tab/>
            </w:r>
            <w:r w:rsidR="00E86A99" w:rsidRPr="00E86A99">
              <w:rPr>
                <w:rStyle w:val="Hyperlink"/>
                <w:rFonts w:asciiTheme="minorHAnsi" w:hAnsiTheme="minorHAnsi" w:cstheme="minorHAnsi"/>
              </w:rPr>
              <w:t>Password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tab/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begin"/>
            </w:r>
            <w:r w:rsidR="00E86A99" w:rsidRPr="00E86A99">
              <w:rPr>
                <w:rFonts w:asciiTheme="minorHAnsi" w:hAnsiTheme="minorHAnsi" w:cstheme="minorHAnsi"/>
                <w:webHidden/>
              </w:rPr>
              <w:instrText xml:space="preserve"> PAGEREF _Toc483923396 \h </w:instrText>
            </w:r>
            <w:r w:rsidR="00E86A99" w:rsidRPr="00E86A99">
              <w:rPr>
                <w:rFonts w:asciiTheme="minorHAnsi" w:hAnsiTheme="minorHAnsi" w:cstheme="minorHAnsi"/>
                <w:webHidden/>
              </w:rPr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E86A99" w:rsidRPr="00E86A99">
              <w:rPr>
                <w:rFonts w:asciiTheme="minorHAnsi" w:hAnsiTheme="minorHAnsi" w:cstheme="minorHAnsi"/>
                <w:webHidden/>
              </w:rPr>
              <w:t>6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3EFFC75F" w14:textId="77777777" w:rsidR="00E86A99" w:rsidRPr="00E86A99" w:rsidRDefault="00F236BA">
          <w:pPr>
            <w:pStyle w:val="TOC3"/>
            <w:rPr>
              <w:rFonts w:asciiTheme="minorHAnsi" w:eastAsiaTheme="minorEastAsia" w:hAnsiTheme="minorHAnsi" w:cstheme="minorHAnsi"/>
              <w:sz w:val="22"/>
              <w:szCs w:val="22"/>
              <w:lang w:eastAsia="en-AU"/>
            </w:rPr>
          </w:pPr>
          <w:hyperlink w:anchor="_Toc483923397" w:history="1">
            <w:r w:rsidR="00E86A99" w:rsidRPr="00E86A99">
              <w:rPr>
                <w:rStyle w:val="Hyperlink"/>
                <w:rFonts w:asciiTheme="minorHAnsi" w:hAnsiTheme="minorHAnsi" w:cstheme="minorHAnsi"/>
              </w:rPr>
              <w:t>3.1.4</w:t>
            </w:r>
            <w:r w:rsidR="00E86A99" w:rsidRPr="00E86A99"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  <w:tab/>
            </w:r>
            <w:r w:rsidR="00E86A99" w:rsidRPr="00E86A99">
              <w:rPr>
                <w:rStyle w:val="Hyperlink"/>
                <w:rFonts w:asciiTheme="minorHAnsi" w:hAnsiTheme="minorHAnsi" w:cstheme="minorHAnsi"/>
              </w:rPr>
              <w:t>Script Type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tab/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begin"/>
            </w:r>
            <w:r w:rsidR="00E86A99" w:rsidRPr="00E86A99">
              <w:rPr>
                <w:rFonts w:asciiTheme="minorHAnsi" w:hAnsiTheme="minorHAnsi" w:cstheme="minorHAnsi"/>
                <w:webHidden/>
              </w:rPr>
              <w:instrText xml:space="preserve"> PAGEREF _Toc483923397 \h </w:instrText>
            </w:r>
            <w:r w:rsidR="00E86A99" w:rsidRPr="00E86A99">
              <w:rPr>
                <w:rFonts w:asciiTheme="minorHAnsi" w:hAnsiTheme="minorHAnsi" w:cstheme="minorHAnsi"/>
                <w:webHidden/>
              </w:rPr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E86A99" w:rsidRPr="00E86A99">
              <w:rPr>
                <w:rFonts w:asciiTheme="minorHAnsi" w:hAnsiTheme="minorHAnsi" w:cstheme="minorHAnsi"/>
                <w:webHidden/>
              </w:rPr>
              <w:t>6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759054AF" w14:textId="77777777" w:rsidR="00E86A99" w:rsidRPr="00E86A99" w:rsidRDefault="00F236BA">
          <w:pPr>
            <w:pStyle w:val="TOC3"/>
            <w:rPr>
              <w:rFonts w:asciiTheme="minorHAnsi" w:eastAsiaTheme="minorEastAsia" w:hAnsiTheme="minorHAnsi" w:cstheme="minorHAnsi"/>
              <w:sz w:val="22"/>
              <w:szCs w:val="22"/>
              <w:lang w:eastAsia="en-AU"/>
            </w:rPr>
          </w:pPr>
          <w:hyperlink w:anchor="_Toc483923398" w:history="1">
            <w:r w:rsidR="00E86A99" w:rsidRPr="00E86A99">
              <w:rPr>
                <w:rStyle w:val="Hyperlink"/>
                <w:rFonts w:asciiTheme="minorHAnsi" w:hAnsiTheme="minorHAnsi" w:cstheme="minorHAnsi"/>
              </w:rPr>
              <w:t>3.1.5</w:t>
            </w:r>
            <w:r w:rsidR="00E86A99" w:rsidRPr="00E86A99"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  <w:tab/>
            </w:r>
            <w:r w:rsidR="00E86A99" w:rsidRPr="00E86A99">
              <w:rPr>
                <w:rStyle w:val="Hyperlink"/>
                <w:rFonts w:asciiTheme="minorHAnsi" w:hAnsiTheme="minorHAnsi" w:cstheme="minorHAnsi"/>
              </w:rPr>
              <w:t>Docbase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tab/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begin"/>
            </w:r>
            <w:r w:rsidR="00E86A99" w:rsidRPr="00E86A99">
              <w:rPr>
                <w:rFonts w:asciiTheme="minorHAnsi" w:hAnsiTheme="minorHAnsi" w:cstheme="minorHAnsi"/>
                <w:webHidden/>
              </w:rPr>
              <w:instrText xml:space="preserve"> PAGEREF _Toc483923398 \h </w:instrText>
            </w:r>
            <w:r w:rsidR="00E86A99" w:rsidRPr="00E86A99">
              <w:rPr>
                <w:rFonts w:asciiTheme="minorHAnsi" w:hAnsiTheme="minorHAnsi" w:cstheme="minorHAnsi"/>
                <w:webHidden/>
              </w:rPr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E86A99" w:rsidRPr="00E86A99">
              <w:rPr>
                <w:rFonts w:asciiTheme="minorHAnsi" w:hAnsiTheme="minorHAnsi" w:cstheme="minorHAnsi"/>
                <w:webHidden/>
              </w:rPr>
              <w:t>6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3D0DC139" w14:textId="77777777" w:rsidR="00E86A99" w:rsidRPr="00E86A99" w:rsidRDefault="00F236BA">
          <w:pPr>
            <w:pStyle w:val="TOC3"/>
            <w:rPr>
              <w:rFonts w:asciiTheme="minorHAnsi" w:eastAsiaTheme="minorEastAsia" w:hAnsiTheme="minorHAnsi" w:cstheme="minorHAnsi"/>
              <w:sz w:val="22"/>
              <w:szCs w:val="22"/>
              <w:lang w:eastAsia="en-AU"/>
            </w:rPr>
          </w:pPr>
          <w:hyperlink w:anchor="_Toc483923399" w:history="1">
            <w:r w:rsidR="00E86A99" w:rsidRPr="00E86A99">
              <w:rPr>
                <w:rStyle w:val="Hyperlink"/>
                <w:rFonts w:asciiTheme="minorHAnsi" w:hAnsiTheme="minorHAnsi" w:cstheme="minorHAnsi"/>
              </w:rPr>
              <w:t>3.1.6</w:t>
            </w:r>
            <w:r w:rsidR="00E86A99" w:rsidRPr="00E86A99"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  <w:tab/>
            </w:r>
            <w:r w:rsidR="00E86A99" w:rsidRPr="00E86A99">
              <w:rPr>
                <w:rStyle w:val="Hyperlink"/>
                <w:rFonts w:asciiTheme="minorHAnsi" w:hAnsiTheme="minorHAnsi" w:cstheme="minorHAnsi"/>
              </w:rPr>
              <w:t>Script File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tab/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begin"/>
            </w:r>
            <w:r w:rsidR="00E86A99" w:rsidRPr="00E86A99">
              <w:rPr>
                <w:rFonts w:asciiTheme="minorHAnsi" w:hAnsiTheme="minorHAnsi" w:cstheme="minorHAnsi"/>
                <w:webHidden/>
              </w:rPr>
              <w:instrText xml:space="preserve"> PAGEREF _Toc483923399 \h </w:instrText>
            </w:r>
            <w:r w:rsidR="00E86A99" w:rsidRPr="00E86A99">
              <w:rPr>
                <w:rFonts w:asciiTheme="minorHAnsi" w:hAnsiTheme="minorHAnsi" w:cstheme="minorHAnsi"/>
                <w:webHidden/>
              </w:rPr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E86A99" w:rsidRPr="00E86A99">
              <w:rPr>
                <w:rFonts w:asciiTheme="minorHAnsi" w:hAnsiTheme="minorHAnsi" w:cstheme="minorHAnsi"/>
                <w:webHidden/>
              </w:rPr>
              <w:t>6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53BA8717" w14:textId="77777777" w:rsidR="00E86A99" w:rsidRPr="00E86A99" w:rsidRDefault="00F236BA">
          <w:pPr>
            <w:pStyle w:val="TOC3"/>
            <w:rPr>
              <w:rFonts w:asciiTheme="minorHAnsi" w:eastAsiaTheme="minorEastAsia" w:hAnsiTheme="minorHAnsi" w:cstheme="minorHAnsi"/>
              <w:sz w:val="22"/>
              <w:szCs w:val="22"/>
              <w:lang w:eastAsia="en-AU"/>
            </w:rPr>
          </w:pPr>
          <w:hyperlink w:anchor="_Toc483923400" w:history="1">
            <w:r w:rsidR="00E86A99" w:rsidRPr="00E86A99">
              <w:rPr>
                <w:rStyle w:val="Hyperlink"/>
                <w:rFonts w:asciiTheme="minorHAnsi" w:hAnsiTheme="minorHAnsi" w:cstheme="minorHAnsi"/>
              </w:rPr>
              <w:t>3.1.7</w:t>
            </w:r>
            <w:r w:rsidR="00E86A99" w:rsidRPr="00E86A99"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  <w:tab/>
            </w:r>
            <w:r w:rsidR="00E86A99" w:rsidRPr="00E86A99">
              <w:rPr>
                <w:rStyle w:val="Hyperlink"/>
                <w:rFonts w:asciiTheme="minorHAnsi" w:hAnsiTheme="minorHAnsi" w:cstheme="minorHAnsi"/>
              </w:rPr>
              <w:t>Results File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tab/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begin"/>
            </w:r>
            <w:r w:rsidR="00E86A99" w:rsidRPr="00E86A99">
              <w:rPr>
                <w:rFonts w:asciiTheme="minorHAnsi" w:hAnsiTheme="minorHAnsi" w:cstheme="minorHAnsi"/>
                <w:webHidden/>
              </w:rPr>
              <w:instrText xml:space="preserve"> PAGEREF _Toc483923400 \h </w:instrText>
            </w:r>
            <w:r w:rsidR="00E86A99" w:rsidRPr="00E86A99">
              <w:rPr>
                <w:rFonts w:asciiTheme="minorHAnsi" w:hAnsiTheme="minorHAnsi" w:cstheme="minorHAnsi"/>
                <w:webHidden/>
              </w:rPr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E86A99" w:rsidRPr="00E86A99">
              <w:rPr>
                <w:rFonts w:asciiTheme="minorHAnsi" w:hAnsiTheme="minorHAnsi" w:cstheme="minorHAnsi"/>
                <w:webHidden/>
              </w:rPr>
              <w:t>7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35DD5FF6" w14:textId="77777777" w:rsidR="00E86A99" w:rsidRPr="00E86A99" w:rsidRDefault="00F236BA">
          <w:pPr>
            <w:pStyle w:val="TOC3"/>
            <w:rPr>
              <w:rFonts w:asciiTheme="minorHAnsi" w:eastAsiaTheme="minorEastAsia" w:hAnsiTheme="minorHAnsi" w:cstheme="minorHAnsi"/>
              <w:sz w:val="22"/>
              <w:szCs w:val="22"/>
              <w:lang w:eastAsia="en-AU"/>
            </w:rPr>
          </w:pPr>
          <w:hyperlink w:anchor="_Toc483923401" w:history="1">
            <w:r w:rsidR="00E86A99" w:rsidRPr="00E86A99">
              <w:rPr>
                <w:rStyle w:val="Hyperlink"/>
                <w:rFonts w:asciiTheme="minorHAnsi" w:hAnsiTheme="minorHAnsi" w:cstheme="minorHAnsi"/>
              </w:rPr>
              <w:t>3.1.8</w:t>
            </w:r>
            <w:r w:rsidR="00E86A99" w:rsidRPr="00E86A99"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  <w:tab/>
            </w:r>
            <w:r w:rsidR="00E86A99" w:rsidRPr="00E86A99">
              <w:rPr>
                <w:rStyle w:val="Hyperlink"/>
                <w:rFonts w:asciiTheme="minorHAnsi" w:hAnsiTheme="minorHAnsi" w:cstheme="minorHAnsi"/>
              </w:rPr>
              <w:t>Working Directory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tab/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begin"/>
            </w:r>
            <w:r w:rsidR="00E86A99" w:rsidRPr="00E86A99">
              <w:rPr>
                <w:rFonts w:asciiTheme="minorHAnsi" w:hAnsiTheme="minorHAnsi" w:cstheme="minorHAnsi"/>
                <w:webHidden/>
              </w:rPr>
              <w:instrText xml:space="preserve"> PAGEREF _Toc483923401 \h </w:instrText>
            </w:r>
            <w:r w:rsidR="00E86A99" w:rsidRPr="00E86A99">
              <w:rPr>
                <w:rFonts w:asciiTheme="minorHAnsi" w:hAnsiTheme="minorHAnsi" w:cstheme="minorHAnsi"/>
                <w:webHidden/>
              </w:rPr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E86A99" w:rsidRPr="00E86A99">
              <w:rPr>
                <w:rFonts w:asciiTheme="minorHAnsi" w:hAnsiTheme="minorHAnsi" w:cstheme="minorHAnsi"/>
                <w:webHidden/>
              </w:rPr>
              <w:t>7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08B73BB5" w14:textId="77777777" w:rsidR="00E86A99" w:rsidRPr="00E86A99" w:rsidRDefault="00F236BA">
          <w:pPr>
            <w:pStyle w:val="TOC2"/>
            <w:rPr>
              <w:rFonts w:asciiTheme="minorHAnsi" w:eastAsiaTheme="minorEastAsia" w:hAnsiTheme="minorHAnsi" w:cstheme="minorHAnsi"/>
              <w:sz w:val="22"/>
              <w:szCs w:val="22"/>
              <w:lang w:eastAsia="en-AU"/>
            </w:rPr>
          </w:pPr>
          <w:hyperlink w:anchor="_Toc483923402" w:history="1">
            <w:r w:rsidR="00E86A99" w:rsidRPr="00E86A99">
              <w:rPr>
                <w:rStyle w:val="Hyperlink"/>
                <w:rFonts w:asciiTheme="minorHAnsi" w:hAnsiTheme="minorHAnsi" w:cstheme="minorHAnsi"/>
              </w:rPr>
              <w:t>3.2</w:t>
            </w:r>
            <w:r w:rsidR="00E86A99" w:rsidRPr="00E86A99"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  <w:tab/>
            </w:r>
            <w:r w:rsidR="00E86A99" w:rsidRPr="00E86A99">
              <w:rPr>
                <w:rStyle w:val="Hyperlink"/>
                <w:rFonts w:asciiTheme="minorHAnsi" w:hAnsiTheme="minorHAnsi" w:cstheme="minorHAnsi"/>
              </w:rPr>
              <w:t>Quick Access ToolBar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tab/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begin"/>
            </w:r>
            <w:r w:rsidR="00E86A99" w:rsidRPr="00E86A99">
              <w:rPr>
                <w:rFonts w:asciiTheme="minorHAnsi" w:hAnsiTheme="minorHAnsi" w:cstheme="minorHAnsi"/>
                <w:webHidden/>
              </w:rPr>
              <w:instrText xml:space="preserve"> PAGEREF _Toc483923402 \h </w:instrText>
            </w:r>
            <w:r w:rsidR="00E86A99" w:rsidRPr="00E86A99">
              <w:rPr>
                <w:rFonts w:asciiTheme="minorHAnsi" w:hAnsiTheme="minorHAnsi" w:cstheme="minorHAnsi"/>
                <w:webHidden/>
              </w:rPr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E86A99" w:rsidRPr="00E86A99">
              <w:rPr>
                <w:rFonts w:asciiTheme="minorHAnsi" w:hAnsiTheme="minorHAnsi" w:cstheme="minorHAnsi"/>
                <w:webHidden/>
              </w:rPr>
              <w:t>8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787A5256" w14:textId="77777777" w:rsidR="00E86A99" w:rsidRPr="00E86A99" w:rsidRDefault="00F236BA">
          <w:pPr>
            <w:pStyle w:val="TOC3"/>
            <w:rPr>
              <w:rFonts w:asciiTheme="minorHAnsi" w:eastAsiaTheme="minorEastAsia" w:hAnsiTheme="minorHAnsi" w:cstheme="minorHAnsi"/>
              <w:sz w:val="22"/>
              <w:szCs w:val="22"/>
              <w:lang w:eastAsia="en-AU"/>
            </w:rPr>
          </w:pPr>
          <w:hyperlink w:anchor="_Toc483923403" w:history="1">
            <w:r w:rsidR="00E86A99" w:rsidRPr="00E86A99">
              <w:rPr>
                <w:rStyle w:val="Hyperlink"/>
                <w:rFonts w:asciiTheme="minorHAnsi" w:hAnsiTheme="minorHAnsi" w:cstheme="minorHAnsi"/>
              </w:rPr>
              <w:t>3.2.1</w:t>
            </w:r>
            <w:r w:rsidR="00E86A99" w:rsidRPr="00E86A99"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  <w:tab/>
            </w:r>
            <w:r w:rsidR="00E86A99" w:rsidRPr="00E86A99">
              <w:rPr>
                <w:rStyle w:val="Hyperlink"/>
                <w:rFonts w:asciiTheme="minorHAnsi" w:hAnsiTheme="minorHAnsi" w:cstheme="minorHAnsi"/>
              </w:rPr>
              <w:t>Refresh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tab/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begin"/>
            </w:r>
            <w:r w:rsidR="00E86A99" w:rsidRPr="00E86A99">
              <w:rPr>
                <w:rFonts w:asciiTheme="minorHAnsi" w:hAnsiTheme="minorHAnsi" w:cstheme="minorHAnsi"/>
                <w:webHidden/>
              </w:rPr>
              <w:instrText xml:space="preserve"> PAGEREF _Toc483923403 \h </w:instrText>
            </w:r>
            <w:r w:rsidR="00E86A99" w:rsidRPr="00E86A99">
              <w:rPr>
                <w:rFonts w:asciiTheme="minorHAnsi" w:hAnsiTheme="minorHAnsi" w:cstheme="minorHAnsi"/>
                <w:webHidden/>
              </w:rPr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E86A99" w:rsidRPr="00E86A99">
              <w:rPr>
                <w:rFonts w:asciiTheme="minorHAnsi" w:hAnsiTheme="minorHAnsi" w:cstheme="minorHAnsi"/>
                <w:webHidden/>
              </w:rPr>
              <w:t>8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07B5A74E" w14:textId="77777777" w:rsidR="00E86A99" w:rsidRPr="00E86A99" w:rsidRDefault="00F236BA">
          <w:pPr>
            <w:pStyle w:val="TOC3"/>
            <w:rPr>
              <w:rFonts w:asciiTheme="minorHAnsi" w:eastAsiaTheme="minorEastAsia" w:hAnsiTheme="minorHAnsi" w:cstheme="minorHAnsi"/>
              <w:sz w:val="22"/>
              <w:szCs w:val="22"/>
              <w:lang w:eastAsia="en-AU"/>
            </w:rPr>
          </w:pPr>
          <w:hyperlink w:anchor="_Toc483923404" w:history="1">
            <w:r w:rsidR="00E86A99" w:rsidRPr="00E86A99">
              <w:rPr>
                <w:rStyle w:val="Hyperlink"/>
                <w:rFonts w:asciiTheme="minorHAnsi" w:hAnsiTheme="minorHAnsi" w:cstheme="minorHAnsi"/>
              </w:rPr>
              <w:t>3.2.2</w:t>
            </w:r>
            <w:r w:rsidR="00E86A99" w:rsidRPr="00E86A99"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  <w:tab/>
            </w:r>
            <w:r w:rsidR="00E86A99" w:rsidRPr="00E86A99">
              <w:rPr>
                <w:rStyle w:val="Hyperlink"/>
                <w:rFonts w:asciiTheme="minorHAnsi" w:hAnsiTheme="minorHAnsi" w:cstheme="minorHAnsi"/>
              </w:rPr>
              <w:t>Save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tab/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begin"/>
            </w:r>
            <w:r w:rsidR="00E86A99" w:rsidRPr="00E86A99">
              <w:rPr>
                <w:rFonts w:asciiTheme="minorHAnsi" w:hAnsiTheme="minorHAnsi" w:cstheme="minorHAnsi"/>
                <w:webHidden/>
              </w:rPr>
              <w:instrText xml:space="preserve"> PAGEREF _Toc483923404 \h </w:instrText>
            </w:r>
            <w:r w:rsidR="00E86A99" w:rsidRPr="00E86A99">
              <w:rPr>
                <w:rFonts w:asciiTheme="minorHAnsi" w:hAnsiTheme="minorHAnsi" w:cstheme="minorHAnsi"/>
                <w:webHidden/>
              </w:rPr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E86A99" w:rsidRPr="00E86A99">
              <w:rPr>
                <w:rFonts w:asciiTheme="minorHAnsi" w:hAnsiTheme="minorHAnsi" w:cstheme="minorHAnsi"/>
                <w:webHidden/>
              </w:rPr>
              <w:t>8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5EE00AC4" w14:textId="77777777" w:rsidR="00E86A99" w:rsidRPr="00E86A99" w:rsidRDefault="00F236BA">
          <w:pPr>
            <w:pStyle w:val="TOC2"/>
            <w:rPr>
              <w:rFonts w:asciiTheme="minorHAnsi" w:eastAsiaTheme="minorEastAsia" w:hAnsiTheme="minorHAnsi" w:cstheme="minorHAnsi"/>
              <w:sz w:val="22"/>
              <w:szCs w:val="22"/>
              <w:lang w:eastAsia="en-AU"/>
            </w:rPr>
          </w:pPr>
          <w:hyperlink w:anchor="_Toc483923405" w:history="1">
            <w:r w:rsidR="00E86A99" w:rsidRPr="00E86A99">
              <w:rPr>
                <w:rStyle w:val="Hyperlink"/>
                <w:rFonts w:asciiTheme="minorHAnsi" w:hAnsiTheme="minorHAnsi" w:cstheme="minorHAnsi"/>
              </w:rPr>
              <w:t>3.3</w:t>
            </w:r>
            <w:r w:rsidR="00E86A99" w:rsidRPr="00E86A99"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  <w:tab/>
            </w:r>
            <w:r w:rsidR="00E86A99" w:rsidRPr="00E86A99">
              <w:rPr>
                <w:rStyle w:val="Hyperlink"/>
                <w:rFonts w:asciiTheme="minorHAnsi" w:hAnsiTheme="minorHAnsi" w:cstheme="minorHAnsi"/>
              </w:rPr>
              <w:t>Application Menu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tab/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begin"/>
            </w:r>
            <w:r w:rsidR="00E86A99" w:rsidRPr="00E86A99">
              <w:rPr>
                <w:rFonts w:asciiTheme="minorHAnsi" w:hAnsiTheme="minorHAnsi" w:cstheme="minorHAnsi"/>
                <w:webHidden/>
              </w:rPr>
              <w:instrText xml:space="preserve"> PAGEREF _Toc483923405 \h </w:instrText>
            </w:r>
            <w:r w:rsidR="00E86A99" w:rsidRPr="00E86A99">
              <w:rPr>
                <w:rFonts w:asciiTheme="minorHAnsi" w:hAnsiTheme="minorHAnsi" w:cstheme="minorHAnsi"/>
                <w:webHidden/>
              </w:rPr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E86A99" w:rsidRPr="00E86A99">
              <w:rPr>
                <w:rFonts w:asciiTheme="minorHAnsi" w:hAnsiTheme="minorHAnsi" w:cstheme="minorHAnsi"/>
                <w:webHidden/>
              </w:rPr>
              <w:t>9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5409DA38" w14:textId="77777777" w:rsidR="00E86A99" w:rsidRPr="00E86A99" w:rsidRDefault="00F236BA">
          <w:pPr>
            <w:pStyle w:val="TOC3"/>
            <w:rPr>
              <w:rFonts w:asciiTheme="minorHAnsi" w:eastAsiaTheme="minorEastAsia" w:hAnsiTheme="minorHAnsi" w:cstheme="minorHAnsi"/>
              <w:sz w:val="22"/>
              <w:szCs w:val="22"/>
              <w:lang w:eastAsia="en-AU"/>
            </w:rPr>
          </w:pPr>
          <w:hyperlink w:anchor="_Toc483923406" w:history="1">
            <w:r w:rsidR="00E86A99" w:rsidRPr="00E86A99">
              <w:rPr>
                <w:rStyle w:val="Hyperlink"/>
                <w:rFonts w:asciiTheme="minorHAnsi" w:hAnsiTheme="minorHAnsi" w:cstheme="minorHAnsi"/>
              </w:rPr>
              <w:t>3.3.1</w:t>
            </w:r>
            <w:r w:rsidR="00E86A99" w:rsidRPr="00E86A99"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  <w:tab/>
            </w:r>
            <w:r w:rsidR="00E86A99" w:rsidRPr="00E86A99">
              <w:rPr>
                <w:rStyle w:val="Hyperlink"/>
                <w:rFonts w:asciiTheme="minorHAnsi" w:hAnsiTheme="minorHAnsi" w:cstheme="minorHAnsi"/>
              </w:rPr>
              <w:t>About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tab/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begin"/>
            </w:r>
            <w:r w:rsidR="00E86A99" w:rsidRPr="00E86A99">
              <w:rPr>
                <w:rFonts w:asciiTheme="minorHAnsi" w:hAnsiTheme="minorHAnsi" w:cstheme="minorHAnsi"/>
                <w:webHidden/>
              </w:rPr>
              <w:instrText xml:space="preserve"> PAGEREF _Toc483923406 \h </w:instrText>
            </w:r>
            <w:r w:rsidR="00E86A99" w:rsidRPr="00E86A99">
              <w:rPr>
                <w:rFonts w:asciiTheme="minorHAnsi" w:hAnsiTheme="minorHAnsi" w:cstheme="minorHAnsi"/>
                <w:webHidden/>
              </w:rPr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E86A99" w:rsidRPr="00E86A99">
              <w:rPr>
                <w:rFonts w:asciiTheme="minorHAnsi" w:hAnsiTheme="minorHAnsi" w:cstheme="minorHAnsi"/>
                <w:webHidden/>
              </w:rPr>
              <w:t>9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19056818" w14:textId="77777777" w:rsidR="00E86A99" w:rsidRPr="00E86A99" w:rsidRDefault="00F236BA">
          <w:pPr>
            <w:pStyle w:val="TOC3"/>
            <w:rPr>
              <w:rFonts w:asciiTheme="minorHAnsi" w:eastAsiaTheme="minorEastAsia" w:hAnsiTheme="minorHAnsi" w:cstheme="minorHAnsi"/>
              <w:sz w:val="22"/>
              <w:szCs w:val="22"/>
              <w:lang w:eastAsia="en-AU"/>
            </w:rPr>
          </w:pPr>
          <w:hyperlink w:anchor="_Toc483923407" w:history="1">
            <w:r w:rsidR="00E86A99" w:rsidRPr="00E86A99">
              <w:rPr>
                <w:rStyle w:val="Hyperlink"/>
                <w:rFonts w:asciiTheme="minorHAnsi" w:hAnsiTheme="minorHAnsi" w:cstheme="minorHAnsi"/>
              </w:rPr>
              <w:t>3.3.2</w:t>
            </w:r>
            <w:r w:rsidR="00E86A99" w:rsidRPr="00E86A99"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  <w:tab/>
            </w:r>
            <w:r w:rsidR="00E86A99" w:rsidRPr="00E86A99">
              <w:rPr>
                <w:rStyle w:val="Hyperlink"/>
                <w:rFonts w:asciiTheme="minorHAnsi" w:hAnsiTheme="minorHAnsi" w:cstheme="minorHAnsi"/>
              </w:rPr>
              <w:t>How To…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tab/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begin"/>
            </w:r>
            <w:r w:rsidR="00E86A99" w:rsidRPr="00E86A99">
              <w:rPr>
                <w:rFonts w:asciiTheme="minorHAnsi" w:hAnsiTheme="minorHAnsi" w:cstheme="minorHAnsi"/>
                <w:webHidden/>
              </w:rPr>
              <w:instrText xml:space="preserve"> PAGEREF _Toc483923407 \h </w:instrText>
            </w:r>
            <w:r w:rsidR="00E86A99" w:rsidRPr="00E86A99">
              <w:rPr>
                <w:rFonts w:asciiTheme="minorHAnsi" w:hAnsiTheme="minorHAnsi" w:cstheme="minorHAnsi"/>
                <w:webHidden/>
              </w:rPr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E86A99" w:rsidRPr="00E86A99">
              <w:rPr>
                <w:rFonts w:asciiTheme="minorHAnsi" w:hAnsiTheme="minorHAnsi" w:cstheme="minorHAnsi"/>
                <w:webHidden/>
              </w:rPr>
              <w:t>9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7F771AB6" w14:textId="77777777" w:rsidR="00E86A99" w:rsidRPr="00E86A99" w:rsidRDefault="00F236BA">
          <w:pPr>
            <w:pStyle w:val="TOC3"/>
            <w:rPr>
              <w:rFonts w:asciiTheme="minorHAnsi" w:eastAsiaTheme="minorEastAsia" w:hAnsiTheme="minorHAnsi" w:cstheme="minorHAnsi"/>
              <w:sz w:val="22"/>
              <w:szCs w:val="22"/>
              <w:lang w:eastAsia="en-AU"/>
            </w:rPr>
          </w:pPr>
          <w:hyperlink w:anchor="_Toc483923408" w:history="1">
            <w:r w:rsidR="00E86A99" w:rsidRPr="00E86A99">
              <w:rPr>
                <w:rStyle w:val="Hyperlink"/>
                <w:rFonts w:asciiTheme="minorHAnsi" w:hAnsiTheme="minorHAnsi" w:cstheme="minorHAnsi"/>
              </w:rPr>
              <w:t>3.3.3</w:t>
            </w:r>
            <w:r w:rsidR="00E86A99" w:rsidRPr="00E86A99"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  <w:tab/>
            </w:r>
            <w:r w:rsidR="00E86A99" w:rsidRPr="00E86A99">
              <w:rPr>
                <w:rStyle w:val="Hyperlink"/>
                <w:rFonts w:asciiTheme="minorHAnsi" w:hAnsiTheme="minorHAnsi" w:cstheme="minorHAnsi"/>
              </w:rPr>
              <w:t>API Doc…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tab/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begin"/>
            </w:r>
            <w:r w:rsidR="00E86A99" w:rsidRPr="00E86A99">
              <w:rPr>
                <w:rFonts w:asciiTheme="minorHAnsi" w:hAnsiTheme="minorHAnsi" w:cstheme="minorHAnsi"/>
                <w:webHidden/>
              </w:rPr>
              <w:instrText xml:space="preserve"> PAGEREF _Toc483923408 \h </w:instrText>
            </w:r>
            <w:r w:rsidR="00E86A99" w:rsidRPr="00E86A99">
              <w:rPr>
                <w:rFonts w:asciiTheme="minorHAnsi" w:hAnsiTheme="minorHAnsi" w:cstheme="minorHAnsi"/>
                <w:webHidden/>
              </w:rPr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E86A99" w:rsidRPr="00E86A99">
              <w:rPr>
                <w:rFonts w:asciiTheme="minorHAnsi" w:hAnsiTheme="minorHAnsi" w:cstheme="minorHAnsi"/>
                <w:webHidden/>
              </w:rPr>
              <w:t>9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1748A896" w14:textId="77777777" w:rsidR="00E86A99" w:rsidRPr="00E86A99" w:rsidRDefault="00F236BA">
          <w:pPr>
            <w:pStyle w:val="TOC3"/>
            <w:rPr>
              <w:rFonts w:asciiTheme="minorHAnsi" w:eastAsiaTheme="minorEastAsia" w:hAnsiTheme="minorHAnsi" w:cstheme="minorHAnsi"/>
              <w:sz w:val="22"/>
              <w:szCs w:val="22"/>
              <w:lang w:eastAsia="en-AU"/>
            </w:rPr>
          </w:pPr>
          <w:hyperlink w:anchor="_Toc483923409" w:history="1">
            <w:r w:rsidR="00E86A99" w:rsidRPr="00E86A99">
              <w:rPr>
                <w:rStyle w:val="Hyperlink"/>
                <w:rFonts w:asciiTheme="minorHAnsi" w:hAnsiTheme="minorHAnsi" w:cstheme="minorHAnsi"/>
              </w:rPr>
              <w:t>3.3.4</w:t>
            </w:r>
            <w:r w:rsidR="00E86A99" w:rsidRPr="00E86A99"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  <w:tab/>
            </w:r>
            <w:r w:rsidR="00E86A99" w:rsidRPr="00E86A99">
              <w:rPr>
                <w:rStyle w:val="Hyperlink"/>
                <w:rFonts w:asciiTheme="minorHAnsi" w:hAnsiTheme="minorHAnsi" w:cstheme="minorHAnsi"/>
              </w:rPr>
              <w:t>Settings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tab/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begin"/>
            </w:r>
            <w:r w:rsidR="00E86A99" w:rsidRPr="00E86A99">
              <w:rPr>
                <w:rFonts w:asciiTheme="minorHAnsi" w:hAnsiTheme="minorHAnsi" w:cstheme="minorHAnsi"/>
                <w:webHidden/>
              </w:rPr>
              <w:instrText xml:space="preserve"> PAGEREF _Toc483923409 \h </w:instrText>
            </w:r>
            <w:r w:rsidR="00E86A99" w:rsidRPr="00E86A99">
              <w:rPr>
                <w:rFonts w:asciiTheme="minorHAnsi" w:hAnsiTheme="minorHAnsi" w:cstheme="minorHAnsi"/>
                <w:webHidden/>
              </w:rPr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E86A99" w:rsidRPr="00E86A99">
              <w:rPr>
                <w:rFonts w:asciiTheme="minorHAnsi" w:hAnsiTheme="minorHAnsi" w:cstheme="minorHAnsi"/>
                <w:webHidden/>
              </w:rPr>
              <w:t>9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59784EB1" w14:textId="77777777" w:rsidR="00E86A99" w:rsidRPr="00E86A99" w:rsidRDefault="00F236BA">
          <w:pPr>
            <w:pStyle w:val="TOC3"/>
            <w:rPr>
              <w:rFonts w:asciiTheme="minorHAnsi" w:eastAsiaTheme="minorEastAsia" w:hAnsiTheme="minorHAnsi" w:cstheme="minorHAnsi"/>
              <w:sz w:val="22"/>
              <w:szCs w:val="22"/>
              <w:lang w:eastAsia="en-AU"/>
            </w:rPr>
          </w:pPr>
          <w:hyperlink w:anchor="_Toc483923410" w:history="1">
            <w:r w:rsidR="00E86A99" w:rsidRPr="00E86A99">
              <w:rPr>
                <w:rStyle w:val="Hyperlink"/>
                <w:rFonts w:asciiTheme="minorHAnsi" w:hAnsiTheme="minorHAnsi" w:cstheme="minorHAnsi"/>
              </w:rPr>
              <w:t>3.3.5</w:t>
            </w:r>
            <w:r w:rsidR="00E86A99" w:rsidRPr="00E86A99"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  <w:tab/>
            </w:r>
            <w:r w:rsidR="00E86A99" w:rsidRPr="00E86A99">
              <w:rPr>
                <w:rStyle w:val="Hyperlink"/>
                <w:rFonts w:asciiTheme="minorHAnsi" w:hAnsiTheme="minorHAnsi" w:cstheme="minorHAnsi"/>
              </w:rPr>
              <w:t>Copy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tab/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begin"/>
            </w:r>
            <w:r w:rsidR="00E86A99" w:rsidRPr="00E86A99">
              <w:rPr>
                <w:rFonts w:asciiTheme="minorHAnsi" w:hAnsiTheme="minorHAnsi" w:cstheme="minorHAnsi"/>
                <w:webHidden/>
              </w:rPr>
              <w:instrText xml:space="preserve"> PAGEREF _Toc483923410 \h </w:instrText>
            </w:r>
            <w:r w:rsidR="00E86A99" w:rsidRPr="00E86A99">
              <w:rPr>
                <w:rFonts w:asciiTheme="minorHAnsi" w:hAnsiTheme="minorHAnsi" w:cstheme="minorHAnsi"/>
                <w:webHidden/>
              </w:rPr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E86A99" w:rsidRPr="00E86A99">
              <w:rPr>
                <w:rFonts w:asciiTheme="minorHAnsi" w:hAnsiTheme="minorHAnsi" w:cstheme="minorHAnsi"/>
                <w:webHidden/>
              </w:rPr>
              <w:t>9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776FD216" w14:textId="77777777" w:rsidR="00E86A99" w:rsidRPr="00E86A99" w:rsidRDefault="00F236BA">
          <w:pPr>
            <w:pStyle w:val="TOC3"/>
            <w:rPr>
              <w:rFonts w:asciiTheme="minorHAnsi" w:eastAsiaTheme="minorEastAsia" w:hAnsiTheme="minorHAnsi" w:cstheme="minorHAnsi"/>
              <w:sz w:val="22"/>
              <w:szCs w:val="22"/>
              <w:lang w:eastAsia="en-AU"/>
            </w:rPr>
          </w:pPr>
          <w:hyperlink w:anchor="_Toc483923411" w:history="1">
            <w:r w:rsidR="00E86A99" w:rsidRPr="00E86A99">
              <w:rPr>
                <w:rStyle w:val="Hyperlink"/>
                <w:rFonts w:asciiTheme="minorHAnsi" w:hAnsiTheme="minorHAnsi" w:cstheme="minorHAnsi"/>
              </w:rPr>
              <w:t>3.3.6</w:t>
            </w:r>
            <w:r w:rsidR="00E86A99" w:rsidRPr="00E86A99"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  <w:tab/>
            </w:r>
            <w:r w:rsidR="00E86A99" w:rsidRPr="00E86A99">
              <w:rPr>
                <w:rStyle w:val="Hyperlink"/>
                <w:rFonts w:asciiTheme="minorHAnsi" w:hAnsiTheme="minorHAnsi" w:cstheme="minorHAnsi"/>
              </w:rPr>
              <w:t>Exit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tab/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begin"/>
            </w:r>
            <w:r w:rsidR="00E86A99" w:rsidRPr="00E86A99">
              <w:rPr>
                <w:rFonts w:asciiTheme="minorHAnsi" w:hAnsiTheme="minorHAnsi" w:cstheme="minorHAnsi"/>
                <w:webHidden/>
              </w:rPr>
              <w:instrText xml:space="preserve"> PAGEREF _Toc483923411 \h </w:instrText>
            </w:r>
            <w:r w:rsidR="00E86A99" w:rsidRPr="00E86A99">
              <w:rPr>
                <w:rFonts w:asciiTheme="minorHAnsi" w:hAnsiTheme="minorHAnsi" w:cstheme="minorHAnsi"/>
                <w:webHidden/>
              </w:rPr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E86A99" w:rsidRPr="00E86A99">
              <w:rPr>
                <w:rFonts w:asciiTheme="minorHAnsi" w:hAnsiTheme="minorHAnsi" w:cstheme="minorHAnsi"/>
                <w:webHidden/>
              </w:rPr>
              <w:t>9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17DB8484" w14:textId="77777777" w:rsidR="00E86A99" w:rsidRPr="00E86A99" w:rsidRDefault="00F236BA">
          <w:pPr>
            <w:pStyle w:val="TOC2"/>
            <w:rPr>
              <w:rFonts w:asciiTheme="minorHAnsi" w:eastAsiaTheme="minorEastAsia" w:hAnsiTheme="minorHAnsi" w:cstheme="minorHAnsi"/>
              <w:sz w:val="22"/>
              <w:szCs w:val="22"/>
              <w:lang w:eastAsia="en-AU"/>
            </w:rPr>
          </w:pPr>
          <w:hyperlink w:anchor="_Toc483923412" w:history="1">
            <w:r w:rsidR="00E86A99" w:rsidRPr="00E86A99">
              <w:rPr>
                <w:rStyle w:val="Hyperlink"/>
                <w:rFonts w:asciiTheme="minorHAnsi" w:hAnsiTheme="minorHAnsi" w:cstheme="minorHAnsi"/>
              </w:rPr>
              <w:t>3.4</w:t>
            </w:r>
            <w:r w:rsidR="00E86A99" w:rsidRPr="00E86A99"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  <w:tab/>
            </w:r>
            <w:r w:rsidR="00E86A99" w:rsidRPr="00E86A99">
              <w:rPr>
                <w:rStyle w:val="Hyperlink"/>
                <w:rFonts w:asciiTheme="minorHAnsi" w:hAnsiTheme="minorHAnsi" w:cstheme="minorHAnsi"/>
              </w:rPr>
              <w:t>Settings Form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tab/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begin"/>
            </w:r>
            <w:r w:rsidR="00E86A99" w:rsidRPr="00E86A99">
              <w:rPr>
                <w:rFonts w:asciiTheme="minorHAnsi" w:hAnsiTheme="minorHAnsi" w:cstheme="minorHAnsi"/>
                <w:webHidden/>
              </w:rPr>
              <w:instrText xml:space="preserve"> PAGEREF _Toc483923412 \h </w:instrText>
            </w:r>
            <w:r w:rsidR="00E86A99" w:rsidRPr="00E86A99">
              <w:rPr>
                <w:rFonts w:asciiTheme="minorHAnsi" w:hAnsiTheme="minorHAnsi" w:cstheme="minorHAnsi"/>
                <w:webHidden/>
              </w:rPr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E86A99" w:rsidRPr="00E86A99">
              <w:rPr>
                <w:rFonts w:asciiTheme="minorHAnsi" w:hAnsiTheme="minorHAnsi" w:cstheme="minorHAnsi"/>
                <w:webHidden/>
              </w:rPr>
              <w:t>10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5B776C6E" w14:textId="77777777" w:rsidR="00E86A99" w:rsidRPr="00E86A99" w:rsidRDefault="00F236BA">
          <w:pPr>
            <w:pStyle w:val="TOC3"/>
            <w:rPr>
              <w:rFonts w:asciiTheme="minorHAnsi" w:eastAsiaTheme="minorEastAsia" w:hAnsiTheme="minorHAnsi" w:cstheme="minorHAnsi"/>
              <w:sz w:val="22"/>
              <w:szCs w:val="22"/>
              <w:lang w:eastAsia="en-AU"/>
            </w:rPr>
          </w:pPr>
          <w:hyperlink w:anchor="_Toc483923413" w:history="1">
            <w:r w:rsidR="00E86A99" w:rsidRPr="00E86A99">
              <w:rPr>
                <w:rStyle w:val="Hyperlink"/>
                <w:rFonts w:asciiTheme="minorHAnsi" w:hAnsiTheme="minorHAnsi" w:cstheme="minorHAnsi"/>
              </w:rPr>
              <w:t>3.4.1</w:t>
            </w:r>
            <w:r w:rsidR="00E86A99" w:rsidRPr="00E86A99"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  <w:tab/>
            </w:r>
            <w:r w:rsidR="00E86A99" w:rsidRPr="00E86A99">
              <w:rPr>
                <w:rStyle w:val="Hyperlink"/>
                <w:rFonts w:asciiTheme="minorHAnsi" w:hAnsiTheme="minorHAnsi" w:cstheme="minorHAnsi"/>
              </w:rPr>
              <w:t>Application Values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tab/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begin"/>
            </w:r>
            <w:r w:rsidR="00E86A99" w:rsidRPr="00E86A99">
              <w:rPr>
                <w:rFonts w:asciiTheme="minorHAnsi" w:hAnsiTheme="minorHAnsi" w:cstheme="minorHAnsi"/>
                <w:webHidden/>
              </w:rPr>
              <w:instrText xml:space="preserve"> PAGEREF _Toc483923413 \h </w:instrText>
            </w:r>
            <w:r w:rsidR="00E86A99" w:rsidRPr="00E86A99">
              <w:rPr>
                <w:rFonts w:asciiTheme="minorHAnsi" w:hAnsiTheme="minorHAnsi" w:cstheme="minorHAnsi"/>
                <w:webHidden/>
              </w:rPr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E86A99" w:rsidRPr="00E86A99">
              <w:rPr>
                <w:rFonts w:asciiTheme="minorHAnsi" w:hAnsiTheme="minorHAnsi" w:cstheme="minorHAnsi"/>
                <w:webHidden/>
              </w:rPr>
              <w:t>10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0F87A5CF" w14:textId="77777777" w:rsidR="00E86A99" w:rsidRPr="00E86A99" w:rsidRDefault="00F236BA">
          <w:pPr>
            <w:pStyle w:val="TOC3"/>
            <w:rPr>
              <w:rFonts w:asciiTheme="minorHAnsi" w:eastAsiaTheme="minorEastAsia" w:hAnsiTheme="minorHAnsi" w:cstheme="minorHAnsi"/>
              <w:sz w:val="22"/>
              <w:szCs w:val="22"/>
              <w:lang w:eastAsia="en-AU"/>
            </w:rPr>
          </w:pPr>
          <w:hyperlink w:anchor="_Toc483923414" w:history="1">
            <w:r w:rsidR="00E86A99" w:rsidRPr="00E86A99">
              <w:rPr>
                <w:rStyle w:val="Hyperlink"/>
                <w:rFonts w:asciiTheme="minorHAnsi" w:hAnsiTheme="minorHAnsi" w:cstheme="minorHAnsi"/>
              </w:rPr>
              <w:t>3.4.2</w:t>
            </w:r>
            <w:r w:rsidR="00E86A99" w:rsidRPr="00E86A99"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  <w:tab/>
            </w:r>
            <w:r w:rsidR="00E86A99" w:rsidRPr="00E86A99">
              <w:rPr>
                <w:rStyle w:val="Hyperlink"/>
                <w:rFonts w:asciiTheme="minorHAnsi" w:hAnsiTheme="minorHAnsi" w:cstheme="minorHAnsi"/>
              </w:rPr>
              <w:t>User Values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tab/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begin"/>
            </w:r>
            <w:r w:rsidR="00E86A99" w:rsidRPr="00E86A99">
              <w:rPr>
                <w:rFonts w:asciiTheme="minorHAnsi" w:hAnsiTheme="minorHAnsi" w:cstheme="minorHAnsi"/>
                <w:webHidden/>
              </w:rPr>
              <w:instrText xml:space="preserve"> PAGEREF _Toc483923414 \h </w:instrText>
            </w:r>
            <w:r w:rsidR="00E86A99" w:rsidRPr="00E86A99">
              <w:rPr>
                <w:rFonts w:asciiTheme="minorHAnsi" w:hAnsiTheme="minorHAnsi" w:cstheme="minorHAnsi"/>
                <w:webHidden/>
              </w:rPr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E86A99" w:rsidRPr="00E86A99">
              <w:rPr>
                <w:rFonts w:asciiTheme="minorHAnsi" w:hAnsiTheme="minorHAnsi" w:cstheme="minorHAnsi"/>
                <w:webHidden/>
              </w:rPr>
              <w:t>10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61F0B49D" w14:textId="77777777" w:rsidR="00E86A99" w:rsidRPr="00E86A99" w:rsidRDefault="00F236BA">
          <w:pPr>
            <w:pStyle w:val="TOC2"/>
            <w:rPr>
              <w:rFonts w:asciiTheme="minorHAnsi" w:eastAsiaTheme="minorEastAsia" w:hAnsiTheme="minorHAnsi" w:cstheme="minorHAnsi"/>
              <w:sz w:val="22"/>
              <w:szCs w:val="22"/>
              <w:lang w:eastAsia="en-AU"/>
            </w:rPr>
          </w:pPr>
          <w:hyperlink w:anchor="_Toc483923415" w:history="1">
            <w:r w:rsidR="00E86A99" w:rsidRPr="00E86A99">
              <w:rPr>
                <w:rStyle w:val="Hyperlink"/>
                <w:rFonts w:asciiTheme="minorHAnsi" w:hAnsiTheme="minorHAnsi" w:cstheme="minorHAnsi"/>
              </w:rPr>
              <w:t>3.5</w:t>
            </w:r>
            <w:r w:rsidR="00E86A99" w:rsidRPr="00E86A99"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  <w:tab/>
            </w:r>
            <w:r w:rsidR="00E86A99" w:rsidRPr="00E86A99">
              <w:rPr>
                <w:rStyle w:val="Hyperlink"/>
                <w:rFonts w:asciiTheme="minorHAnsi" w:hAnsiTheme="minorHAnsi" w:cstheme="minorHAnsi"/>
              </w:rPr>
              <w:t>About Form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tab/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begin"/>
            </w:r>
            <w:r w:rsidR="00E86A99" w:rsidRPr="00E86A99">
              <w:rPr>
                <w:rFonts w:asciiTheme="minorHAnsi" w:hAnsiTheme="minorHAnsi" w:cstheme="minorHAnsi"/>
                <w:webHidden/>
              </w:rPr>
              <w:instrText xml:space="preserve"> PAGEREF _Toc483923415 \h </w:instrText>
            </w:r>
            <w:r w:rsidR="00E86A99" w:rsidRPr="00E86A99">
              <w:rPr>
                <w:rFonts w:asciiTheme="minorHAnsi" w:hAnsiTheme="minorHAnsi" w:cstheme="minorHAnsi"/>
                <w:webHidden/>
              </w:rPr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E86A99" w:rsidRPr="00E86A99">
              <w:rPr>
                <w:rFonts w:asciiTheme="minorHAnsi" w:hAnsiTheme="minorHAnsi" w:cstheme="minorHAnsi"/>
                <w:webHidden/>
              </w:rPr>
              <w:t>11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6A4DD0A3" w14:textId="77777777" w:rsidR="00E86A99" w:rsidRPr="00E86A99" w:rsidRDefault="00F236BA">
          <w:pPr>
            <w:pStyle w:val="TOC1"/>
            <w:rPr>
              <w:rFonts w:asciiTheme="minorHAnsi" w:eastAsiaTheme="minorEastAsia" w:hAnsiTheme="minorHAnsi" w:cstheme="minorHAnsi"/>
              <w:b w:val="0"/>
              <w:sz w:val="22"/>
              <w:szCs w:val="22"/>
              <w:lang w:eastAsia="en-AU"/>
            </w:rPr>
          </w:pPr>
          <w:hyperlink w:anchor="_Toc483923416" w:history="1">
            <w:r w:rsidR="00E86A99" w:rsidRPr="00E86A99">
              <w:rPr>
                <w:rStyle w:val="Hyperlink"/>
                <w:rFonts w:asciiTheme="minorHAnsi" w:hAnsiTheme="minorHAnsi" w:cstheme="minorHAnsi"/>
              </w:rPr>
              <w:t>4</w:t>
            </w:r>
            <w:r w:rsidR="00E86A99" w:rsidRPr="00E86A99">
              <w:rPr>
                <w:rFonts w:asciiTheme="minorHAnsi" w:eastAsiaTheme="minorEastAsia" w:hAnsiTheme="minorHAnsi" w:cstheme="minorHAnsi"/>
                <w:b w:val="0"/>
                <w:sz w:val="22"/>
                <w:szCs w:val="22"/>
                <w:lang w:eastAsia="en-AU"/>
              </w:rPr>
              <w:tab/>
            </w:r>
            <w:r w:rsidR="00E86A99" w:rsidRPr="00E86A99">
              <w:rPr>
                <w:rStyle w:val="Hyperlink"/>
                <w:rFonts w:asciiTheme="minorHAnsi" w:hAnsiTheme="minorHAnsi" w:cstheme="minorHAnsi"/>
              </w:rPr>
              <w:t>Architecture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tab/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begin"/>
            </w:r>
            <w:r w:rsidR="00E86A99" w:rsidRPr="00E86A99">
              <w:rPr>
                <w:rFonts w:asciiTheme="minorHAnsi" w:hAnsiTheme="minorHAnsi" w:cstheme="minorHAnsi"/>
                <w:webHidden/>
              </w:rPr>
              <w:instrText xml:space="preserve"> PAGEREF _Toc483923416 \h </w:instrText>
            </w:r>
            <w:r w:rsidR="00E86A99" w:rsidRPr="00E86A99">
              <w:rPr>
                <w:rFonts w:asciiTheme="minorHAnsi" w:hAnsiTheme="minorHAnsi" w:cstheme="minorHAnsi"/>
                <w:webHidden/>
              </w:rPr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E86A99" w:rsidRPr="00E86A99">
              <w:rPr>
                <w:rFonts w:asciiTheme="minorHAnsi" w:hAnsiTheme="minorHAnsi" w:cstheme="minorHAnsi"/>
                <w:webHidden/>
              </w:rPr>
              <w:t>12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4649E2BE" w14:textId="77777777" w:rsidR="00E86A99" w:rsidRPr="00E86A99" w:rsidRDefault="00F236BA">
          <w:pPr>
            <w:pStyle w:val="TOC2"/>
            <w:rPr>
              <w:rFonts w:asciiTheme="minorHAnsi" w:eastAsiaTheme="minorEastAsia" w:hAnsiTheme="minorHAnsi" w:cstheme="minorHAnsi"/>
              <w:sz w:val="22"/>
              <w:szCs w:val="22"/>
              <w:lang w:eastAsia="en-AU"/>
            </w:rPr>
          </w:pPr>
          <w:hyperlink w:anchor="_Toc483923417" w:history="1">
            <w:r w:rsidR="00E86A99" w:rsidRPr="00E86A99">
              <w:rPr>
                <w:rStyle w:val="Hyperlink"/>
                <w:rFonts w:asciiTheme="minorHAnsi" w:hAnsiTheme="minorHAnsi" w:cstheme="minorHAnsi"/>
              </w:rPr>
              <w:t>4.1</w:t>
            </w:r>
            <w:r w:rsidR="00E86A99" w:rsidRPr="00E86A99"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  <w:tab/>
            </w:r>
            <w:r w:rsidR="00E86A99" w:rsidRPr="00E86A99">
              <w:rPr>
                <w:rStyle w:val="Hyperlink"/>
                <w:rFonts w:asciiTheme="minorHAnsi" w:hAnsiTheme="minorHAnsi" w:cstheme="minorHAnsi"/>
              </w:rPr>
              <w:t>Accounts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tab/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begin"/>
            </w:r>
            <w:r w:rsidR="00E86A99" w:rsidRPr="00E86A99">
              <w:rPr>
                <w:rFonts w:asciiTheme="minorHAnsi" w:hAnsiTheme="minorHAnsi" w:cstheme="minorHAnsi"/>
                <w:webHidden/>
              </w:rPr>
              <w:instrText xml:space="preserve"> PAGEREF _Toc483923417 \h </w:instrText>
            </w:r>
            <w:r w:rsidR="00E86A99" w:rsidRPr="00E86A99">
              <w:rPr>
                <w:rFonts w:asciiTheme="minorHAnsi" w:hAnsiTheme="minorHAnsi" w:cstheme="minorHAnsi"/>
                <w:webHidden/>
              </w:rPr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E86A99" w:rsidRPr="00E86A99">
              <w:rPr>
                <w:rFonts w:asciiTheme="minorHAnsi" w:hAnsiTheme="minorHAnsi" w:cstheme="minorHAnsi"/>
                <w:webHidden/>
              </w:rPr>
              <w:t>12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1B8C7196" w14:textId="77777777" w:rsidR="00E86A99" w:rsidRPr="00E86A99" w:rsidRDefault="00F236BA">
          <w:pPr>
            <w:pStyle w:val="TOC1"/>
            <w:rPr>
              <w:rFonts w:asciiTheme="minorHAnsi" w:eastAsiaTheme="minorEastAsia" w:hAnsiTheme="minorHAnsi" w:cstheme="minorHAnsi"/>
              <w:b w:val="0"/>
              <w:sz w:val="22"/>
              <w:szCs w:val="22"/>
              <w:lang w:eastAsia="en-AU"/>
            </w:rPr>
          </w:pPr>
          <w:hyperlink w:anchor="_Toc483923418" w:history="1">
            <w:r w:rsidR="00E86A99" w:rsidRPr="00E86A99">
              <w:rPr>
                <w:rStyle w:val="Hyperlink"/>
                <w:rFonts w:asciiTheme="minorHAnsi" w:hAnsiTheme="minorHAnsi" w:cstheme="minorHAnsi"/>
              </w:rPr>
              <w:t>5</w:t>
            </w:r>
            <w:r w:rsidR="00E86A99" w:rsidRPr="00E86A99">
              <w:rPr>
                <w:rFonts w:asciiTheme="minorHAnsi" w:eastAsiaTheme="minorEastAsia" w:hAnsiTheme="minorHAnsi" w:cstheme="minorHAnsi"/>
                <w:b w:val="0"/>
                <w:sz w:val="22"/>
                <w:szCs w:val="22"/>
                <w:lang w:eastAsia="en-AU"/>
              </w:rPr>
              <w:tab/>
            </w:r>
            <w:r w:rsidR="00E86A99" w:rsidRPr="00E86A99">
              <w:rPr>
                <w:rStyle w:val="Hyperlink"/>
                <w:rFonts w:asciiTheme="minorHAnsi" w:hAnsiTheme="minorHAnsi" w:cstheme="minorHAnsi"/>
              </w:rPr>
              <w:t>Configuration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tab/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begin"/>
            </w:r>
            <w:r w:rsidR="00E86A99" w:rsidRPr="00E86A99">
              <w:rPr>
                <w:rFonts w:asciiTheme="minorHAnsi" w:hAnsiTheme="minorHAnsi" w:cstheme="minorHAnsi"/>
                <w:webHidden/>
              </w:rPr>
              <w:instrText xml:space="preserve"> PAGEREF _Toc483923418 \h </w:instrText>
            </w:r>
            <w:r w:rsidR="00E86A99" w:rsidRPr="00E86A99">
              <w:rPr>
                <w:rFonts w:asciiTheme="minorHAnsi" w:hAnsiTheme="minorHAnsi" w:cstheme="minorHAnsi"/>
                <w:webHidden/>
              </w:rPr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E86A99" w:rsidRPr="00E86A99">
              <w:rPr>
                <w:rFonts w:asciiTheme="minorHAnsi" w:hAnsiTheme="minorHAnsi" w:cstheme="minorHAnsi"/>
                <w:webHidden/>
              </w:rPr>
              <w:t>13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75EE43CE" w14:textId="77777777" w:rsidR="00E86A99" w:rsidRPr="00E86A99" w:rsidRDefault="00F236BA">
          <w:pPr>
            <w:pStyle w:val="TOC2"/>
            <w:rPr>
              <w:rFonts w:asciiTheme="minorHAnsi" w:eastAsiaTheme="minorEastAsia" w:hAnsiTheme="minorHAnsi" w:cstheme="minorHAnsi"/>
              <w:sz w:val="22"/>
              <w:szCs w:val="22"/>
              <w:lang w:eastAsia="en-AU"/>
            </w:rPr>
          </w:pPr>
          <w:hyperlink w:anchor="_Toc483923419" w:history="1">
            <w:r w:rsidR="00E86A99" w:rsidRPr="00E86A99">
              <w:rPr>
                <w:rStyle w:val="Hyperlink"/>
                <w:rFonts w:asciiTheme="minorHAnsi" w:hAnsiTheme="minorHAnsi" w:cstheme="minorHAnsi"/>
              </w:rPr>
              <w:t>5.1</w:t>
            </w:r>
            <w:r w:rsidR="00E86A99" w:rsidRPr="00E86A99"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  <w:tab/>
            </w:r>
            <w:r w:rsidR="00E86A99" w:rsidRPr="00E86A99">
              <w:rPr>
                <w:rStyle w:val="Hyperlink"/>
                <w:rFonts w:asciiTheme="minorHAnsi" w:hAnsiTheme="minorHAnsi" w:cstheme="minorHAnsi"/>
              </w:rPr>
              <w:t>Deployment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tab/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begin"/>
            </w:r>
            <w:r w:rsidR="00E86A99" w:rsidRPr="00E86A99">
              <w:rPr>
                <w:rFonts w:asciiTheme="minorHAnsi" w:hAnsiTheme="minorHAnsi" w:cstheme="minorHAnsi"/>
                <w:webHidden/>
              </w:rPr>
              <w:instrText xml:space="preserve"> PAGEREF _Toc483923419 \h </w:instrText>
            </w:r>
            <w:r w:rsidR="00E86A99" w:rsidRPr="00E86A99">
              <w:rPr>
                <w:rFonts w:asciiTheme="minorHAnsi" w:hAnsiTheme="minorHAnsi" w:cstheme="minorHAnsi"/>
                <w:webHidden/>
              </w:rPr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E86A99" w:rsidRPr="00E86A99">
              <w:rPr>
                <w:rFonts w:asciiTheme="minorHAnsi" w:hAnsiTheme="minorHAnsi" w:cstheme="minorHAnsi"/>
                <w:webHidden/>
              </w:rPr>
              <w:t>13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50AC3E81" w14:textId="77777777" w:rsidR="00E86A99" w:rsidRPr="00E86A99" w:rsidRDefault="00F236BA">
          <w:pPr>
            <w:pStyle w:val="TOC3"/>
            <w:rPr>
              <w:rFonts w:asciiTheme="minorHAnsi" w:eastAsiaTheme="minorEastAsia" w:hAnsiTheme="minorHAnsi" w:cstheme="minorHAnsi"/>
              <w:sz w:val="22"/>
              <w:szCs w:val="22"/>
              <w:lang w:eastAsia="en-AU"/>
            </w:rPr>
          </w:pPr>
          <w:hyperlink w:anchor="_Toc483923420" w:history="1">
            <w:r w:rsidR="00E86A99" w:rsidRPr="00E86A99">
              <w:rPr>
                <w:rStyle w:val="Hyperlink"/>
                <w:rFonts w:asciiTheme="minorHAnsi" w:hAnsiTheme="minorHAnsi" w:cstheme="minorHAnsi"/>
              </w:rPr>
              <w:t>5.1.1</w:t>
            </w:r>
            <w:r w:rsidR="00E86A99" w:rsidRPr="00E86A99"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  <w:tab/>
            </w:r>
            <w:r w:rsidR="00E86A99" w:rsidRPr="00E86A99">
              <w:rPr>
                <w:rStyle w:val="Hyperlink"/>
                <w:rFonts w:asciiTheme="minorHAnsi" w:hAnsiTheme="minorHAnsi" w:cstheme="minorHAnsi"/>
              </w:rPr>
              <w:t>Import the certificate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tab/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begin"/>
            </w:r>
            <w:r w:rsidR="00E86A99" w:rsidRPr="00E86A99">
              <w:rPr>
                <w:rFonts w:asciiTheme="minorHAnsi" w:hAnsiTheme="minorHAnsi" w:cstheme="minorHAnsi"/>
                <w:webHidden/>
              </w:rPr>
              <w:instrText xml:space="preserve"> PAGEREF _Toc483923420 \h </w:instrText>
            </w:r>
            <w:r w:rsidR="00E86A99" w:rsidRPr="00E86A99">
              <w:rPr>
                <w:rFonts w:asciiTheme="minorHAnsi" w:hAnsiTheme="minorHAnsi" w:cstheme="minorHAnsi"/>
                <w:webHidden/>
              </w:rPr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E86A99" w:rsidRPr="00E86A99">
              <w:rPr>
                <w:rFonts w:asciiTheme="minorHAnsi" w:hAnsiTheme="minorHAnsi" w:cstheme="minorHAnsi"/>
                <w:webHidden/>
              </w:rPr>
              <w:t>13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7AE6C0B0" w14:textId="77777777" w:rsidR="00E86A99" w:rsidRPr="00E86A99" w:rsidRDefault="00F236BA">
          <w:pPr>
            <w:pStyle w:val="TOC3"/>
            <w:rPr>
              <w:rFonts w:asciiTheme="minorHAnsi" w:eastAsiaTheme="minorEastAsia" w:hAnsiTheme="minorHAnsi" w:cstheme="minorHAnsi"/>
              <w:sz w:val="22"/>
              <w:szCs w:val="22"/>
              <w:lang w:eastAsia="en-AU"/>
            </w:rPr>
          </w:pPr>
          <w:hyperlink w:anchor="_Toc483923421" w:history="1">
            <w:r w:rsidR="00E86A99" w:rsidRPr="00E86A99">
              <w:rPr>
                <w:rStyle w:val="Hyperlink"/>
                <w:rFonts w:asciiTheme="minorHAnsi" w:hAnsiTheme="minorHAnsi" w:cstheme="minorHAnsi"/>
              </w:rPr>
              <w:t>5.1.2</w:t>
            </w:r>
            <w:r w:rsidR="00E86A99" w:rsidRPr="00E86A99"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  <w:tab/>
            </w:r>
            <w:r w:rsidR="00E86A99" w:rsidRPr="00E86A99">
              <w:rPr>
                <w:rStyle w:val="Hyperlink"/>
                <w:rFonts w:asciiTheme="minorHAnsi" w:hAnsiTheme="minorHAnsi" w:cstheme="minorHAnsi"/>
              </w:rPr>
              <w:t>Update the application information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tab/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begin"/>
            </w:r>
            <w:r w:rsidR="00E86A99" w:rsidRPr="00E86A99">
              <w:rPr>
                <w:rFonts w:asciiTheme="minorHAnsi" w:hAnsiTheme="minorHAnsi" w:cstheme="minorHAnsi"/>
                <w:webHidden/>
              </w:rPr>
              <w:instrText xml:space="preserve"> PAGEREF _Toc483923421 \h </w:instrText>
            </w:r>
            <w:r w:rsidR="00E86A99" w:rsidRPr="00E86A99">
              <w:rPr>
                <w:rFonts w:asciiTheme="minorHAnsi" w:hAnsiTheme="minorHAnsi" w:cstheme="minorHAnsi"/>
                <w:webHidden/>
              </w:rPr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E86A99" w:rsidRPr="00E86A99">
              <w:rPr>
                <w:rFonts w:asciiTheme="minorHAnsi" w:hAnsiTheme="minorHAnsi" w:cstheme="minorHAnsi"/>
                <w:webHidden/>
              </w:rPr>
              <w:t>13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017B1A60" w14:textId="77777777" w:rsidR="00E86A99" w:rsidRPr="00E86A99" w:rsidRDefault="00F236BA">
          <w:pPr>
            <w:pStyle w:val="TOC3"/>
            <w:rPr>
              <w:rFonts w:asciiTheme="minorHAnsi" w:eastAsiaTheme="minorEastAsia" w:hAnsiTheme="minorHAnsi" w:cstheme="minorHAnsi"/>
              <w:sz w:val="22"/>
              <w:szCs w:val="22"/>
              <w:lang w:eastAsia="en-AU"/>
            </w:rPr>
          </w:pPr>
          <w:hyperlink w:anchor="_Toc483923422" w:history="1">
            <w:r w:rsidR="00E86A99" w:rsidRPr="00E86A99">
              <w:rPr>
                <w:rStyle w:val="Hyperlink"/>
                <w:rFonts w:asciiTheme="minorHAnsi" w:hAnsiTheme="minorHAnsi" w:cstheme="minorHAnsi"/>
              </w:rPr>
              <w:t>5.1.3</w:t>
            </w:r>
            <w:r w:rsidR="00E86A99" w:rsidRPr="00E86A99"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  <w:tab/>
            </w:r>
            <w:r w:rsidR="00E86A99" w:rsidRPr="00E86A99">
              <w:rPr>
                <w:rStyle w:val="Hyperlink"/>
                <w:rFonts w:asciiTheme="minorHAnsi" w:hAnsiTheme="minorHAnsi" w:cstheme="minorHAnsi"/>
              </w:rPr>
              <w:t>Build the solution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tab/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begin"/>
            </w:r>
            <w:r w:rsidR="00E86A99" w:rsidRPr="00E86A99">
              <w:rPr>
                <w:rFonts w:asciiTheme="minorHAnsi" w:hAnsiTheme="minorHAnsi" w:cstheme="minorHAnsi"/>
                <w:webHidden/>
              </w:rPr>
              <w:instrText xml:space="preserve"> PAGEREF _Toc483923422 \h </w:instrText>
            </w:r>
            <w:r w:rsidR="00E86A99" w:rsidRPr="00E86A99">
              <w:rPr>
                <w:rFonts w:asciiTheme="minorHAnsi" w:hAnsiTheme="minorHAnsi" w:cstheme="minorHAnsi"/>
                <w:webHidden/>
              </w:rPr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E86A99" w:rsidRPr="00E86A99">
              <w:rPr>
                <w:rFonts w:asciiTheme="minorHAnsi" w:hAnsiTheme="minorHAnsi" w:cstheme="minorHAnsi"/>
                <w:webHidden/>
              </w:rPr>
              <w:t>13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6AAF80B5" w14:textId="77777777" w:rsidR="00E86A99" w:rsidRPr="00E86A99" w:rsidRDefault="00F236BA">
          <w:pPr>
            <w:pStyle w:val="TOC2"/>
            <w:rPr>
              <w:rFonts w:asciiTheme="minorHAnsi" w:eastAsiaTheme="minorEastAsia" w:hAnsiTheme="minorHAnsi" w:cstheme="minorHAnsi"/>
              <w:sz w:val="22"/>
              <w:szCs w:val="22"/>
              <w:lang w:eastAsia="en-AU"/>
            </w:rPr>
          </w:pPr>
          <w:hyperlink w:anchor="_Toc483923423" w:history="1">
            <w:r w:rsidR="00E86A99" w:rsidRPr="00E86A99">
              <w:rPr>
                <w:rStyle w:val="Hyperlink"/>
                <w:rFonts w:asciiTheme="minorHAnsi" w:hAnsiTheme="minorHAnsi" w:cstheme="minorHAnsi"/>
              </w:rPr>
              <w:t>5.2</w:t>
            </w:r>
            <w:r w:rsidR="00E86A99" w:rsidRPr="00E86A99">
              <w:rPr>
                <w:rFonts w:asciiTheme="minorHAnsi" w:eastAsiaTheme="minorEastAsia" w:hAnsiTheme="minorHAnsi" w:cstheme="minorHAnsi"/>
                <w:sz w:val="22"/>
                <w:szCs w:val="22"/>
                <w:lang w:eastAsia="en-AU"/>
              </w:rPr>
              <w:tab/>
            </w:r>
            <w:r w:rsidR="00E86A99" w:rsidRPr="00E86A99">
              <w:rPr>
                <w:rStyle w:val="Hyperlink"/>
                <w:rFonts w:asciiTheme="minorHAnsi" w:hAnsiTheme="minorHAnsi" w:cstheme="minorHAnsi"/>
              </w:rPr>
              <w:t>Client PC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tab/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begin"/>
            </w:r>
            <w:r w:rsidR="00E86A99" w:rsidRPr="00E86A99">
              <w:rPr>
                <w:rFonts w:asciiTheme="minorHAnsi" w:hAnsiTheme="minorHAnsi" w:cstheme="minorHAnsi"/>
                <w:webHidden/>
              </w:rPr>
              <w:instrText xml:space="preserve"> PAGEREF _Toc483923423 \h </w:instrText>
            </w:r>
            <w:r w:rsidR="00E86A99" w:rsidRPr="00E86A99">
              <w:rPr>
                <w:rFonts w:asciiTheme="minorHAnsi" w:hAnsiTheme="minorHAnsi" w:cstheme="minorHAnsi"/>
                <w:webHidden/>
              </w:rPr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separate"/>
            </w:r>
            <w:r w:rsidR="00E86A99" w:rsidRPr="00E86A99">
              <w:rPr>
                <w:rFonts w:asciiTheme="minorHAnsi" w:hAnsiTheme="minorHAnsi" w:cstheme="minorHAnsi"/>
                <w:webHidden/>
              </w:rPr>
              <w:t>13</w:t>
            </w:r>
            <w:r w:rsidR="00E86A99" w:rsidRPr="00E86A99">
              <w:rPr>
                <w:rFonts w:asciiTheme="minorHAnsi" w:hAnsiTheme="minorHAnsi" w:cstheme="minorHAnsi"/>
                <w:webHidden/>
              </w:rPr>
              <w:fldChar w:fldCharType="end"/>
            </w:r>
          </w:hyperlink>
        </w:p>
        <w:p w14:paraId="022BFD86" w14:textId="77777777" w:rsidR="00793FEC" w:rsidRPr="007750CC" w:rsidRDefault="00793FEC" w:rsidP="00793FEC">
          <w:pPr>
            <w:pStyle w:val="Footer"/>
            <w:rPr>
              <w:rFonts w:asciiTheme="minorHAnsi" w:hAnsiTheme="minorHAnsi" w:cstheme="minorHAnsi"/>
              <w:sz w:val="20"/>
            </w:rPr>
          </w:pPr>
          <w:r w:rsidRPr="00E86A99">
            <w:rPr>
              <w:rFonts w:asciiTheme="minorHAnsi" w:hAnsiTheme="minorHAnsi" w:cstheme="minorHAnsi"/>
            </w:rPr>
            <w:fldChar w:fldCharType="end"/>
          </w:r>
        </w:p>
      </w:sdtContent>
    </w:sdt>
    <w:p w14:paraId="6CA9A564" w14:textId="77777777" w:rsidR="00793FEC" w:rsidRPr="007750CC" w:rsidRDefault="00793FEC" w:rsidP="00793FEC">
      <w:pPr>
        <w:pStyle w:val="Heading1"/>
        <w:rPr>
          <w:rFonts w:asciiTheme="minorHAnsi" w:hAnsiTheme="minorHAnsi" w:cstheme="minorHAnsi"/>
        </w:rPr>
      </w:pPr>
      <w:bookmarkStart w:id="0" w:name="_Toc483923390"/>
      <w:r w:rsidRPr="007750CC">
        <w:rPr>
          <w:rFonts w:asciiTheme="minorHAnsi" w:hAnsiTheme="minorHAnsi" w:cstheme="minorHAnsi"/>
        </w:rPr>
        <w:lastRenderedPageBreak/>
        <w:t>Glossary of Terms</w:t>
      </w:r>
      <w:bookmarkEnd w:id="0"/>
    </w:p>
    <w:tbl>
      <w:tblPr>
        <w:tblW w:w="8930" w:type="dxa"/>
        <w:tblInd w:w="39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7654"/>
      </w:tblGrid>
      <w:tr w:rsidR="00793FEC" w:rsidRPr="007750CC" w14:paraId="698239D8" w14:textId="77777777" w:rsidTr="00F454B4">
        <w:tc>
          <w:tcPr>
            <w:tcW w:w="1276" w:type="dxa"/>
            <w:shd w:val="pct10" w:color="auto" w:fill="auto"/>
          </w:tcPr>
          <w:p w14:paraId="433AD182" w14:textId="77777777" w:rsidR="00793FEC" w:rsidRPr="007750CC" w:rsidRDefault="00793FEC" w:rsidP="00F454B4">
            <w:pPr>
              <w:pStyle w:val="TableHead"/>
              <w:rPr>
                <w:rFonts w:asciiTheme="minorHAnsi" w:hAnsiTheme="minorHAnsi" w:cstheme="minorHAnsi"/>
                <w:sz w:val="16"/>
                <w:szCs w:val="16"/>
              </w:rPr>
            </w:pPr>
            <w:r w:rsidRPr="007750CC">
              <w:rPr>
                <w:rFonts w:asciiTheme="minorHAnsi" w:hAnsiTheme="minorHAnsi" w:cstheme="minorHAnsi"/>
                <w:sz w:val="16"/>
                <w:szCs w:val="16"/>
              </w:rPr>
              <w:t>Term</w:t>
            </w:r>
          </w:p>
        </w:tc>
        <w:tc>
          <w:tcPr>
            <w:tcW w:w="7654" w:type="dxa"/>
            <w:shd w:val="pct10" w:color="auto" w:fill="auto"/>
          </w:tcPr>
          <w:p w14:paraId="42845373" w14:textId="77777777" w:rsidR="00793FEC" w:rsidRPr="007750CC" w:rsidRDefault="00793FEC" w:rsidP="00F454B4">
            <w:pPr>
              <w:pStyle w:val="TableHead"/>
              <w:rPr>
                <w:rFonts w:asciiTheme="minorHAnsi" w:hAnsiTheme="minorHAnsi" w:cstheme="minorHAnsi"/>
                <w:sz w:val="16"/>
                <w:szCs w:val="16"/>
              </w:rPr>
            </w:pPr>
            <w:r w:rsidRPr="007750CC">
              <w:rPr>
                <w:rFonts w:asciiTheme="minorHAnsi" w:hAnsiTheme="minorHAnsi" w:cstheme="minorHAnsi"/>
                <w:sz w:val="16"/>
                <w:szCs w:val="16"/>
              </w:rPr>
              <w:t>Meaning</w:t>
            </w:r>
          </w:p>
        </w:tc>
      </w:tr>
      <w:tr w:rsidR="00793FEC" w:rsidRPr="007750CC" w14:paraId="09464330" w14:textId="77777777" w:rsidTr="00F454B4">
        <w:tc>
          <w:tcPr>
            <w:tcW w:w="1276" w:type="dxa"/>
          </w:tcPr>
          <w:p w14:paraId="43F1EFDB" w14:textId="77777777" w:rsidR="00793FEC" w:rsidRPr="007750CC" w:rsidRDefault="00793FEC" w:rsidP="00F454B4">
            <w:pPr>
              <w:pStyle w:val="TableBody"/>
              <w:rPr>
                <w:rFonts w:asciiTheme="minorHAnsi" w:hAnsiTheme="minorHAnsi" w:cstheme="minorHAnsi"/>
                <w:sz w:val="16"/>
                <w:szCs w:val="16"/>
              </w:rPr>
            </w:pPr>
            <w:r w:rsidRPr="007750CC">
              <w:rPr>
                <w:rFonts w:asciiTheme="minorHAnsi" w:hAnsiTheme="minorHAnsi" w:cstheme="minorHAnsi"/>
                <w:sz w:val="16"/>
                <w:szCs w:val="16"/>
              </w:rPr>
              <w:t>DocScript</w:t>
            </w:r>
          </w:p>
        </w:tc>
        <w:tc>
          <w:tcPr>
            <w:tcW w:w="7654" w:type="dxa"/>
          </w:tcPr>
          <w:p w14:paraId="338B7CFA" w14:textId="39BAC3FB" w:rsidR="00793FEC" w:rsidRPr="007750CC" w:rsidRDefault="00793FEC" w:rsidP="00F454B4">
            <w:pPr>
              <w:pStyle w:val="TableBody"/>
              <w:rPr>
                <w:rFonts w:asciiTheme="minorHAnsi" w:hAnsiTheme="minorHAnsi" w:cstheme="minorHAnsi"/>
                <w:sz w:val="16"/>
                <w:szCs w:val="16"/>
              </w:rPr>
            </w:pPr>
            <w:r w:rsidRPr="007750CC">
              <w:rPr>
                <w:rFonts w:asciiTheme="minorHAnsi" w:hAnsiTheme="minorHAnsi" w:cstheme="minorHAnsi"/>
                <w:sz w:val="16"/>
                <w:szCs w:val="16"/>
              </w:rPr>
              <w:t>Docume</w:t>
            </w:r>
            <w:r w:rsidR="00391315" w:rsidRPr="007750CC">
              <w:rPr>
                <w:rFonts w:asciiTheme="minorHAnsi" w:hAnsiTheme="minorHAnsi" w:cstheme="minorHAnsi"/>
                <w:sz w:val="16"/>
                <w:szCs w:val="16"/>
              </w:rPr>
              <w:t>ntum Script Administrator</w:t>
            </w:r>
          </w:p>
        </w:tc>
      </w:tr>
      <w:tr w:rsidR="00793FEC" w:rsidRPr="007750CC" w14:paraId="66E18DF5" w14:textId="77777777" w:rsidTr="00F454B4">
        <w:tc>
          <w:tcPr>
            <w:tcW w:w="1276" w:type="dxa"/>
          </w:tcPr>
          <w:p w14:paraId="678C3D09" w14:textId="77777777" w:rsidR="00793FEC" w:rsidRPr="007750CC" w:rsidRDefault="00793FEC" w:rsidP="00F454B4">
            <w:pPr>
              <w:pStyle w:val="TableBody"/>
              <w:rPr>
                <w:rFonts w:asciiTheme="minorHAnsi" w:hAnsiTheme="minorHAnsi" w:cstheme="minorHAnsi"/>
                <w:sz w:val="16"/>
                <w:szCs w:val="16"/>
              </w:rPr>
            </w:pPr>
            <w:r w:rsidRPr="007750CC">
              <w:rPr>
                <w:rFonts w:asciiTheme="minorHAnsi" w:hAnsiTheme="minorHAnsi" w:cstheme="minorHAnsi"/>
                <w:sz w:val="16"/>
                <w:szCs w:val="16"/>
              </w:rPr>
              <w:t>DQL</w:t>
            </w:r>
          </w:p>
        </w:tc>
        <w:tc>
          <w:tcPr>
            <w:tcW w:w="7654" w:type="dxa"/>
          </w:tcPr>
          <w:p w14:paraId="0A0E6FBE" w14:textId="77777777" w:rsidR="00793FEC" w:rsidRPr="007750CC" w:rsidRDefault="00793FEC" w:rsidP="00F454B4">
            <w:pPr>
              <w:pStyle w:val="TableBody"/>
              <w:rPr>
                <w:rFonts w:asciiTheme="minorHAnsi" w:hAnsiTheme="minorHAnsi" w:cstheme="minorHAnsi"/>
                <w:sz w:val="16"/>
                <w:szCs w:val="16"/>
              </w:rPr>
            </w:pPr>
            <w:r w:rsidRPr="007750CC">
              <w:rPr>
                <w:rFonts w:asciiTheme="minorHAnsi" w:hAnsiTheme="minorHAnsi" w:cstheme="minorHAnsi"/>
                <w:sz w:val="16"/>
                <w:szCs w:val="16"/>
              </w:rPr>
              <w:t>Documentum Query Language</w:t>
            </w:r>
          </w:p>
        </w:tc>
      </w:tr>
      <w:tr w:rsidR="00793FEC" w:rsidRPr="007750CC" w14:paraId="1739303D" w14:textId="77777777" w:rsidTr="00F454B4">
        <w:tc>
          <w:tcPr>
            <w:tcW w:w="1276" w:type="dxa"/>
          </w:tcPr>
          <w:p w14:paraId="760FEA35" w14:textId="77777777" w:rsidR="00793FEC" w:rsidRPr="007750CC" w:rsidRDefault="00793FEC" w:rsidP="00F454B4">
            <w:pPr>
              <w:pStyle w:val="TableBody"/>
              <w:rPr>
                <w:rFonts w:asciiTheme="minorHAnsi" w:hAnsiTheme="minorHAnsi" w:cstheme="minorHAnsi"/>
                <w:sz w:val="16"/>
                <w:szCs w:val="16"/>
              </w:rPr>
            </w:pPr>
            <w:r w:rsidRPr="007750CC">
              <w:rPr>
                <w:rFonts w:asciiTheme="minorHAnsi" w:hAnsiTheme="minorHAnsi" w:cstheme="minorHAnsi"/>
                <w:sz w:val="16"/>
                <w:szCs w:val="16"/>
              </w:rPr>
              <w:t>API</w:t>
            </w:r>
          </w:p>
        </w:tc>
        <w:tc>
          <w:tcPr>
            <w:tcW w:w="7654" w:type="dxa"/>
          </w:tcPr>
          <w:p w14:paraId="5B98FD45" w14:textId="77777777" w:rsidR="00793FEC" w:rsidRPr="007750CC" w:rsidRDefault="00793FEC" w:rsidP="00F454B4">
            <w:pPr>
              <w:pStyle w:val="TableBody"/>
              <w:rPr>
                <w:rFonts w:asciiTheme="minorHAnsi" w:hAnsiTheme="minorHAnsi" w:cstheme="minorHAnsi"/>
                <w:sz w:val="16"/>
                <w:szCs w:val="16"/>
              </w:rPr>
            </w:pPr>
            <w:r w:rsidRPr="007750CC">
              <w:rPr>
                <w:rFonts w:asciiTheme="minorHAnsi" w:hAnsiTheme="minorHAnsi" w:cstheme="minorHAnsi"/>
                <w:sz w:val="16"/>
                <w:szCs w:val="16"/>
              </w:rPr>
              <w:t>Application Programming Interface</w:t>
            </w:r>
          </w:p>
        </w:tc>
      </w:tr>
      <w:tr w:rsidR="00793FEC" w:rsidRPr="007750CC" w14:paraId="7795598D" w14:textId="77777777" w:rsidTr="00F454B4">
        <w:tc>
          <w:tcPr>
            <w:tcW w:w="1276" w:type="dxa"/>
          </w:tcPr>
          <w:p w14:paraId="07FC446B" w14:textId="77777777" w:rsidR="00793FEC" w:rsidRPr="007750CC" w:rsidRDefault="00793FEC" w:rsidP="00F454B4">
            <w:pPr>
              <w:pStyle w:val="TableBody"/>
              <w:rPr>
                <w:rFonts w:asciiTheme="minorHAnsi" w:hAnsiTheme="minorHAnsi" w:cstheme="minorHAnsi"/>
                <w:sz w:val="16"/>
                <w:szCs w:val="16"/>
              </w:rPr>
            </w:pPr>
            <w:r w:rsidRPr="007750CC">
              <w:rPr>
                <w:rFonts w:asciiTheme="minorHAnsi" w:hAnsiTheme="minorHAnsi" w:cstheme="minorHAnsi"/>
                <w:sz w:val="16"/>
                <w:szCs w:val="16"/>
              </w:rPr>
              <w:t>Idql</w:t>
            </w:r>
          </w:p>
        </w:tc>
        <w:tc>
          <w:tcPr>
            <w:tcW w:w="7654" w:type="dxa"/>
          </w:tcPr>
          <w:p w14:paraId="73D96F72" w14:textId="77777777" w:rsidR="00793FEC" w:rsidRPr="007750CC" w:rsidRDefault="00793FEC" w:rsidP="00F454B4">
            <w:pPr>
              <w:pStyle w:val="TableBody"/>
              <w:rPr>
                <w:rFonts w:asciiTheme="minorHAnsi" w:hAnsiTheme="minorHAnsi" w:cstheme="minorHAnsi"/>
                <w:sz w:val="16"/>
                <w:szCs w:val="16"/>
              </w:rPr>
            </w:pPr>
            <w:r w:rsidRPr="007750CC">
              <w:rPr>
                <w:rFonts w:asciiTheme="minorHAnsi" w:hAnsiTheme="minorHAnsi" w:cstheme="minorHAnsi"/>
                <w:sz w:val="16"/>
                <w:szCs w:val="16"/>
              </w:rPr>
              <w:t>A scripting application for DQL located in the working directory on the content server</w:t>
            </w:r>
          </w:p>
        </w:tc>
      </w:tr>
      <w:tr w:rsidR="00793FEC" w:rsidRPr="007750CC" w14:paraId="71259DCC" w14:textId="77777777" w:rsidTr="00F454B4">
        <w:tc>
          <w:tcPr>
            <w:tcW w:w="1276" w:type="dxa"/>
          </w:tcPr>
          <w:p w14:paraId="37998111" w14:textId="77777777" w:rsidR="00793FEC" w:rsidRPr="007750CC" w:rsidRDefault="00793FEC" w:rsidP="00F454B4">
            <w:pPr>
              <w:pStyle w:val="TableBody"/>
              <w:rPr>
                <w:rFonts w:asciiTheme="minorHAnsi" w:hAnsiTheme="minorHAnsi" w:cstheme="minorHAnsi"/>
                <w:sz w:val="16"/>
                <w:szCs w:val="16"/>
              </w:rPr>
            </w:pPr>
            <w:r w:rsidRPr="007750CC">
              <w:rPr>
                <w:rFonts w:asciiTheme="minorHAnsi" w:hAnsiTheme="minorHAnsi" w:cstheme="minorHAnsi"/>
                <w:sz w:val="16"/>
                <w:szCs w:val="16"/>
              </w:rPr>
              <w:t>Iapi</w:t>
            </w:r>
          </w:p>
        </w:tc>
        <w:tc>
          <w:tcPr>
            <w:tcW w:w="7654" w:type="dxa"/>
          </w:tcPr>
          <w:p w14:paraId="16F932FC" w14:textId="77777777" w:rsidR="00793FEC" w:rsidRPr="007750CC" w:rsidRDefault="00793FEC" w:rsidP="00F454B4">
            <w:pPr>
              <w:pStyle w:val="TableBody"/>
              <w:rPr>
                <w:rFonts w:asciiTheme="minorHAnsi" w:hAnsiTheme="minorHAnsi" w:cstheme="minorHAnsi"/>
                <w:sz w:val="16"/>
                <w:szCs w:val="16"/>
              </w:rPr>
            </w:pPr>
            <w:r w:rsidRPr="007750CC">
              <w:rPr>
                <w:rFonts w:asciiTheme="minorHAnsi" w:hAnsiTheme="minorHAnsi" w:cstheme="minorHAnsi"/>
                <w:sz w:val="16"/>
                <w:szCs w:val="16"/>
              </w:rPr>
              <w:t>A scripting application for API located in the working directory on the content server</w:t>
            </w:r>
          </w:p>
        </w:tc>
      </w:tr>
    </w:tbl>
    <w:p w14:paraId="4B239A6A" w14:textId="77777777" w:rsidR="00793FEC" w:rsidRPr="007750CC" w:rsidRDefault="00793FEC" w:rsidP="00793FEC">
      <w:pPr>
        <w:pStyle w:val="Text"/>
        <w:rPr>
          <w:rFonts w:asciiTheme="minorHAnsi" w:hAnsiTheme="minorHAnsi" w:cstheme="minorHAnsi"/>
        </w:rPr>
      </w:pPr>
    </w:p>
    <w:p w14:paraId="2FE79F5D" w14:textId="77777777" w:rsidR="00793FEC" w:rsidRPr="007750CC" w:rsidRDefault="00793FEC" w:rsidP="00793FEC">
      <w:pPr>
        <w:pStyle w:val="Heading1"/>
        <w:rPr>
          <w:rFonts w:asciiTheme="minorHAnsi" w:hAnsiTheme="minorHAnsi" w:cstheme="minorHAnsi"/>
        </w:rPr>
      </w:pPr>
      <w:bookmarkStart w:id="1" w:name="_Toc483923391"/>
      <w:r w:rsidRPr="007750CC">
        <w:rPr>
          <w:rFonts w:asciiTheme="minorHAnsi" w:hAnsiTheme="minorHAnsi" w:cstheme="minorHAnsi"/>
        </w:rPr>
        <w:lastRenderedPageBreak/>
        <w:t>Background</w:t>
      </w:r>
      <w:bookmarkEnd w:id="1"/>
    </w:p>
    <w:p w14:paraId="63D977DE" w14:textId="77777777" w:rsidR="00793FEC" w:rsidRPr="007750CC" w:rsidRDefault="00793FEC" w:rsidP="00793FEC">
      <w:pPr>
        <w:pStyle w:val="Text"/>
        <w:spacing w:before="60" w:after="60"/>
        <w:ind w:left="0"/>
        <w:jc w:val="left"/>
        <w:rPr>
          <w:rFonts w:asciiTheme="minorHAnsi" w:hAnsiTheme="minorHAnsi" w:cstheme="minorHAnsi"/>
          <w:sz w:val="22"/>
          <w:szCs w:val="22"/>
        </w:rPr>
      </w:pPr>
      <w:r w:rsidRPr="007750CC">
        <w:rPr>
          <w:rFonts w:asciiTheme="minorHAnsi" w:hAnsiTheme="minorHAnsi" w:cstheme="minorHAnsi"/>
          <w:sz w:val="22"/>
          <w:szCs w:val="22"/>
        </w:rPr>
        <w:t>This application was created to help with scripting Documentum databases.  Multiple scripts can be contained in one file then run as one command.</w:t>
      </w:r>
    </w:p>
    <w:p w14:paraId="28D86B9F" w14:textId="77777777" w:rsidR="00793FEC" w:rsidRPr="007750CC" w:rsidRDefault="00793FEC" w:rsidP="00793FEC">
      <w:pPr>
        <w:pStyle w:val="Heading1"/>
        <w:rPr>
          <w:rFonts w:asciiTheme="minorHAnsi" w:hAnsiTheme="minorHAnsi" w:cstheme="minorHAnsi"/>
        </w:rPr>
      </w:pPr>
      <w:bookmarkStart w:id="2" w:name="_Toc483923392"/>
      <w:r w:rsidRPr="007750CC">
        <w:rPr>
          <w:rFonts w:asciiTheme="minorHAnsi" w:hAnsiTheme="minorHAnsi" w:cstheme="minorHAnsi"/>
        </w:rPr>
        <w:lastRenderedPageBreak/>
        <w:t>Function</w:t>
      </w:r>
      <w:bookmarkEnd w:id="2"/>
    </w:p>
    <w:p w14:paraId="11A582CA" w14:textId="77777777" w:rsidR="00793FEC" w:rsidRPr="007750CC" w:rsidRDefault="00793FEC" w:rsidP="00793FEC">
      <w:pPr>
        <w:pStyle w:val="Text"/>
        <w:ind w:left="0"/>
        <w:jc w:val="left"/>
        <w:rPr>
          <w:rFonts w:asciiTheme="minorHAnsi" w:hAnsiTheme="minorHAnsi" w:cstheme="minorHAnsi"/>
          <w:sz w:val="22"/>
          <w:szCs w:val="22"/>
        </w:rPr>
      </w:pPr>
      <w:r w:rsidRPr="007750CC">
        <w:rPr>
          <w:rFonts w:asciiTheme="minorHAnsi" w:hAnsiTheme="minorHAnsi" w:cstheme="minorHAnsi"/>
          <w:sz w:val="22"/>
          <w:szCs w:val="22"/>
        </w:rPr>
        <w:t>The detailed functionality of this application and its components.</w:t>
      </w:r>
    </w:p>
    <w:p w14:paraId="15973290" w14:textId="77777777" w:rsidR="00793FEC" w:rsidRPr="007750CC" w:rsidRDefault="00793FEC" w:rsidP="00793FEC">
      <w:pPr>
        <w:pStyle w:val="Heading2"/>
        <w:numPr>
          <w:ilvl w:val="1"/>
          <w:numId w:val="1"/>
        </w:numPr>
        <w:rPr>
          <w:rFonts w:asciiTheme="minorHAnsi" w:hAnsiTheme="minorHAnsi" w:cstheme="minorHAnsi"/>
          <w:sz w:val="28"/>
          <w:szCs w:val="28"/>
        </w:rPr>
      </w:pPr>
      <w:bookmarkStart w:id="3" w:name="_Toc483923393"/>
      <w:r w:rsidRPr="007750CC">
        <w:rPr>
          <w:rFonts w:asciiTheme="minorHAnsi" w:hAnsiTheme="minorHAnsi" w:cstheme="minorHAnsi"/>
          <w:sz w:val="28"/>
          <w:szCs w:val="28"/>
        </w:rPr>
        <w:t>Main Form</w:t>
      </w:r>
      <w:bookmarkEnd w:id="3"/>
    </w:p>
    <w:p w14:paraId="647B741C" w14:textId="77777777" w:rsidR="00793FEC" w:rsidRPr="007750CC" w:rsidRDefault="00793FEC" w:rsidP="00793FEC">
      <w:pPr>
        <w:spacing w:before="60" w:after="60"/>
        <w:rPr>
          <w:rFonts w:asciiTheme="minorHAnsi" w:hAnsiTheme="minorHAnsi" w:cstheme="minorHAnsi"/>
          <w:sz w:val="22"/>
          <w:szCs w:val="22"/>
        </w:rPr>
      </w:pPr>
      <w:r w:rsidRPr="007750CC">
        <w:rPr>
          <w:rFonts w:asciiTheme="minorHAnsi" w:hAnsiTheme="minorHAnsi" w:cstheme="minorHAnsi"/>
          <w:sz w:val="22"/>
          <w:szCs w:val="22"/>
        </w:rPr>
        <w:t>The following are all functions of this application.</w:t>
      </w:r>
    </w:p>
    <w:p w14:paraId="6F22400B" w14:textId="57D66099" w:rsidR="00793FEC" w:rsidRPr="007750CC" w:rsidRDefault="00EB0F03" w:rsidP="00793FEC">
      <w:pPr>
        <w:spacing w:before="60" w:after="60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eastAsia="en-AU"/>
        </w:rPr>
        <w:drawing>
          <wp:inline distT="0" distB="0" distL="0" distR="0" wp14:anchorId="5644BCED" wp14:editId="07EB4624">
            <wp:extent cx="5760085" cy="245172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5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FD917" w14:textId="77777777" w:rsidR="00793FEC" w:rsidRPr="007750CC" w:rsidRDefault="00793FEC" w:rsidP="00793FEC">
      <w:pPr>
        <w:pStyle w:val="Heading3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</w:rPr>
      </w:pPr>
      <w:bookmarkStart w:id="4" w:name="_Toc483923394"/>
      <w:r w:rsidRPr="007750CC">
        <w:rPr>
          <w:rFonts w:asciiTheme="minorHAnsi" w:hAnsiTheme="minorHAnsi" w:cstheme="minorHAnsi"/>
          <w:sz w:val="22"/>
          <w:szCs w:val="22"/>
        </w:rPr>
        <w:t>Run</w:t>
      </w:r>
      <w:bookmarkEnd w:id="4"/>
    </w:p>
    <w:p w14:paraId="6537FAD4" w14:textId="77777777" w:rsidR="00793FEC" w:rsidRPr="007750CC" w:rsidRDefault="00793FEC" w:rsidP="00793FEC">
      <w:pPr>
        <w:pStyle w:val="Text"/>
        <w:numPr>
          <w:ilvl w:val="0"/>
          <w:numId w:val="49"/>
        </w:numPr>
        <w:jc w:val="left"/>
        <w:rPr>
          <w:rFonts w:asciiTheme="minorHAnsi" w:hAnsiTheme="minorHAnsi" w:cstheme="minorHAnsi"/>
        </w:rPr>
      </w:pPr>
      <w:r w:rsidRPr="007750CC">
        <w:rPr>
          <w:rFonts w:asciiTheme="minorHAnsi" w:hAnsiTheme="minorHAnsi" w:cstheme="minorHAnsi"/>
        </w:rPr>
        <w:t>This button will first copy the script from the script file directory to the working directory.  Then it will execute the script file.</w:t>
      </w:r>
    </w:p>
    <w:p w14:paraId="1DDDA49A" w14:textId="77777777" w:rsidR="00F454B4" w:rsidRPr="007750CC" w:rsidRDefault="00F454B4" w:rsidP="00F454B4">
      <w:pPr>
        <w:pStyle w:val="Heading3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</w:rPr>
      </w:pPr>
      <w:bookmarkStart w:id="5" w:name="_Toc483923395"/>
      <w:r w:rsidRPr="007750CC">
        <w:rPr>
          <w:rFonts w:asciiTheme="minorHAnsi" w:hAnsiTheme="minorHAnsi" w:cstheme="minorHAnsi"/>
          <w:sz w:val="22"/>
          <w:szCs w:val="22"/>
        </w:rPr>
        <w:t>User Name</w:t>
      </w:r>
      <w:bookmarkEnd w:id="5"/>
    </w:p>
    <w:p w14:paraId="5B006E27" w14:textId="77777777" w:rsidR="00F454B4" w:rsidRPr="007750CC" w:rsidRDefault="00F454B4" w:rsidP="00F454B4">
      <w:pPr>
        <w:pStyle w:val="Text"/>
        <w:numPr>
          <w:ilvl w:val="0"/>
          <w:numId w:val="49"/>
        </w:numPr>
        <w:jc w:val="left"/>
        <w:rPr>
          <w:rFonts w:asciiTheme="minorHAnsi" w:hAnsiTheme="minorHAnsi" w:cstheme="minorHAnsi"/>
        </w:rPr>
      </w:pPr>
      <w:r w:rsidRPr="007750CC">
        <w:rPr>
          <w:rFonts w:asciiTheme="minorHAnsi" w:hAnsiTheme="minorHAnsi" w:cstheme="minorHAnsi"/>
        </w:rPr>
        <w:t>This account must be an administrator in Documentum.</w:t>
      </w:r>
    </w:p>
    <w:p w14:paraId="3A8EAF93" w14:textId="77777777" w:rsidR="00F454B4" w:rsidRPr="007750CC" w:rsidRDefault="00F454B4" w:rsidP="00F454B4">
      <w:pPr>
        <w:pStyle w:val="Heading3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</w:rPr>
      </w:pPr>
      <w:bookmarkStart w:id="6" w:name="_Toc483923396"/>
      <w:r w:rsidRPr="007750CC">
        <w:rPr>
          <w:rFonts w:asciiTheme="minorHAnsi" w:hAnsiTheme="minorHAnsi" w:cstheme="minorHAnsi"/>
          <w:sz w:val="22"/>
          <w:szCs w:val="22"/>
        </w:rPr>
        <w:t>Password</w:t>
      </w:r>
      <w:bookmarkEnd w:id="6"/>
    </w:p>
    <w:p w14:paraId="0EF27957" w14:textId="77777777" w:rsidR="00F454B4" w:rsidRPr="007750CC" w:rsidRDefault="00F454B4" w:rsidP="00F454B4">
      <w:pPr>
        <w:pStyle w:val="Text"/>
        <w:numPr>
          <w:ilvl w:val="0"/>
          <w:numId w:val="49"/>
        </w:numPr>
        <w:jc w:val="left"/>
        <w:rPr>
          <w:rFonts w:asciiTheme="minorHAnsi" w:hAnsiTheme="minorHAnsi" w:cstheme="minorHAnsi"/>
        </w:rPr>
      </w:pPr>
      <w:r w:rsidRPr="007750CC">
        <w:rPr>
          <w:rFonts w:asciiTheme="minorHAnsi" w:hAnsiTheme="minorHAnsi" w:cstheme="minorHAnsi"/>
        </w:rPr>
        <w:t>The password for the administrator in Documentum</w:t>
      </w:r>
    </w:p>
    <w:p w14:paraId="2B4946C2" w14:textId="77777777" w:rsidR="00793FEC" w:rsidRPr="007750CC" w:rsidRDefault="00793FEC" w:rsidP="00793FEC">
      <w:pPr>
        <w:pStyle w:val="Heading3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</w:rPr>
      </w:pPr>
      <w:bookmarkStart w:id="7" w:name="_Toc483923397"/>
      <w:r w:rsidRPr="007750CC">
        <w:rPr>
          <w:rFonts w:asciiTheme="minorHAnsi" w:hAnsiTheme="minorHAnsi" w:cstheme="minorHAnsi"/>
          <w:sz w:val="22"/>
          <w:szCs w:val="22"/>
        </w:rPr>
        <w:t>Script Type</w:t>
      </w:r>
      <w:bookmarkEnd w:id="7"/>
    </w:p>
    <w:p w14:paraId="352C3B12" w14:textId="77777777" w:rsidR="00793FEC" w:rsidRPr="007750CC" w:rsidRDefault="00793FEC" w:rsidP="00793FEC">
      <w:pPr>
        <w:pStyle w:val="Text"/>
        <w:numPr>
          <w:ilvl w:val="0"/>
          <w:numId w:val="49"/>
        </w:numPr>
        <w:jc w:val="left"/>
        <w:rPr>
          <w:rFonts w:asciiTheme="minorHAnsi" w:hAnsiTheme="minorHAnsi" w:cstheme="minorHAnsi"/>
        </w:rPr>
      </w:pPr>
      <w:r w:rsidRPr="007750CC">
        <w:rPr>
          <w:rFonts w:asciiTheme="minorHAnsi" w:hAnsiTheme="minorHAnsi" w:cstheme="minorHAnsi"/>
        </w:rPr>
        <w:t>This is the type of script you can run.  i.e. idql32.exe for a 32 bit machine and idql64 for a 64 bit machine.</w:t>
      </w:r>
    </w:p>
    <w:p w14:paraId="7CE2FD06" w14:textId="77777777" w:rsidR="00793FEC" w:rsidRPr="007750CC" w:rsidRDefault="00793FEC" w:rsidP="00793FEC">
      <w:pPr>
        <w:pStyle w:val="Heading3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</w:rPr>
      </w:pPr>
      <w:bookmarkStart w:id="8" w:name="_Toc483923398"/>
      <w:r w:rsidRPr="007750CC">
        <w:rPr>
          <w:rFonts w:asciiTheme="minorHAnsi" w:hAnsiTheme="minorHAnsi" w:cstheme="minorHAnsi"/>
          <w:sz w:val="22"/>
          <w:szCs w:val="22"/>
        </w:rPr>
        <w:t>Docbase</w:t>
      </w:r>
      <w:bookmarkEnd w:id="8"/>
    </w:p>
    <w:p w14:paraId="2B11C711" w14:textId="77777777" w:rsidR="00793FEC" w:rsidRPr="007750CC" w:rsidRDefault="00793FEC" w:rsidP="00793FEC">
      <w:pPr>
        <w:pStyle w:val="Text"/>
        <w:numPr>
          <w:ilvl w:val="0"/>
          <w:numId w:val="49"/>
        </w:numPr>
        <w:jc w:val="left"/>
        <w:rPr>
          <w:rFonts w:asciiTheme="minorHAnsi" w:hAnsiTheme="minorHAnsi" w:cstheme="minorHAnsi"/>
        </w:rPr>
      </w:pPr>
      <w:r w:rsidRPr="007750CC">
        <w:rPr>
          <w:rFonts w:asciiTheme="minorHAnsi" w:hAnsiTheme="minorHAnsi" w:cstheme="minorHAnsi"/>
        </w:rPr>
        <w:t>A specific docbase must be selected</w:t>
      </w:r>
    </w:p>
    <w:p w14:paraId="4369E81E" w14:textId="77777777" w:rsidR="00793FEC" w:rsidRPr="007750CC" w:rsidRDefault="00793FEC" w:rsidP="00793FEC">
      <w:pPr>
        <w:pStyle w:val="Heading3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</w:rPr>
      </w:pPr>
      <w:bookmarkStart w:id="9" w:name="_Toc483923399"/>
      <w:r w:rsidRPr="007750CC">
        <w:rPr>
          <w:rFonts w:asciiTheme="minorHAnsi" w:hAnsiTheme="minorHAnsi" w:cstheme="minorHAnsi"/>
          <w:sz w:val="22"/>
          <w:szCs w:val="22"/>
        </w:rPr>
        <w:t>Script File</w:t>
      </w:r>
      <w:bookmarkEnd w:id="9"/>
    </w:p>
    <w:p w14:paraId="50FA97AC" w14:textId="77777777" w:rsidR="00793FEC" w:rsidRPr="007750CC" w:rsidRDefault="00793FEC" w:rsidP="00F454B4">
      <w:pPr>
        <w:pStyle w:val="Text"/>
        <w:numPr>
          <w:ilvl w:val="0"/>
          <w:numId w:val="49"/>
        </w:numPr>
        <w:jc w:val="left"/>
        <w:rPr>
          <w:rFonts w:asciiTheme="minorHAnsi" w:hAnsiTheme="minorHAnsi" w:cstheme="minorHAnsi"/>
        </w:rPr>
      </w:pPr>
      <w:r w:rsidRPr="007750CC">
        <w:rPr>
          <w:rFonts w:asciiTheme="minorHAnsi" w:hAnsiTheme="minorHAnsi" w:cstheme="minorHAnsi"/>
        </w:rPr>
        <w:t>This file contains one or more than one script files.  It has to be copied to the working directory to run.</w:t>
      </w:r>
    </w:p>
    <w:p w14:paraId="771CA061" w14:textId="5C404509" w:rsidR="009F03C0" w:rsidRPr="007750CC" w:rsidRDefault="009F03C0" w:rsidP="00F454B4">
      <w:pPr>
        <w:pStyle w:val="Text"/>
        <w:numPr>
          <w:ilvl w:val="0"/>
          <w:numId w:val="49"/>
        </w:numPr>
        <w:jc w:val="left"/>
        <w:rPr>
          <w:rFonts w:asciiTheme="minorHAnsi" w:hAnsiTheme="minorHAnsi" w:cstheme="minorHAnsi"/>
          <w:highlight w:val="yellow"/>
        </w:rPr>
      </w:pPr>
      <w:r w:rsidRPr="007750CC">
        <w:rPr>
          <w:rFonts w:asciiTheme="minorHAnsi" w:hAnsiTheme="minorHAnsi" w:cstheme="minorHAnsi"/>
          <w:highlight w:val="yellow"/>
        </w:rPr>
        <w:t>The script file can not have any spaces in the file name</w:t>
      </w:r>
    </w:p>
    <w:p w14:paraId="389973FB" w14:textId="77777777" w:rsidR="00793FEC" w:rsidRPr="007750CC" w:rsidRDefault="00793FEC" w:rsidP="00793FEC">
      <w:pPr>
        <w:pStyle w:val="Heading3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</w:rPr>
      </w:pPr>
      <w:bookmarkStart w:id="10" w:name="_Toc483923400"/>
      <w:r w:rsidRPr="007750CC">
        <w:rPr>
          <w:rFonts w:asciiTheme="minorHAnsi" w:hAnsiTheme="minorHAnsi" w:cstheme="minorHAnsi"/>
          <w:sz w:val="22"/>
          <w:szCs w:val="22"/>
        </w:rPr>
        <w:lastRenderedPageBreak/>
        <w:t>Results File</w:t>
      </w:r>
      <w:bookmarkEnd w:id="10"/>
    </w:p>
    <w:p w14:paraId="72033D7F" w14:textId="77777777" w:rsidR="00793FEC" w:rsidRPr="007750CC" w:rsidRDefault="00793FEC" w:rsidP="00F454B4">
      <w:pPr>
        <w:pStyle w:val="Text"/>
        <w:numPr>
          <w:ilvl w:val="0"/>
          <w:numId w:val="49"/>
        </w:numPr>
        <w:jc w:val="left"/>
        <w:rPr>
          <w:rFonts w:asciiTheme="minorHAnsi" w:hAnsiTheme="minorHAnsi" w:cstheme="minorHAnsi"/>
        </w:rPr>
      </w:pPr>
      <w:r w:rsidRPr="007750CC">
        <w:rPr>
          <w:rFonts w:asciiTheme="minorHAnsi" w:hAnsiTheme="minorHAnsi" w:cstheme="minorHAnsi"/>
        </w:rPr>
        <w:t>This is the file that is created after the script file is run.  Unless the path to this file is indicated the default path is the working directory.</w:t>
      </w:r>
    </w:p>
    <w:p w14:paraId="015B1EC3" w14:textId="77777777" w:rsidR="00793FEC" w:rsidRPr="007750CC" w:rsidRDefault="00793FEC" w:rsidP="00793FEC">
      <w:pPr>
        <w:pStyle w:val="Heading3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</w:rPr>
      </w:pPr>
      <w:bookmarkStart w:id="11" w:name="_Toc483923401"/>
      <w:r w:rsidRPr="007750CC">
        <w:rPr>
          <w:rFonts w:asciiTheme="minorHAnsi" w:hAnsiTheme="minorHAnsi" w:cstheme="minorHAnsi"/>
          <w:sz w:val="22"/>
          <w:szCs w:val="22"/>
        </w:rPr>
        <w:t>Working Directory</w:t>
      </w:r>
      <w:bookmarkEnd w:id="11"/>
    </w:p>
    <w:p w14:paraId="1FB7C86D" w14:textId="6CD500A2" w:rsidR="00793FEC" w:rsidRPr="007750CC" w:rsidRDefault="00793FEC" w:rsidP="00F454B4">
      <w:pPr>
        <w:pStyle w:val="Text"/>
        <w:numPr>
          <w:ilvl w:val="0"/>
          <w:numId w:val="49"/>
        </w:numPr>
        <w:jc w:val="left"/>
        <w:rPr>
          <w:rFonts w:asciiTheme="minorHAnsi" w:hAnsiTheme="minorHAnsi" w:cstheme="minorHAnsi"/>
        </w:rPr>
      </w:pPr>
      <w:r w:rsidRPr="007750CC">
        <w:rPr>
          <w:rFonts w:asciiTheme="minorHAnsi" w:hAnsiTheme="minorHAnsi" w:cstheme="minorHAnsi"/>
        </w:rPr>
        <w:t>This is the location of the script type e.g</w:t>
      </w:r>
      <w:r w:rsidR="00004B4D">
        <w:rPr>
          <w:rFonts w:asciiTheme="minorHAnsi" w:hAnsiTheme="minorHAnsi" w:cstheme="minorHAnsi"/>
        </w:rPr>
        <w:t>. idql64.exe, iapi64</w:t>
      </w:r>
      <w:r w:rsidRPr="007750CC">
        <w:rPr>
          <w:rFonts w:asciiTheme="minorHAnsi" w:hAnsiTheme="minorHAnsi" w:cstheme="minorHAnsi"/>
        </w:rPr>
        <w:t>.exe</w:t>
      </w:r>
    </w:p>
    <w:p w14:paraId="70D87A3F" w14:textId="77777777" w:rsidR="007750CC" w:rsidRPr="007750CC" w:rsidRDefault="007750CC">
      <w:pPr>
        <w:rPr>
          <w:rFonts w:asciiTheme="minorHAnsi" w:hAnsiTheme="minorHAnsi" w:cstheme="minorHAnsi"/>
          <w:b/>
          <w:sz w:val="28"/>
          <w:szCs w:val="28"/>
        </w:rPr>
      </w:pPr>
      <w:r w:rsidRPr="007750CC">
        <w:rPr>
          <w:rFonts w:asciiTheme="minorHAnsi" w:hAnsiTheme="minorHAnsi" w:cstheme="minorHAnsi"/>
          <w:sz w:val="28"/>
          <w:szCs w:val="28"/>
        </w:rPr>
        <w:br w:type="page"/>
      </w:r>
    </w:p>
    <w:p w14:paraId="237F5B4A" w14:textId="539AB32C" w:rsidR="00F454B4" w:rsidRPr="007750CC" w:rsidRDefault="00F454B4" w:rsidP="00F454B4">
      <w:pPr>
        <w:pStyle w:val="Heading2"/>
        <w:rPr>
          <w:rFonts w:asciiTheme="minorHAnsi" w:hAnsiTheme="minorHAnsi" w:cstheme="minorHAnsi"/>
          <w:sz w:val="28"/>
          <w:szCs w:val="28"/>
        </w:rPr>
      </w:pPr>
      <w:bookmarkStart w:id="12" w:name="_Toc483923402"/>
      <w:r w:rsidRPr="007750CC">
        <w:rPr>
          <w:rFonts w:asciiTheme="minorHAnsi" w:hAnsiTheme="minorHAnsi" w:cstheme="minorHAnsi"/>
          <w:sz w:val="28"/>
          <w:szCs w:val="28"/>
        </w:rPr>
        <w:lastRenderedPageBreak/>
        <w:t>Quick Access ToolBar</w:t>
      </w:r>
      <w:bookmarkEnd w:id="12"/>
    </w:p>
    <w:p w14:paraId="67DDE738" w14:textId="050F31C0" w:rsidR="00F454B4" w:rsidRPr="007750CC" w:rsidRDefault="00F454B4" w:rsidP="00F454B4">
      <w:pPr>
        <w:spacing w:before="60" w:after="60"/>
        <w:rPr>
          <w:rFonts w:asciiTheme="minorHAnsi" w:hAnsiTheme="minorHAnsi" w:cstheme="minorHAnsi"/>
          <w:sz w:val="22"/>
          <w:szCs w:val="22"/>
        </w:rPr>
      </w:pPr>
      <w:r w:rsidRPr="007750CC">
        <w:rPr>
          <w:rFonts w:asciiTheme="minorHAnsi" w:hAnsiTheme="minorHAnsi" w:cstheme="minorHAnsi"/>
          <w:sz w:val="22"/>
          <w:szCs w:val="22"/>
        </w:rPr>
        <w:t>The following are all functions of the quick access toolbar.</w:t>
      </w:r>
    </w:p>
    <w:p w14:paraId="5C8C04B4" w14:textId="3CE991DD" w:rsidR="007750CC" w:rsidRPr="007750CC" w:rsidRDefault="00E86A99" w:rsidP="00F454B4">
      <w:pPr>
        <w:spacing w:before="60" w:after="60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eastAsia="en-AU"/>
        </w:rPr>
        <w:drawing>
          <wp:inline distT="0" distB="0" distL="0" distR="0" wp14:anchorId="678DABDE" wp14:editId="30F3B509">
            <wp:extent cx="2379945" cy="1514511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1515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DEBB4" w14:textId="4972CEE8" w:rsidR="00F454B4" w:rsidRPr="007750CC" w:rsidRDefault="007750CC" w:rsidP="00F454B4">
      <w:pPr>
        <w:pStyle w:val="Heading3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</w:rPr>
      </w:pPr>
      <w:bookmarkStart w:id="13" w:name="_Toc483923403"/>
      <w:r w:rsidRPr="007750CC">
        <w:rPr>
          <w:rFonts w:asciiTheme="minorHAnsi" w:hAnsiTheme="minorHAnsi" w:cstheme="minorHAnsi"/>
          <w:sz w:val="22"/>
          <w:szCs w:val="22"/>
        </w:rPr>
        <w:t>Refresh</w:t>
      </w:r>
      <w:bookmarkEnd w:id="13"/>
    </w:p>
    <w:p w14:paraId="39B8481C" w14:textId="7EB52BE0" w:rsidR="00F454B4" w:rsidRPr="007750CC" w:rsidRDefault="007750CC" w:rsidP="00F454B4">
      <w:pPr>
        <w:pStyle w:val="Text"/>
        <w:numPr>
          <w:ilvl w:val="0"/>
          <w:numId w:val="49"/>
        </w:numPr>
        <w:jc w:val="left"/>
        <w:rPr>
          <w:rFonts w:asciiTheme="minorHAnsi" w:hAnsiTheme="minorHAnsi" w:cstheme="minorHAnsi"/>
        </w:rPr>
      </w:pPr>
      <w:r w:rsidRPr="007750CC">
        <w:rPr>
          <w:rFonts w:asciiTheme="minorHAnsi" w:hAnsiTheme="minorHAnsi" w:cstheme="minorHAnsi"/>
        </w:rPr>
        <w:t>This refreshes the results</w:t>
      </w:r>
      <w:r w:rsidR="00750BDD">
        <w:rPr>
          <w:rFonts w:asciiTheme="minorHAnsi" w:hAnsiTheme="minorHAnsi" w:cstheme="minorHAnsi"/>
        </w:rPr>
        <w:t xml:space="preserve"> column</w:t>
      </w:r>
      <w:r w:rsidRPr="007750CC">
        <w:rPr>
          <w:rFonts w:asciiTheme="minorHAnsi" w:hAnsiTheme="minorHAnsi" w:cstheme="minorHAnsi"/>
        </w:rPr>
        <w:t xml:space="preserve"> in the datagrid</w:t>
      </w:r>
      <w:r w:rsidR="00F454B4" w:rsidRPr="007750CC">
        <w:rPr>
          <w:rFonts w:asciiTheme="minorHAnsi" w:hAnsiTheme="minorHAnsi" w:cstheme="minorHAnsi"/>
        </w:rPr>
        <w:t xml:space="preserve"> </w:t>
      </w:r>
    </w:p>
    <w:p w14:paraId="6DB32D57" w14:textId="0CE0CF5A" w:rsidR="00F454B4" w:rsidRPr="007750CC" w:rsidRDefault="007750CC" w:rsidP="00F454B4">
      <w:pPr>
        <w:pStyle w:val="Heading3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</w:rPr>
      </w:pPr>
      <w:bookmarkStart w:id="14" w:name="_Toc483923404"/>
      <w:r w:rsidRPr="007750CC">
        <w:rPr>
          <w:rFonts w:asciiTheme="minorHAnsi" w:hAnsiTheme="minorHAnsi" w:cstheme="minorHAnsi"/>
          <w:sz w:val="22"/>
          <w:szCs w:val="22"/>
        </w:rPr>
        <w:t>Save</w:t>
      </w:r>
      <w:bookmarkEnd w:id="14"/>
    </w:p>
    <w:p w14:paraId="0DDF5446" w14:textId="28CB403B" w:rsidR="00F454B4" w:rsidRPr="007750CC" w:rsidRDefault="007750CC" w:rsidP="00F454B4">
      <w:pPr>
        <w:pStyle w:val="Text"/>
        <w:numPr>
          <w:ilvl w:val="0"/>
          <w:numId w:val="49"/>
        </w:numPr>
        <w:jc w:val="left"/>
        <w:rPr>
          <w:rFonts w:asciiTheme="minorHAnsi" w:hAnsiTheme="minorHAnsi" w:cstheme="minorHAnsi"/>
        </w:rPr>
      </w:pPr>
      <w:r w:rsidRPr="007750CC">
        <w:rPr>
          <w:rFonts w:asciiTheme="minorHAnsi" w:hAnsiTheme="minorHAnsi" w:cstheme="minorHAnsi"/>
        </w:rPr>
        <w:t>This saves</w:t>
      </w:r>
      <w:r w:rsidR="00750BDD">
        <w:rPr>
          <w:rFonts w:asciiTheme="minorHAnsi" w:hAnsiTheme="minorHAnsi" w:cstheme="minorHAnsi"/>
        </w:rPr>
        <w:t xml:space="preserve"> the grid to a csv file</w:t>
      </w:r>
    </w:p>
    <w:p w14:paraId="530BC19B" w14:textId="77777777" w:rsidR="00F454B4" w:rsidRPr="007750CC" w:rsidRDefault="00F454B4" w:rsidP="00F454B4">
      <w:pPr>
        <w:spacing w:before="60" w:after="60"/>
        <w:rPr>
          <w:rFonts w:asciiTheme="minorHAnsi" w:hAnsiTheme="minorHAnsi" w:cstheme="minorHAnsi"/>
          <w:sz w:val="22"/>
          <w:szCs w:val="22"/>
        </w:rPr>
      </w:pPr>
    </w:p>
    <w:p w14:paraId="34A60D8A" w14:textId="77777777" w:rsidR="007750CC" w:rsidRPr="007750CC" w:rsidRDefault="007750CC">
      <w:pPr>
        <w:rPr>
          <w:rFonts w:asciiTheme="minorHAnsi" w:hAnsiTheme="minorHAnsi" w:cstheme="minorHAnsi"/>
          <w:b/>
          <w:sz w:val="28"/>
          <w:szCs w:val="28"/>
        </w:rPr>
      </w:pPr>
      <w:r w:rsidRPr="007750CC">
        <w:rPr>
          <w:rFonts w:asciiTheme="minorHAnsi" w:hAnsiTheme="minorHAnsi" w:cstheme="minorHAnsi"/>
          <w:sz w:val="28"/>
          <w:szCs w:val="28"/>
        </w:rPr>
        <w:br w:type="page"/>
      </w:r>
    </w:p>
    <w:p w14:paraId="052D2973" w14:textId="3BD6A5DE" w:rsidR="00F454B4" w:rsidRPr="007750CC" w:rsidRDefault="00F454B4" w:rsidP="00F454B4">
      <w:pPr>
        <w:pStyle w:val="Heading2"/>
        <w:numPr>
          <w:ilvl w:val="1"/>
          <w:numId w:val="1"/>
        </w:numPr>
        <w:rPr>
          <w:rFonts w:asciiTheme="minorHAnsi" w:hAnsiTheme="minorHAnsi" w:cstheme="minorHAnsi"/>
          <w:sz w:val="28"/>
          <w:szCs w:val="28"/>
        </w:rPr>
      </w:pPr>
      <w:bookmarkStart w:id="15" w:name="_Toc483923405"/>
      <w:r w:rsidRPr="007750CC">
        <w:rPr>
          <w:rFonts w:asciiTheme="minorHAnsi" w:hAnsiTheme="minorHAnsi" w:cstheme="minorHAnsi"/>
          <w:sz w:val="28"/>
          <w:szCs w:val="28"/>
        </w:rPr>
        <w:lastRenderedPageBreak/>
        <w:t>Application Menu</w:t>
      </w:r>
      <w:bookmarkEnd w:id="15"/>
    </w:p>
    <w:p w14:paraId="45EBE140" w14:textId="295C4024" w:rsidR="00F454B4" w:rsidRPr="007750CC" w:rsidRDefault="00F454B4" w:rsidP="00F454B4">
      <w:pPr>
        <w:spacing w:before="60" w:after="60"/>
        <w:rPr>
          <w:rFonts w:asciiTheme="minorHAnsi" w:hAnsiTheme="minorHAnsi" w:cstheme="minorHAnsi"/>
          <w:sz w:val="22"/>
          <w:szCs w:val="22"/>
        </w:rPr>
      </w:pPr>
      <w:r w:rsidRPr="007750CC">
        <w:rPr>
          <w:rFonts w:asciiTheme="minorHAnsi" w:hAnsiTheme="minorHAnsi" w:cstheme="minorHAnsi"/>
          <w:sz w:val="22"/>
          <w:szCs w:val="22"/>
        </w:rPr>
        <w:t>The following are all functions of the application menu.</w:t>
      </w:r>
    </w:p>
    <w:p w14:paraId="4CF9B81E" w14:textId="5FE6EEEF" w:rsidR="00F454B4" w:rsidRPr="007750CC" w:rsidRDefault="00FB0A84" w:rsidP="00F454B4">
      <w:pPr>
        <w:pStyle w:val="Text"/>
        <w:ind w:left="0"/>
        <w:rPr>
          <w:rFonts w:asciiTheme="minorHAnsi" w:hAnsiTheme="minorHAnsi" w:cstheme="minorHAnsi"/>
        </w:rPr>
      </w:pPr>
      <w:r>
        <w:rPr>
          <w:noProof/>
          <w:lang w:eastAsia="en-AU"/>
        </w:rPr>
        <w:drawing>
          <wp:inline distT="0" distB="0" distL="0" distR="0" wp14:anchorId="39693B7D" wp14:editId="08C6CDF6">
            <wp:extent cx="3745282" cy="2255682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4323" cy="226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2E301" w14:textId="77777777" w:rsidR="00F454B4" w:rsidRPr="007750CC" w:rsidRDefault="00F454B4" w:rsidP="00F454B4">
      <w:pPr>
        <w:pStyle w:val="Heading3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</w:rPr>
      </w:pPr>
      <w:bookmarkStart w:id="16" w:name="_Toc483923406"/>
      <w:r w:rsidRPr="007750CC">
        <w:rPr>
          <w:rFonts w:asciiTheme="minorHAnsi" w:hAnsiTheme="minorHAnsi" w:cstheme="minorHAnsi"/>
          <w:sz w:val="22"/>
          <w:szCs w:val="22"/>
        </w:rPr>
        <w:t>About</w:t>
      </w:r>
      <w:bookmarkEnd w:id="16"/>
    </w:p>
    <w:p w14:paraId="7A5B5675" w14:textId="77777777" w:rsidR="00F454B4" w:rsidRPr="007750CC" w:rsidRDefault="00F454B4" w:rsidP="00F454B4">
      <w:pPr>
        <w:pStyle w:val="Text"/>
        <w:numPr>
          <w:ilvl w:val="0"/>
          <w:numId w:val="49"/>
        </w:numPr>
        <w:jc w:val="left"/>
        <w:rPr>
          <w:rFonts w:asciiTheme="minorHAnsi" w:hAnsiTheme="minorHAnsi" w:cstheme="minorHAnsi"/>
        </w:rPr>
      </w:pPr>
      <w:r w:rsidRPr="007750CC">
        <w:rPr>
          <w:rFonts w:asciiTheme="minorHAnsi" w:hAnsiTheme="minorHAnsi" w:cstheme="minorHAnsi"/>
        </w:rPr>
        <w:t xml:space="preserve">The about form </w:t>
      </w:r>
    </w:p>
    <w:p w14:paraId="168A049E" w14:textId="498ADA8D" w:rsidR="00F454B4" w:rsidRPr="007750CC" w:rsidRDefault="00F454B4" w:rsidP="00F454B4">
      <w:pPr>
        <w:pStyle w:val="Heading3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</w:rPr>
      </w:pPr>
      <w:bookmarkStart w:id="17" w:name="_Toc483923407"/>
      <w:r w:rsidRPr="007750CC">
        <w:rPr>
          <w:rFonts w:asciiTheme="minorHAnsi" w:hAnsiTheme="minorHAnsi" w:cstheme="minorHAnsi"/>
          <w:sz w:val="22"/>
          <w:szCs w:val="22"/>
        </w:rPr>
        <w:t>How To…</w:t>
      </w:r>
      <w:bookmarkEnd w:id="17"/>
    </w:p>
    <w:p w14:paraId="47DFE176" w14:textId="77777777" w:rsidR="00F454B4" w:rsidRPr="007750CC" w:rsidRDefault="00F454B4" w:rsidP="00F454B4">
      <w:pPr>
        <w:pStyle w:val="Text"/>
        <w:numPr>
          <w:ilvl w:val="0"/>
          <w:numId w:val="49"/>
        </w:numPr>
        <w:jc w:val="left"/>
        <w:rPr>
          <w:rFonts w:asciiTheme="minorHAnsi" w:hAnsiTheme="minorHAnsi" w:cstheme="minorHAnsi"/>
        </w:rPr>
      </w:pPr>
      <w:r w:rsidRPr="007750CC">
        <w:rPr>
          <w:rFonts w:asciiTheme="minorHAnsi" w:hAnsiTheme="minorHAnsi" w:cstheme="minorHAnsi"/>
        </w:rPr>
        <w:t>Opens the as built documentation.</w:t>
      </w:r>
    </w:p>
    <w:p w14:paraId="5DC41605" w14:textId="2EEC0963" w:rsidR="00F454B4" w:rsidRPr="007750CC" w:rsidRDefault="00F454B4" w:rsidP="00F454B4">
      <w:pPr>
        <w:pStyle w:val="Heading3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</w:rPr>
      </w:pPr>
      <w:bookmarkStart w:id="18" w:name="_Toc483923408"/>
      <w:r w:rsidRPr="007750CC">
        <w:rPr>
          <w:rFonts w:asciiTheme="minorHAnsi" w:hAnsiTheme="minorHAnsi" w:cstheme="minorHAnsi"/>
          <w:sz w:val="22"/>
          <w:szCs w:val="22"/>
        </w:rPr>
        <w:t>API Doc…</w:t>
      </w:r>
      <w:bookmarkEnd w:id="18"/>
    </w:p>
    <w:p w14:paraId="468D9A6D" w14:textId="0F271D5F" w:rsidR="00F454B4" w:rsidRPr="007750CC" w:rsidRDefault="00F454B4" w:rsidP="00F454B4">
      <w:pPr>
        <w:pStyle w:val="Text"/>
        <w:numPr>
          <w:ilvl w:val="0"/>
          <w:numId w:val="49"/>
        </w:numPr>
        <w:jc w:val="left"/>
        <w:rPr>
          <w:rFonts w:asciiTheme="minorHAnsi" w:hAnsiTheme="minorHAnsi" w:cstheme="minorHAnsi"/>
        </w:rPr>
      </w:pPr>
      <w:r w:rsidRPr="007750CC">
        <w:rPr>
          <w:rFonts w:asciiTheme="minorHAnsi" w:hAnsiTheme="minorHAnsi" w:cstheme="minorHAnsi"/>
        </w:rPr>
        <w:t>Opens the API documentation.</w:t>
      </w:r>
    </w:p>
    <w:p w14:paraId="25443059" w14:textId="77777777" w:rsidR="00F454B4" w:rsidRPr="007750CC" w:rsidRDefault="00F454B4" w:rsidP="00F454B4">
      <w:pPr>
        <w:pStyle w:val="Heading3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</w:rPr>
      </w:pPr>
      <w:bookmarkStart w:id="19" w:name="_Toc483923409"/>
      <w:r w:rsidRPr="007750CC">
        <w:rPr>
          <w:rFonts w:asciiTheme="minorHAnsi" w:hAnsiTheme="minorHAnsi" w:cstheme="minorHAnsi"/>
          <w:sz w:val="22"/>
          <w:szCs w:val="22"/>
        </w:rPr>
        <w:t>Settings</w:t>
      </w:r>
      <w:bookmarkEnd w:id="19"/>
    </w:p>
    <w:p w14:paraId="43FF8CB1" w14:textId="77777777" w:rsidR="00F454B4" w:rsidRPr="007750CC" w:rsidRDefault="00F454B4" w:rsidP="00F454B4">
      <w:pPr>
        <w:pStyle w:val="Text"/>
        <w:numPr>
          <w:ilvl w:val="0"/>
          <w:numId w:val="49"/>
        </w:numPr>
        <w:jc w:val="left"/>
        <w:rPr>
          <w:rFonts w:asciiTheme="minorHAnsi" w:hAnsiTheme="minorHAnsi" w:cstheme="minorHAnsi"/>
        </w:rPr>
      </w:pPr>
      <w:r w:rsidRPr="007750CC">
        <w:rPr>
          <w:rFonts w:asciiTheme="minorHAnsi" w:hAnsiTheme="minorHAnsi" w:cstheme="minorHAnsi"/>
        </w:rPr>
        <w:t>All the dropdown lists and default values are stored here and can be edited.</w:t>
      </w:r>
    </w:p>
    <w:p w14:paraId="2B3A6513" w14:textId="77777777" w:rsidR="00750BDD" w:rsidRPr="007750CC" w:rsidRDefault="00750BDD" w:rsidP="00750BDD">
      <w:pPr>
        <w:pStyle w:val="Heading3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</w:rPr>
      </w:pPr>
      <w:bookmarkStart w:id="20" w:name="_Toc483923410"/>
      <w:r w:rsidRPr="007750CC">
        <w:rPr>
          <w:rFonts w:asciiTheme="minorHAnsi" w:hAnsiTheme="minorHAnsi" w:cstheme="minorHAnsi"/>
          <w:sz w:val="22"/>
          <w:szCs w:val="22"/>
        </w:rPr>
        <w:t>Copy</w:t>
      </w:r>
      <w:bookmarkEnd w:id="20"/>
    </w:p>
    <w:p w14:paraId="7A4448EA" w14:textId="29D38FE2" w:rsidR="00750BDD" w:rsidRPr="007750CC" w:rsidRDefault="00FB0A84" w:rsidP="00750BDD">
      <w:pPr>
        <w:pStyle w:val="Text"/>
        <w:numPr>
          <w:ilvl w:val="0"/>
          <w:numId w:val="49"/>
        </w:num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Copies the command line script</w:t>
      </w:r>
    </w:p>
    <w:p w14:paraId="3A970F3F" w14:textId="1A1047BE" w:rsidR="00F454B4" w:rsidRPr="007750CC" w:rsidRDefault="00F454B4" w:rsidP="00F454B4">
      <w:pPr>
        <w:pStyle w:val="Heading3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</w:rPr>
      </w:pPr>
      <w:bookmarkStart w:id="21" w:name="_Toc483923411"/>
      <w:r w:rsidRPr="007750CC">
        <w:rPr>
          <w:rFonts w:asciiTheme="minorHAnsi" w:hAnsiTheme="minorHAnsi" w:cstheme="minorHAnsi"/>
          <w:sz w:val="22"/>
          <w:szCs w:val="22"/>
        </w:rPr>
        <w:t>Exit</w:t>
      </w:r>
      <w:bookmarkEnd w:id="21"/>
    </w:p>
    <w:p w14:paraId="5030A6DF" w14:textId="47B64462" w:rsidR="00F454B4" w:rsidRPr="007750CC" w:rsidRDefault="00F454B4" w:rsidP="00F454B4">
      <w:pPr>
        <w:pStyle w:val="Text"/>
        <w:numPr>
          <w:ilvl w:val="0"/>
          <w:numId w:val="49"/>
        </w:numPr>
        <w:jc w:val="left"/>
        <w:rPr>
          <w:rFonts w:asciiTheme="minorHAnsi" w:hAnsiTheme="minorHAnsi" w:cstheme="minorHAnsi"/>
        </w:rPr>
      </w:pPr>
      <w:r w:rsidRPr="007750CC">
        <w:rPr>
          <w:rFonts w:asciiTheme="minorHAnsi" w:hAnsiTheme="minorHAnsi" w:cstheme="minorHAnsi"/>
        </w:rPr>
        <w:t>Closes the application.</w:t>
      </w:r>
    </w:p>
    <w:p w14:paraId="0436809B" w14:textId="77777777" w:rsidR="00793FEC" w:rsidRPr="007750CC" w:rsidRDefault="00793FEC" w:rsidP="00793FEC">
      <w:pPr>
        <w:rPr>
          <w:rFonts w:asciiTheme="minorHAnsi" w:hAnsiTheme="minorHAnsi" w:cstheme="minorHAnsi"/>
          <w:sz w:val="22"/>
          <w:szCs w:val="22"/>
        </w:rPr>
      </w:pPr>
    </w:p>
    <w:p w14:paraId="39F07B46" w14:textId="77777777" w:rsidR="00793FEC" w:rsidRPr="007750CC" w:rsidRDefault="00793FEC" w:rsidP="00793FEC">
      <w:pPr>
        <w:rPr>
          <w:rFonts w:asciiTheme="minorHAnsi" w:hAnsiTheme="minorHAnsi" w:cstheme="minorHAnsi"/>
          <w:sz w:val="22"/>
          <w:szCs w:val="22"/>
        </w:rPr>
      </w:pPr>
    </w:p>
    <w:p w14:paraId="2E101DA8" w14:textId="77777777" w:rsidR="00750BDD" w:rsidRDefault="00750BDD"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br w:type="page"/>
      </w:r>
    </w:p>
    <w:p w14:paraId="59B5F269" w14:textId="4528173B" w:rsidR="00793FEC" w:rsidRPr="007750CC" w:rsidRDefault="00793FEC" w:rsidP="00793FEC">
      <w:pPr>
        <w:pStyle w:val="Heading2"/>
        <w:numPr>
          <w:ilvl w:val="1"/>
          <w:numId w:val="1"/>
        </w:numPr>
        <w:rPr>
          <w:rFonts w:asciiTheme="minorHAnsi" w:hAnsiTheme="minorHAnsi" w:cstheme="minorHAnsi"/>
          <w:sz w:val="28"/>
          <w:szCs w:val="28"/>
        </w:rPr>
      </w:pPr>
      <w:bookmarkStart w:id="22" w:name="_Toc483923412"/>
      <w:r w:rsidRPr="007750CC">
        <w:rPr>
          <w:rFonts w:asciiTheme="minorHAnsi" w:hAnsiTheme="minorHAnsi" w:cstheme="minorHAnsi"/>
          <w:sz w:val="28"/>
          <w:szCs w:val="28"/>
        </w:rPr>
        <w:lastRenderedPageBreak/>
        <w:t>Settings Form</w:t>
      </w:r>
      <w:bookmarkEnd w:id="22"/>
    </w:p>
    <w:p w14:paraId="34219903" w14:textId="77777777" w:rsidR="00793FEC" w:rsidRPr="007750CC" w:rsidRDefault="00793FEC" w:rsidP="00793FEC">
      <w:pPr>
        <w:spacing w:before="60" w:after="60"/>
        <w:rPr>
          <w:rFonts w:asciiTheme="minorHAnsi" w:hAnsiTheme="minorHAnsi" w:cstheme="minorHAnsi"/>
          <w:sz w:val="22"/>
          <w:szCs w:val="22"/>
        </w:rPr>
      </w:pPr>
      <w:r w:rsidRPr="007750CC">
        <w:rPr>
          <w:rFonts w:asciiTheme="minorHAnsi" w:hAnsiTheme="minorHAnsi" w:cstheme="minorHAnsi"/>
          <w:sz w:val="22"/>
          <w:szCs w:val="22"/>
        </w:rPr>
        <w:t>The setting form contains the default values used in the application.</w:t>
      </w:r>
    </w:p>
    <w:p w14:paraId="07F7CD07" w14:textId="292EB9D9" w:rsidR="00793FEC" w:rsidRPr="007750CC" w:rsidRDefault="00FC7E7E" w:rsidP="00793FEC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noProof/>
          <w:lang w:eastAsia="en-AU"/>
        </w:rPr>
        <w:drawing>
          <wp:inline distT="0" distB="0" distL="0" distR="0" wp14:anchorId="009C8165" wp14:editId="136D2439">
            <wp:extent cx="5760085" cy="27637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76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13D37" w14:textId="77777777" w:rsidR="00793FEC" w:rsidRPr="007750CC" w:rsidRDefault="00793FEC" w:rsidP="00793FEC">
      <w:pPr>
        <w:pStyle w:val="Heading3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</w:rPr>
      </w:pPr>
      <w:bookmarkStart w:id="23" w:name="_Toc483923413"/>
      <w:r w:rsidRPr="007750CC">
        <w:rPr>
          <w:rFonts w:asciiTheme="minorHAnsi" w:hAnsiTheme="minorHAnsi" w:cstheme="minorHAnsi"/>
          <w:sz w:val="22"/>
          <w:szCs w:val="22"/>
        </w:rPr>
        <w:t>Application Values</w:t>
      </w:r>
      <w:bookmarkEnd w:id="23"/>
    </w:p>
    <w:p w14:paraId="21163F40" w14:textId="77777777" w:rsidR="00793FEC" w:rsidRPr="007750CC" w:rsidRDefault="00793FEC" w:rsidP="00F454B4">
      <w:pPr>
        <w:pStyle w:val="Text"/>
        <w:numPr>
          <w:ilvl w:val="0"/>
          <w:numId w:val="49"/>
        </w:numPr>
        <w:jc w:val="left"/>
        <w:rPr>
          <w:rFonts w:asciiTheme="minorHAnsi" w:hAnsiTheme="minorHAnsi" w:cstheme="minorHAnsi"/>
        </w:rPr>
      </w:pPr>
      <w:r w:rsidRPr="007750CC">
        <w:rPr>
          <w:rFonts w:asciiTheme="minorHAnsi" w:hAnsiTheme="minorHAnsi" w:cstheme="minorHAnsi"/>
        </w:rPr>
        <w:t>The grayed out values are application specific and can only be changed in the project before it is compiled.</w:t>
      </w:r>
    </w:p>
    <w:p w14:paraId="6D852CAD" w14:textId="77777777" w:rsidR="00793FEC" w:rsidRPr="007750CC" w:rsidRDefault="00793FEC" w:rsidP="00793FEC">
      <w:pPr>
        <w:pStyle w:val="Heading3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</w:rPr>
      </w:pPr>
      <w:bookmarkStart w:id="24" w:name="_Toc483923414"/>
      <w:r w:rsidRPr="007750CC">
        <w:rPr>
          <w:rFonts w:asciiTheme="minorHAnsi" w:hAnsiTheme="minorHAnsi" w:cstheme="minorHAnsi"/>
          <w:sz w:val="22"/>
          <w:szCs w:val="22"/>
        </w:rPr>
        <w:t>User Values</w:t>
      </w:r>
      <w:bookmarkEnd w:id="24"/>
    </w:p>
    <w:p w14:paraId="290FCC0E" w14:textId="77777777" w:rsidR="00793FEC" w:rsidRPr="007750CC" w:rsidRDefault="00793FEC" w:rsidP="00F454B4">
      <w:pPr>
        <w:pStyle w:val="Text"/>
        <w:numPr>
          <w:ilvl w:val="0"/>
          <w:numId w:val="49"/>
        </w:numPr>
        <w:jc w:val="left"/>
        <w:rPr>
          <w:rFonts w:asciiTheme="minorHAnsi" w:hAnsiTheme="minorHAnsi" w:cstheme="minorHAnsi"/>
        </w:rPr>
      </w:pPr>
      <w:r w:rsidRPr="007750CC">
        <w:rPr>
          <w:rFonts w:asciiTheme="minorHAnsi" w:hAnsiTheme="minorHAnsi" w:cstheme="minorHAnsi"/>
        </w:rPr>
        <w:t>These values can be changed by endusers.</w:t>
      </w:r>
    </w:p>
    <w:p w14:paraId="5E13FB71" w14:textId="77777777" w:rsidR="00793FEC" w:rsidRPr="007750CC" w:rsidRDefault="00793FEC" w:rsidP="00793FEC">
      <w:pPr>
        <w:rPr>
          <w:rFonts w:asciiTheme="minorHAnsi" w:hAnsiTheme="minorHAnsi" w:cstheme="minorHAnsi"/>
          <w:b/>
          <w:sz w:val="22"/>
          <w:szCs w:val="22"/>
        </w:rPr>
      </w:pPr>
    </w:p>
    <w:p w14:paraId="3FA20D65" w14:textId="77777777" w:rsidR="00793FEC" w:rsidRPr="007750CC" w:rsidRDefault="00793FEC" w:rsidP="00793FEC">
      <w:pPr>
        <w:rPr>
          <w:rFonts w:asciiTheme="minorHAnsi" w:hAnsiTheme="minorHAnsi" w:cstheme="minorHAnsi"/>
          <w:b/>
          <w:sz w:val="22"/>
          <w:szCs w:val="22"/>
        </w:rPr>
      </w:pPr>
    </w:p>
    <w:p w14:paraId="46E8B262" w14:textId="77777777" w:rsidR="00793FEC" w:rsidRPr="007750CC" w:rsidRDefault="00793FEC" w:rsidP="00793FEC">
      <w:pPr>
        <w:rPr>
          <w:rFonts w:asciiTheme="minorHAnsi" w:hAnsiTheme="minorHAnsi" w:cstheme="minorHAnsi"/>
          <w:b/>
          <w:sz w:val="22"/>
          <w:szCs w:val="22"/>
        </w:rPr>
      </w:pPr>
      <w:r w:rsidRPr="007750CC">
        <w:rPr>
          <w:rFonts w:asciiTheme="minorHAnsi" w:hAnsiTheme="minorHAnsi" w:cstheme="minorHAnsi"/>
          <w:b/>
          <w:sz w:val="22"/>
          <w:szCs w:val="22"/>
        </w:rPr>
        <w:br w:type="page"/>
      </w:r>
    </w:p>
    <w:p w14:paraId="68103982" w14:textId="77777777" w:rsidR="00793FEC" w:rsidRPr="007750CC" w:rsidRDefault="00793FEC" w:rsidP="00793FEC">
      <w:pPr>
        <w:rPr>
          <w:rFonts w:asciiTheme="minorHAnsi" w:hAnsiTheme="minorHAnsi" w:cstheme="minorHAnsi"/>
          <w:b/>
          <w:sz w:val="22"/>
          <w:szCs w:val="22"/>
        </w:rPr>
      </w:pPr>
    </w:p>
    <w:p w14:paraId="517B1D3F" w14:textId="77777777" w:rsidR="00793FEC" w:rsidRPr="007750CC" w:rsidRDefault="00793FEC" w:rsidP="00793FEC">
      <w:pPr>
        <w:pStyle w:val="Heading2"/>
        <w:numPr>
          <w:ilvl w:val="1"/>
          <w:numId w:val="1"/>
        </w:numPr>
        <w:rPr>
          <w:rFonts w:asciiTheme="minorHAnsi" w:hAnsiTheme="minorHAnsi" w:cstheme="minorHAnsi"/>
          <w:sz w:val="28"/>
          <w:szCs w:val="28"/>
        </w:rPr>
      </w:pPr>
      <w:bookmarkStart w:id="25" w:name="_Toc483923415"/>
      <w:r w:rsidRPr="007750CC">
        <w:rPr>
          <w:rFonts w:asciiTheme="minorHAnsi" w:hAnsiTheme="minorHAnsi" w:cstheme="minorHAnsi"/>
          <w:sz w:val="28"/>
          <w:szCs w:val="28"/>
        </w:rPr>
        <w:t>About Form</w:t>
      </w:r>
      <w:bookmarkEnd w:id="25"/>
    </w:p>
    <w:p w14:paraId="7B1DDEBD" w14:textId="77777777" w:rsidR="00793FEC" w:rsidRPr="007750CC" w:rsidRDefault="00793FEC" w:rsidP="00793FEC">
      <w:pPr>
        <w:spacing w:before="60" w:after="60"/>
        <w:rPr>
          <w:rFonts w:asciiTheme="minorHAnsi" w:hAnsiTheme="minorHAnsi" w:cstheme="minorHAnsi"/>
          <w:sz w:val="22"/>
          <w:szCs w:val="22"/>
        </w:rPr>
      </w:pPr>
      <w:r w:rsidRPr="007750CC">
        <w:rPr>
          <w:rFonts w:asciiTheme="minorHAnsi" w:hAnsiTheme="minorHAnsi" w:cstheme="minorHAnsi"/>
          <w:sz w:val="22"/>
          <w:szCs w:val="22"/>
        </w:rPr>
        <w:t>The setting form contains the default values used in the application.</w:t>
      </w:r>
    </w:p>
    <w:p w14:paraId="24C014AF" w14:textId="379F7343" w:rsidR="00793FEC" w:rsidRPr="007750CC" w:rsidRDefault="00384372" w:rsidP="00793FEC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noProof/>
          <w:lang w:eastAsia="en-AU"/>
        </w:rPr>
        <w:drawing>
          <wp:inline distT="0" distB="0" distL="0" distR="0" wp14:anchorId="7B15A6AE" wp14:editId="08A85D25">
            <wp:extent cx="4857143" cy="4380953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43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3FEC" w:rsidRPr="007750CC">
        <w:rPr>
          <w:rFonts w:asciiTheme="minorHAnsi" w:hAnsiTheme="minorHAnsi" w:cstheme="minorHAnsi"/>
          <w:b/>
          <w:sz w:val="22"/>
          <w:szCs w:val="22"/>
        </w:rPr>
        <w:br w:type="page"/>
      </w:r>
    </w:p>
    <w:p w14:paraId="77E64BA5" w14:textId="77777777" w:rsidR="00793FEC" w:rsidRPr="007750CC" w:rsidRDefault="00793FEC" w:rsidP="00793FEC">
      <w:pPr>
        <w:pStyle w:val="Heading1"/>
        <w:rPr>
          <w:rFonts w:asciiTheme="minorHAnsi" w:hAnsiTheme="minorHAnsi" w:cstheme="minorHAnsi"/>
        </w:rPr>
      </w:pPr>
      <w:bookmarkStart w:id="26" w:name="_Toc483923416"/>
      <w:r w:rsidRPr="007750CC">
        <w:rPr>
          <w:rFonts w:asciiTheme="minorHAnsi" w:hAnsiTheme="minorHAnsi" w:cstheme="minorHAnsi"/>
        </w:rPr>
        <w:lastRenderedPageBreak/>
        <w:t>Architecture</w:t>
      </w:r>
      <w:bookmarkEnd w:id="26"/>
    </w:p>
    <w:p w14:paraId="58F1037C" w14:textId="77777777" w:rsidR="00793FEC" w:rsidRPr="007750CC" w:rsidRDefault="00793FEC" w:rsidP="00793FEC">
      <w:pPr>
        <w:spacing w:before="60" w:after="60"/>
        <w:rPr>
          <w:rFonts w:asciiTheme="minorHAnsi" w:hAnsiTheme="minorHAnsi" w:cstheme="minorHAnsi"/>
          <w:sz w:val="22"/>
          <w:szCs w:val="22"/>
        </w:rPr>
      </w:pPr>
      <w:r w:rsidRPr="007750CC">
        <w:rPr>
          <w:rFonts w:asciiTheme="minorHAnsi" w:hAnsiTheme="minorHAnsi" w:cstheme="minorHAnsi"/>
          <w:sz w:val="22"/>
          <w:szCs w:val="22"/>
        </w:rPr>
        <w:t>The full implementation comprises the following:</w:t>
      </w:r>
    </w:p>
    <w:p w14:paraId="311F8058" w14:textId="55F119A0" w:rsidR="00793FEC" w:rsidRPr="007750CC" w:rsidRDefault="005A421D" w:rsidP="00793FEC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before="60" w:after="60"/>
        <w:rPr>
          <w:rFonts w:asciiTheme="minorHAnsi" w:hAnsiTheme="minorHAnsi" w:cstheme="minorHAnsi"/>
        </w:rPr>
      </w:pPr>
      <w:r w:rsidRPr="007750CC">
        <w:rPr>
          <w:rFonts w:asciiTheme="minorHAnsi" w:hAnsiTheme="minorHAnsi" w:cstheme="minorHAnsi"/>
        </w:rPr>
        <w:t>.Net Framework 4</w:t>
      </w:r>
      <w:r w:rsidR="00793FEC" w:rsidRPr="007750CC">
        <w:rPr>
          <w:rFonts w:asciiTheme="minorHAnsi" w:hAnsiTheme="minorHAnsi" w:cstheme="minorHAnsi"/>
        </w:rPr>
        <w:t>.0</w:t>
      </w:r>
    </w:p>
    <w:p w14:paraId="208B70B6" w14:textId="77777777" w:rsidR="00793FEC" w:rsidRPr="007750CC" w:rsidRDefault="00793FEC" w:rsidP="00793FEC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before="60" w:after="60"/>
        <w:rPr>
          <w:rFonts w:asciiTheme="minorHAnsi" w:hAnsiTheme="minorHAnsi" w:cstheme="minorHAnsi"/>
        </w:rPr>
      </w:pPr>
      <w:r w:rsidRPr="007750CC">
        <w:rPr>
          <w:rFonts w:asciiTheme="minorHAnsi" w:hAnsiTheme="minorHAnsi" w:cstheme="minorHAnsi"/>
        </w:rPr>
        <w:t>This application must be run from the Documentum Content server</w:t>
      </w:r>
    </w:p>
    <w:p w14:paraId="206FA733" w14:textId="77777777" w:rsidR="00793FEC" w:rsidRPr="007750CC" w:rsidRDefault="00793FEC" w:rsidP="00793FEC">
      <w:pPr>
        <w:spacing w:before="56" w:after="113"/>
        <w:rPr>
          <w:rFonts w:asciiTheme="minorHAnsi" w:hAnsiTheme="minorHAnsi" w:cstheme="minorHAnsi"/>
        </w:rPr>
      </w:pPr>
    </w:p>
    <w:p w14:paraId="5B78CD3D" w14:textId="77777777" w:rsidR="00793FEC" w:rsidRPr="007750CC" w:rsidRDefault="00793FEC" w:rsidP="00793FEC">
      <w:pPr>
        <w:pStyle w:val="Heading2"/>
        <w:numPr>
          <w:ilvl w:val="1"/>
          <w:numId w:val="1"/>
        </w:numPr>
        <w:rPr>
          <w:rFonts w:asciiTheme="minorHAnsi" w:hAnsiTheme="minorHAnsi" w:cstheme="minorHAnsi"/>
        </w:rPr>
      </w:pPr>
      <w:bookmarkStart w:id="27" w:name="_Toc483923417"/>
      <w:r w:rsidRPr="007750CC">
        <w:rPr>
          <w:rFonts w:asciiTheme="minorHAnsi" w:hAnsiTheme="minorHAnsi" w:cstheme="minorHAnsi"/>
        </w:rPr>
        <w:t>Accounts</w:t>
      </w:r>
      <w:bookmarkEnd w:id="27"/>
    </w:p>
    <w:p w14:paraId="446688E8" w14:textId="74489EEC" w:rsidR="00793FEC" w:rsidRPr="007750CC" w:rsidRDefault="00793FEC" w:rsidP="00793FEC">
      <w:pPr>
        <w:spacing w:beforeLines="60" w:before="144" w:afterLines="60" w:after="144"/>
        <w:rPr>
          <w:rFonts w:asciiTheme="minorHAnsi" w:hAnsiTheme="minorHAnsi" w:cstheme="minorHAnsi"/>
          <w:sz w:val="22"/>
          <w:szCs w:val="22"/>
        </w:rPr>
      </w:pPr>
      <w:r w:rsidRPr="007750CC">
        <w:rPr>
          <w:rFonts w:asciiTheme="minorHAnsi" w:hAnsiTheme="minorHAnsi" w:cstheme="minorHAnsi"/>
          <w:sz w:val="22"/>
          <w:szCs w:val="22"/>
        </w:rPr>
        <w:t xml:space="preserve">To run this application you need the </w:t>
      </w:r>
      <w:r w:rsidR="00FC4753">
        <w:rPr>
          <w:noProof/>
          <w:lang w:eastAsia="en-AU"/>
        </w:rPr>
        <w:drawing>
          <wp:inline distT="0" distB="0" distL="0" distR="0" wp14:anchorId="2105C0A4" wp14:editId="74BC259F">
            <wp:extent cx="4857143" cy="4380953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43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8" w:name="_GoBack"/>
      <w:bookmarkEnd w:id="28"/>
      <w:r w:rsidRPr="007750CC">
        <w:rPr>
          <w:rFonts w:asciiTheme="minorHAnsi" w:hAnsiTheme="minorHAnsi" w:cstheme="minorHAnsi"/>
          <w:sz w:val="22"/>
          <w:szCs w:val="22"/>
        </w:rPr>
        <w:t xml:space="preserve">administrator account for the docbase.  </w:t>
      </w:r>
    </w:p>
    <w:p w14:paraId="2C9F0DC4" w14:textId="77777777" w:rsidR="00793FEC" w:rsidRPr="007750CC" w:rsidRDefault="00793FEC" w:rsidP="00793FEC">
      <w:pPr>
        <w:pStyle w:val="Heading1"/>
        <w:rPr>
          <w:rFonts w:asciiTheme="minorHAnsi" w:hAnsiTheme="minorHAnsi" w:cstheme="minorHAnsi"/>
        </w:rPr>
      </w:pPr>
      <w:bookmarkStart w:id="29" w:name="_Toc483923418"/>
      <w:r w:rsidRPr="007750CC">
        <w:rPr>
          <w:rFonts w:asciiTheme="minorHAnsi" w:hAnsiTheme="minorHAnsi" w:cstheme="minorHAnsi"/>
        </w:rPr>
        <w:lastRenderedPageBreak/>
        <w:t>Configuration</w:t>
      </w:r>
      <w:bookmarkEnd w:id="29"/>
    </w:p>
    <w:p w14:paraId="6CDFD7BD" w14:textId="77777777" w:rsidR="00793FEC" w:rsidRPr="007750CC" w:rsidRDefault="00793FEC" w:rsidP="00793FEC">
      <w:pPr>
        <w:pStyle w:val="Heading2"/>
        <w:numPr>
          <w:ilvl w:val="1"/>
          <w:numId w:val="1"/>
        </w:numPr>
        <w:rPr>
          <w:rFonts w:asciiTheme="minorHAnsi" w:hAnsiTheme="minorHAnsi" w:cstheme="minorHAnsi"/>
        </w:rPr>
      </w:pPr>
      <w:bookmarkStart w:id="30" w:name="_Toc483923419"/>
      <w:r w:rsidRPr="007750CC">
        <w:rPr>
          <w:rFonts w:asciiTheme="minorHAnsi" w:hAnsiTheme="minorHAnsi" w:cstheme="minorHAnsi"/>
        </w:rPr>
        <w:t>Deployment</w:t>
      </w:r>
      <w:bookmarkEnd w:id="30"/>
    </w:p>
    <w:p w14:paraId="62646F0F" w14:textId="77777777" w:rsidR="00793FEC" w:rsidRPr="007750CC" w:rsidRDefault="00793FEC" w:rsidP="00793FEC">
      <w:pPr>
        <w:pStyle w:val="ListBulletRound"/>
        <w:numPr>
          <w:ilvl w:val="0"/>
          <w:numId w:val="0"/>
        </w:numPr>
        <w:rPr>
          <w:rFonts w:asciiTheme="minorHAnsi" w:hAnsiTheme="minorHAnsi" w:cstheme="minorHAnsi"/>
          <w:sz w:val="22"/>
          <w:szCs w:val="22"/>
        </w:rPr>
      </w:pPr>
      <w:r w:rsidRPr="007750CC">
        <w:rPr>
          <w:rFonts w:asciiTheme="minorHAnsi" w:hAnsiTheme="minorHAnsi" w:cstheme="minorHAnsi"/>
          <w:sz w:val="22"/>
          <w:szCs w:val="22"/>
        </w:rPr>
        <w:t>The configuration for deployment is as follows:</w:t>
      </w:r>
    </w:p>
    <w:p w14:paraId="420586F7" w14:textId="77777777" w:rsidR="00793FEC" w:rsidRPr="007750CC" w:rsidRDefault="00793FEC" w:rsidP="00793FEC">
      <w:pPr>
        <w:pStyle w:val="Heading3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</w:rPr>
      </w:pPr>
      <w:bookmarkStart w:id="31" w:name="_Toc483923420"/>
      <w:r w:rsidRPr="007750CC">
        <w:rPr>
          <w:rFonts w:asciiTheme="minorHAnsi" w:hAnsiTheme="minorHAnsi" w:cstheme="minorHAnsi"/>
          <w:sz w:val="22"/>
          <w:szCs w:val="22"/>
        </w:rPr>
        <w:t>Import the certificate</w:t>
      </w:r>
      <w:bookmarkEnd w:id="31"/>
    </w:p>
    <w:p w14:paraId="69177683" w14:textId="77777777" w:rsidR="00793FEC" w:rsidRPr="007750CC" w:rsidRDefault="00793FEC" w:rsidP="00793FEC">
      <w:pPr>
        <w:pStyle w:val="TCBullet"/>
        <w:numPr>
          <w:ilvl w:val="0"/>
          <w:numId w:val="31"/>
        </w:numPr>
        <w:rPr>
          <w:rFonts w:asciiTheme="minorHAnsi" w:hAnsiTheme="minorHAnsi" w:cstheme="minorHAnsi"/>
          <w:sz w:val="22"/>
          <w:szCs w:val="22"/>
        </w:rPr>
      </w:pPr>
      <w:r w:rsidRPr="007750CC">
        <w:rPr>
          <w:rFonts w:asciiTheme="minorHAnsi" w:hAnsiTheme="minorHAnsi" w:cstheme="minorHAnsi"/>
          <w:sz w:val="22"/>
          <w:szCs w:val="22"/>
        </w:rPr>
        <w:t xml:space="preserve">Go to the “Project Properties… | Signing*” and click “Select from File…”  </w:t>
      </w:r>
    </w:p>
    <w:p w14:paraId="0B3EFC7A" w14:textId="77777777" w:rsidR="00793FEC" w:rsidRPr="007750CC" w:rsidRDefault="00793FEC" w:rsidP="00793FEC">
      <w:pPr>
        <w:pStyle w:val="Heading3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</w:rPr>
      </w:pPr>
      <w:bookmarkStart w:id="32" w:name="_Toc483923421"/>
      <w:r w:rsidRPr="007750CC">
        <w:rPr>
          <w:rFonts w:asciiTheme="minorHAnsi" w:hAnsiTheme="minorHAnsi" w:cstheme="minorHAnsi"/>
          <w:sz w:val="22"/>
          <w:szCs w:val="22"/>
        </w:rPr>
        <w:t>Update the application information</w:t>
      </w:r>
      <w:bookmarkEnd w:id="32"/>
    </w:p>
    <w:p w14:paraId="0A689835" w14:textId="77777777" w:rsidR="00793FEC" w:rsidRPr="007750CC" w:rsidRDefault="00793FEC" w:rsidP="00793FEC">
      <w:pPr>
        <w:pStyle w:val="TCBullet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7750CC">
        <w:rPr>
          <w:rFonts w:asciiTheme="minorHAnsi" w:hAnsiTheme="minorHAnsi" w:cstheme="minorHAnsi"/>
          <w:sz w:val="22"/>
          <w:szCs w:val="22"/>
        </w:rPr>
        <w:t>Select the Assembly Information and change the Assembly version</w:t>
      </w:r>
    </w:p>
    <w:p w14:paraId="69A3F275" w14:textId="77777777" w:rsidR="00793FEC" w:rsidRPr="007750CC" w:rsidRDefault="00793FEC" w:rsidP="00793FEC">
      <w:pPr>
        <w:pStyle w:val="Heading3"/>
        <w:numPr>
          <w:ilvl w:val="2"/>
          <w:numId w:val="1"/>
        </w:numPr>
        <w:rPr>
          <w:rFonts w:asciiTheme="minorHAnsi" w:hAnsiTheme="minorHAnsi" w:cstheme="minorHAnsi"/>
          <w:sz w:val="22"/>
          <w:szCs w:val="22"/>
        </w:rPr>
      </w:pPr>
      <w:bookmarkStart w:id="33" w:name="_Toc483923422"/>
      <w:r w:rsidRPr="007750CC">
        <w:rPr>
          <w:rFonts w:asciiTheme="minorHAnsi" w:hAnsiTheme="minorHAnsi" w:cstheme="minorHAnsi"/>
          <w:sz w:val="22"/>
          <w:szCs w:val="22"/>
        </w:rPr>
        <w:t>Build the solution</w:t>
      </w:r>
      <w:bookmarkEnd w:id="33"/>
      <w:r w:rsidRPr="007750CC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1995E1A" w14:textId="77777777" w:rsidR="00793FEC" w:rsidRPr="007750CC" w:rsidRDefault="00793FEC" w:rsidP="00793FEC">
      <w:pPr>
        <w:pStyle w:val="ListParagraph"/>
        <w:numPr>
          <w:ilvl w:val="0"/>
          <w:numId w:val="34"/>
        </w:numPr>
        <w:spacing w:beforeLines="60" w:before="144" w:afterLines="60" w:after="144"/>
        <w:rPr>
          <w:rFonts w:asciiTheme="minorHAnsi" w:hAnsiTheme="minorHAnsi" w:cstheme="minorHAnsi"/>
        </w:rPr>
      </w:pPr>
      <w:r w:rsidRPr="007750CC">
        <w:rPr>
          <w:rFonts w:asciiTheme="minorHAnsi" w:hAnsiTheme="minorHAnsi" w:cstheme="minorHAnsi"/>
        </w:rPr>
        <w:t>Save the project, Then run the “Build | Build Solution” from the Visual Studio project</w:t>
      </w:r>
    </w:p>
    <w:p w14:paraId="03BBDEFF" w14:textId="77777777" w:rsidR="00793FEC" w:rsidRPr="007750CC" w:rsidRDefault="00793FEC" w:rsidP="00793FEC">
      <w:pPr>
        <w:pStyle w:val="ListParagraph"/>
        <w:numPr>
          <w:ilvl w:val="0"/>
          <w:numId w:val="34"/>
        </w:numPr>
        <w:spacing w:beforeLines="60" w:before="144" w:afterLines="60" w:after="144"/>
        <w:rPr>
          <w:rFonts w:asciiTheme="minorHAnsi" w:hAnsiTheme="minorHAnsi" w:cstheme="minorHAnsi"/>
        </w:rPr>
      </w:pPr>
      <w:r w:rsidRPr="007750CC">
        <w:rPr>
          <w:rFonts w:asciiTheme="minorHAnsi" w:hAnsiTheme="minorHAnsi" w:cstheme="minorHAnsi"/>
        </w:rPr>
        <w:t xml:space="preserve">Publish the application from “Build | Publish DocScript” </w:t>
      </w:r>
    </w:p>
    <w:p w14:paraId="59667E0E" w14:textId="34034698" w:rsidR="00793FEC" w:rsidRPr="007750CC" w:rsidRDefault="00793FEC" w:rsidP="00793FEC">
      <w:pPr>
        <w:pStyle w:val="TCBullet"/>
        <w:numPr>
          <w:ilvl w:val="0"/>
          <w:numId w:val="34"/>
        </w:numPr>
        <w:spacing w:beforeLines="60" w:before="144" w:afterLines="60" w:after="144"/>
        <w:rPr>
          <w:rFonts w:asciiTheme="minorHAnsi" w:hAnsiTheme="minorHAnsi" w:cstheme="minorHAnsi"/>
          <w:sz w:val="22"/>
          <w:szCs w:val="22"/>
        </w:rPr>
      </w:pPr>
      <w:r w:rsidRPr="007750CC">
        <w:rPr>
          <w:rFonts w:asciiTheme="minorHAnsi" w:hAnsiTheme="minorHAnsi" w:cstheme="minorHAnsi"/>
          <w:sz w:val="22"/>
          <w:szCs w:val="22"/>
        </w:rPr>
        <w:t>Check in your changes to the source control</w:t>
      </w:r>
    </w:p>
    <w:p w14:paraId="4BFEB960" w14:textId="77777777" w:rsidR="00793FEC" w:rsidRPr="007750CC" w:rsidRDefault="00793FEC" w:rsidP="00793FEC">
      <w:pPr>
        <w:pStyle w:val="Heading2"/>
        <w:numPr>
          <w:ilvl w:val="1"/>
          <w:numId w:val="1"/>
        </w:numPr>
        <w:rPr>
          <w:rFonts w:asciiTheme="minorHAnsi" w:hAnsiTheme="minorHAnsi" w:cstheme="minorHAnsi"/>
        </w:rPr>
      </w:pPr>
      <w:bookmarkStart w:id="34" w:name="_Toc483923423"/>
      <w:r w:rsidRPr="007750CC">
        <w:rPr>
          <w:rFonts w:asciiTheme="minorHAnsi" w:hAnsiTheme="minorHAnsi" w:cstheme="minorHAnsi"/>
        </w:rPr>
        <w:t>Client PC</w:t>
      </w:r>
      <w:bookmarkEnd w:id="34"/>
    </w:p>
    <w:p w14:paraId="061A6CFF" w14:textId="77777777" w:rsidR="00793FEC" w:rsidRPr="007750CC" w:rsidRDefault="00793FEC" w:rsidP="00793FEC">
      <w:pPr>
        <w:spacing w:before="56" w:after="113"/>
        <w:rPr>
          <w:rFonts w:asciiTheme="minorHAnsi" w:hAnsiTheme="minorHAnsi" w:cstheme="minorHAnsi"/>
          <w:sz w:val="22"/>
          <w:szCs w:val="22"/>
        </w:rPr>
      </w:pPr>
      <w:r w:rsidRPr="007750CC">
        <w:rPr>
          <w:rFonts w:asciiTheme="minorHAnsi" w:hAnsiTheme="minorHAnsi" w:cstheme="minorHAnsi"/>
          <w:sz w:val="22"/>
          <w:szCs w:val="22"/>
        </w:rPr>
        <w:t>The client PC configuration is as follows:</w:t>
      </w:r>
    </w:p>
    <w:p w14:paraId="3ED4334D" w14:textId="77777777" w:rsidR="00793FEC" w:rsidRPr="007750CC" w:rsidRDefault="00793FEC" w:rsidP="00793FEC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before="56" w:after="113"/>
        <w:rPr>
          <w:rFonts w:asciiTheme="minorHAnsi" w:hAnsiTheme="minorHAnsi" w:cstheme="minorHAnsi"/>
        </w:rPr>
      </w:pPr>
      <w:r w:rsidRPr="007750CC">
        <w:rPr>
          <w:rFonts w:asciiTheme="minorHAnsi" w:hAnsiTheme="minorHAnsi" w:cstheme="minorHAnsi"/>
        </w:rPr>
        <w:t>A fat client that is installed to the user’s machine from a click-once install</w:t>
      </w:r>
    </w:p>
    <w:p w14:paraId="6DC0E171" w14:textId="77777777" w:rsidR="00793FEC" w:rsidRPr="007750CC" w:rsidRDefault="00793FEC" w:rsidP="00793FEC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before="56" w:after="113"/>
        <w:rPr>
          <w:rFonts w:asciiTheme="minorHAnsi" w:hAnsiTheme="minorHAnsi" w:cstheme="minorHAnsi"/>
        </w:rPr>
      </w:pPr>
      <w:r w:rsidRPr="007750CC">
        <w:rPr>
          <w:rFonts w:asciiTheme="minorHAnsi" w:hAnsiTheme="minorHAnsi" w:cstheme="minorHAnsi"/>
        </w:rPr>
        <w:t>The install is per profile on the machine</w:t>
      </w:r>
    </w:p>
    <w:p w14:paraId="64538553" w14:textId="16CF1F83" w:rsidR="00CA6F2F" w:rsidRPr="00A263DA" w:rsidRDefault="00793FEC" w:rsidP="00793FEC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before="56" w:after="113"/>
        <w:rPr>
          <w:rFonts w:asciiTheme="minorHAnsi" w:hAnsiTheme="minorHAnsi" w:cstheme="minorHAnsi"/>
        </w:rPr>
      </w:pPr>
      <w:r w:rsidRPr="007750CC">
        <w:rPr>
          <w:rFonts w:asciiTheme="minorHAnsi" w:hAnsiTheme="minorHAnsi" w:cstheme="minorHAnsi"/>
        </w:rPr>
        <w:t>A folder is created under “All Programs”</w:t>
      </w:r>
    </w:p>
    <w:sectPr w:rsidR="00CA6F2F" w:rsidRPr="00A263DA" w:rsidSect="000A0A0B"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7" w:h="16840" w:code="9"/>
      <w:pgMar w:top="1418" w:right="1418" w:bottom="1418" w:left="1418" w:header="397" w:footer="17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7E4832" w14:textId="77777777" w:rsidR="00F236BA" w:rsidRDefault="00F236BA">
      <w:r>
        <w:separator/>
      </w:r>
    </w:p>
  </w:endnote>
  <w:endnote w:type="continuationSeparator" w:id="0">
    <w:p w14:paraId="2DE59D74" w14:textId="77777777" w:rsidR="00F236BA" w:rsidRDefault="00F23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20B0704020202020204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538561" w14:textId="77777777" w:rsidR="00F454B4" w:rsidRDefault="00F454B4" w:rsidP="00D6081B">
    <w:pPr>
      <w:pStyle w:val="Footer"/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64538562" w14:textId="77777777" w:rsidR="00F454B4" w:rsidRDefault="00F454B4" w:rsidP="00D30B8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insideH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7398"/>
      <w:gridCol w:w="1889"/>
    </w:tblGrid>
    <w:tr w:rsidR="00F454B4" w:rsidRPr="006C77C5" w14:paraId="64538564" w14:textId="77777777" w:rsidTr="000A0A0B">
      <w:tc>
        <w:tcPr>
          <w:tcW w:w="9287" w:type="dxa"/>
          <w:gridSpan w:val="2"/>
          <w:tcBorders>
            <w:bottom w:val="nil"/>
          </w:tcBorders>
        </w:tcPr>
        <w:p w14:paraId="64538563" w14:textId="0A1559FA" w:rsidR="00F454B4" w:rsidRPr="00F62FE8" w:rsidRDefault="00F454B4" w:rsidP="00C3427B">
          <w:pPr>
            <w:pStyle w:val="Footer"/>
            <w:jc w:val="center"/>
            <w:rPr>
              <w:b/>
              <w:noProof/>
              <w:sz w:val="20"/>
              <w:lang w:val="en-US"/>
            </w:rPr>
          </w:pPr>
        </w:p>
      </w:tc>
    </w:tr>
    <w:tr w:rsidR="00F454B4" w:rsidRPr="000A0A0B" w14:paraId="64538567" w14:textId="77777777" w:rsidTr="000A0A0B">
      <w:tc>
        <w:tcPr>
          <w:tcW w:w="7398" w:type="dxa"/>
          <w:tcBorders>
            <w:top w:val="nil"/>
            <w:bottom w:val="nil"/>
          </w:tcBorders>
        </w:tcPr>
        <w:p w14:paraId="64538565" w14:textId="77777777" w:rsidR="00F454B4" w:rsidRPr="000A0A0B" w:rsidRDefault="00F454B4" w:rsidP="000A0A0B">
          <w:pPr>
            <w:pStyle w:val="Footer"/>
            <w:rPr>
              <w:szCs w:val="16"/>
            </w:rPr>
          </w:pPr>
        </w:p>
      </w:tc>
      <w:tc>
        <w:tcPr>
          <w:tcW w:w="1889" w:type="dxa"/>
          <w:tcBorders>
            <w:top w:val="nil"/>
            <w:bottom w:val="nil"/>
          </w:tcBorders>
        </w:tcPr>
        <w:p w14:paraId="64538566" w14:textId="77777777" w:rsidR="00F454B4" w:rsidRPr="000A0A0B" w:rsidRDefault="00F454B4" w:rsidP="000A0A0B">
          <w:pPr>
            <w:pStyle w:val="FooterRight"/>
            <w:rPr>
              <w:szCs w:val="24"/>
            </w:rPr>
          </w:pPr>
          <w:r w:rsidRPr="000A0A0B"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FC4753">
            <w:rPr>
              <w:noProof/>
            </w:rPr>
            <w:t>13</w:t>
          </w:r>
          <w:r>
            <w:rPr>
              <w:noProof/>
            </w:rPr>
            <w:fldChar w:fldCharType="end"/>
          </w:r>
          <w:r w:rsidRPr="000A0A0B">
            <w:t xml:space="preserve"> of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FC4753"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</w:tc>
    </w:tr>
  </w:tbl>
  <w:p w14:paraId="64538568" w14:textId="77777777" w:rsidR="00F454B4" w:rsidRPr="00A70FB1" w:rsidRDefault="00F454B4" w:rsidP="00A70FB1">
    <w:pPr>
      <w:pStyle w:val="Footer"/>
      <w:rPr>
        <w:szCs w:val="2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insideH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5480"/>
      <w:gridCol w:w="2241"/>
      <w:gridCol w:w="1566"/>
    </w:tblGrid>
    <w:tr w:rsidR="00F454B4" w:rsidRPr="006C77C5" w14:paraId="6453856F" w14:textId="77777777" w:rsidTr="00A51407">
      <w:tc>
        <w:tcPr>
          <w:tcW w:w="10008" w:type="dxa"/>
          <w:gridSpan w:val="3"/>
          <w:tcBorders>
            <w:bottom w:val="nil"/>
          </w:tcBorders>
        </w:tcPr>
        <w:p w14:paraId="6453856E" w14:textId="77777777" w:rsidR="00F454B4" w:rsidRPr="00F62FE8" w:rsidRDefault="00F454B4" w:rsidP="00A51407">
          <w:pPr>
            <w:pStyle w:val="Footer"/>
            <w:jc w:val="center"/>
            <w:rPr>
              <w:b/>
              <w:noProof/>
              <w:sz w:val="20"/>
              <w:lang w:val="en-US"/>
            </w:rPr>
          </w:pPr>
          <w:r w:rsidRPr="00F62FE8">
            <w:rPr>
              <w:b/>
              <w:noProof/>
              <w:sz w:val="20"/>
              <w:lang w:val="en-US"/>
            </w:rPr>
            <w:t>Commercial in Confidence</w:t>
          </w:r>
        </w:p>
      </w:tc>
    </w:tr>
    <w:tr w:rsidR="00F454B4" w:rsidRPr="006C77C5" w14:paraId="64538573" w14:textId="77777777" w:rsidTr="00A51407">
      <w:tc>
        <w:tcPr>
          <w:tcW w:w="5920" w:type="dxa"/>
          <w:tcBorders>
            <w:top w:val="nil"/>
            <w:bottom w:val="nil"/>
          </w:tcBorders>
        </w:tcPr>
        <w:p w14:paraId="64538570" w14:textId="77777777" w:rsidR="00F454B4" w:rsidRPr="006C77C5" w:rsidRDefault="00F454B4" w:rsidP="00A51407">
          <w:pPr>
            <w:pStyle w:val="Footer"/>
            <w:rPr>
              <w:sz w:val="16"/>
              <w:szCs w:val="16"/>
            </w:rPr>
          </w:pPr>
          <w:r>
            <w:rPr>
              <w:noProof/>
              <w:sz w:val="16"/>
              <w:szCs w:val="16"/>
              <w:lang w:eastAsia="en-AU"/>
            </w:rPr>
            <w:drawing>
              <wp:inline distT="0" distB="0" distL="0" distR="0" wp14:anchorId="64538579" wp14:editId="6453857A">
                <wp:extent cx="1485900" cy="381000"/>
                <wp:effectExtent l="19050" t="0" r="0" b="0"/>
                <wp:docPr id="2" name="Picture 8" descr="Proteus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roteus Logo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5900" cy="381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0" w:type="dxa"/>
          <w:tcBorders>
            <w:top w:val="nil"/>
            <w:bottom w:val="nil"/>
          </w:tcBorders>
        </w:tcPr>
        <w:p w14:paraId="64538571" w14:textId="77777777" w:rsidR="00F454B4" w:rsidRPr="006C77C5" w:rsidRDefault="00F454B4" w:rsidP="00A51407">
          <w:pPr>
            <w:pStyle w:val="Footer"/>
            <w:rPr>
              <w:szCs w:val="24"/>
            </w:rPr>
          </w:pPr>
        </w:p>
      </w:tc>
      <w:tc>
        <w:tcPr>
          <w:tcW w:w="1678" w:type="dxa"/>
          <w:tcBorders>
            <w:top w:val="nil"/>
            <w:bottom w:val="nil"/>
          </w:tcBorders>
        </w:tcPr>
        <w:p w14:paraId="64538572" w14:textId="77777777" w:rsidR="00F454B4" w:rsidRPr="006C77C5" w:rsidRDefault="00F454B4" w:rsidP="00A51407">
          <w:pPr>
            <w:pStyle w:val="Footer"/>
            <w:jc w:val="right"/>
            <w:rPr>
              <w:szCs w:val="24"/>
            </w:rPr>
          </w:pPr>
          <w:r w:rsidRPr="006C77C5">
            <w:rPr>
              <w:noProof/>
              <w:sz w:val="20"/>
              <w:lang w:val="en-US"/>
            </w:rPr>
            <w:t xml:space="preserve">Page </w:t>
          </w:r>
          <w:r w:rsidRPr="006C77C5">
            <w:rPr>
              <w:noProof/>
              <w:sz w:val="20"/>
              <w:lang w:val="en-US"/>
            </w:rPr>
            <w:fldChar w:fldCharType="begin"/>
          </w:r>
          <w:r w:rsidRPr="006C77C5">
            <w:rPr>
              <w:noProof/>
              <w:sz w:val="20"/>
              <w:lang w:val="en-US"/>
            </w:rPr>
            <w:instrText xml:space="preserve"> PAGE </w:instrText>
          </w:r>
          <w:r w:rsidRPr="006C77C5">
            <w:rPr>
              <w:noProof/>
              <w:sz w:val="20"/>
              <w:lang w:val="en-US"/>
            </w:rPr>
            <w:fldChar w:fldCharType="separate"/>
          </w:r>
          <w:r>
            <w:rPr>
              <w:noProof/>
              <w:sz w:val="20"/>
              <w:lang w:val="en-US"/>
            </w:rPr>
            <w:t>1</w:t>
          </w:r>
          <w:r w:rsidRPr="006C77C5">
            <w:rPr>
              <w:noProof/>
              <w:sz w:val="20"/>
              <w:lang w:val="en-US"/>
            </w:rPr>
            <w:fldChar w:fldCharType="end"/>
          </w:r>
          <w:r w:rsidRPr="006C77C5">
            <w:rPr>
              <w:noProof/>
              <w:sz w:val="20"/>
              <w:lang w:val="en-US"/>
            </w:rPr>
            <w:t xml:space="preserve"> of </w:t>
          </w:r>
          <w:r w:rsidRPr="006C77C5">
            <w:rPr>
              <w:noProof/>
              <w:sz w:val="20"/>
              <w:lang w:val="en-US"/>
            </w:rPr>
            <w:fldChar w:fldCharType="begin"/>
          </w:r>
          <w:r w:rsidRPr="006C77C5">
            <w:rPr>
              <w:noProof/>
              <w:sz w:val="20"/>
              <w:lang w:val="en-US"/>
            </w:rPr>
            <w:instrText xml:space="preserve"> NUMPAGES </w:instrText>
          </w:r>
          <w:r w:rsidRPr="006C77C5">
            <w:rPr>
              <w:noProof/>
              <w:sz w:val="20"/>
              <w:lang w:val="en-US"/>
            </w:rPr>
            <w:fldChar w:fldCharType="separate"/>
          </w:r>
          <w:r>
            <w:rPr>
              <w:noProof/>
              <w:sz w:val="20"/>
              <w:lang w:val="en-US"/>
            </w:rPr>
            <w:t>29</w:t>
          </w:r>
          <w:r w:rsidRPr="006C77C5">
            <w:rPr>
              <w:noProof/>
              <w:sz w:val="20"/>
              <w:lang w:val="en-US"/>
            </w:rPr>
            <w:fldChar w:fldCharType="end"/>
          </w:r>
        </w:p>
      </w:tc>
    </w:tr>
  </w:tbl>
  <w:p w14:paraId="64538574" w14:textId="77777777" w:rsidR="00F454B4" w:rsidRPr="0015269D" w:rsidRDefault="00F454B4" w:rsidP="0015269D">
    <w:pPr>
      <w:pStyle w:val="Footer"/>
      <w:rPr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BA127B" w14:textId="77777777" w:rsidR="00F236BA" w:rsidRDefault="00F236BA">
      <w:r>
        <w:separator/>
      </w:r>
    </w:p>
  </w:footnote>
  <w:footnote w:type="continuationSeparator" w:id="0">
    <w:p w14:paraId="6FAD1A91" w14:textId="77777777" w:rsidR="00F236BA" w:rsidRDefault="00F236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1E0" w:firstRow="1" w:lastRow="1" w:firstColumn="1" w:lastColumn="1" w:noHBand="0" w:noVBand="0"/>
    </w:tblPr>
    <w:tblGrid>
      <w:gridCol w:w="4643"/>
      <w:gridCol w:w="4644"/>
    </w:tblGrid>
    <w:tr w:rsidR="00F454B4" w:rsidRPr="003861A8" w14:paraId="6453855F" w14:textId="77777777" w:rsidTr="003861A8">
      <w:trPr>
        <w:trHeight w:val="1417"/>
      </w:trPr>
      <w:tc>
        <w:tcPr>
          <w:tcW w:w="4643" w:type="dxa"/>
          <w:shd w:val="clear" w:color="auto" w:fill="auto"/>
        </w:tcPr>
        <w:p w14:paraId="6453855C" w14:textId="6BA1DE40" w:rsidR="00F454B4" w:rsidRDefault="00F454B4" w:rsidP="00135BDA">
          <w:pPr>
            <w:pStyle w:val="Header"/>
          </w:pPr>
        </w:p>
      </w:tc>
      <w:tc>
        <w:tcPr>
          <w:tcW w:w="4644" w:type="dxa"/>
          <w:shd w:val="clear" w:color="auto" w:fill="auto"/>
          <w:vAlign w:val="center"/>
        </w:tcPr>
        <w:p w14:paraId="6453855D" w14:textId="77777777" w:rsidR="00F454B4" w:rsidRDefault="00283AF1" w:rsidP="00FC0121">
          <w:pPr>
            <w:spacing w:before="300"/>
            <w:rPr>
              <w:noProof/>
            </w:rPr>
          </w:pPr>
          <w:fldSimple w:instr=" STYLEREF  &quot;Title Main&quot;  \* MERGEFORMAT ">
            <w:r w:rsidR="00FC4753" w:rsidRPr="00FC4753">
              <w:rPr>
                <w:b/>
                <w:bCs/>
                <w:noProof/>
                <w:lang w:val="en-US"/>
              </w:rPr>
              <w:t>DocScript</w:t>
            </w:r>
          </w:fldSimple>
        </w:p>
        <w:p w14:paraId="6453855E" w14:textId="77777777" w:rsidR="00F454B4" w:rsidRDefault="00283AF1" w:rsidP="00FC0121">
          <w:pPr>
            <w:rPr>
              <w:noProof/>
            </w:rPr>
          </w:pPr>
          <w:fldSimple w:instr=" STYLEREF  &quot;Title Sub&quot;  \* MERGEFORMAT ">
            <w:r w:rsidR="00FC4753" w:rsidRPr="00FC4753">
              <w:rPr>
                <w:b/>
                <w:bCs/>
                <w:noProof/>
                <w:lang w:val="en-US"/>
              </w:rPr>
              <w:t>As Built</w:t>
            </w:r>
          </w:fldSimple>
        </w:p>
      </w:tc>
    </w:tr>
  </w:tbl>
  <w:p w14:paraId="64538560" w14:textId="77777777" w:rsidR="00F454B4" w:rsidRPr="00135BDA" w:rsidRDefault="00F454B4" w:rsidP="00135BD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1E0" w:firstRow="1" w:lastRow="1" w:firstColumn="1" w:lastColumn="1" w:noHBand="0" w:noVBand="0"/>
    </w:tblPr>
    <w:tblGrid>
      <w:gridCol w:w="7007"/>
      <w:gridCol w:w="2280"/>
    </w:tblGrid>
    <w:tr w:rsidR="00F454B4" w:rsidRPr="003861A8" w14:paraId="6453856C" w14:textId="77777777" w:rsidTr="00A51407">
      <w:trPr>
        <w:trHeight w:val="1417"/>
      </w:trPr>
      <w:tc>
        <w:tcPr>
          <w:tcW w:w="4643" w:type="dxa"/>
          <w:shd w:val="clear" w:color="auto" w:fill="auto"/>
        </w:tcPr>
        <w:p w14:paraId="64538569" w14:textId="77777777" w:rsidR="00F454B4" w:rsidRDefault="00F454B4" w:rsidP="00A51407">
          <w:pPr>
            <w:pStyle w:val="Header"/>
          </w:pPr>
          <w:r>
            <w:rPr>
              <w:noProof/>
              <w:lang w:eastAsia="en-AU"/>
            </w:rPr>
            <w:drawing>
              <wp:inline distT="0" distB="0" distL="0" distR="0" wp14:anchorId="64538577" wp14:editId="64538578">
                <wp:extent cx="4293614" cy="876141"/>
                <wp:effectExtent l="19050" t="0" r="0" b="0"/>
                <wp:docPr id="1" name="Picture 6" descr="Proteus-Global Solutions -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roteus-Global Solutions - 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07577" cy="8789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44" w:type="dxa"/>
          <w:shd w:val="clear" w:color="auto" w:fill="auto"/>
          <w:vAlign w:val="center"/>
        </w:tcPr>
        <w:p w14:paraId="6453856A" w14:textId="77777777" w:rsidR="00F454B4" w:rsidRDefault="00283AF1" w:rsidP="00A51407">
          <w:pPr>
            <w:spacing w:before="300"/>
            <w:rPr>
              <w:noProof/>
            </w:rPr>
          </w:pPr>
          <w:fldSimple w:instr=" STYLEREF  &quot;Title Main&quot;  \* MERGEFORMAT ">
            <w:r w:rsidR="00F454B4" w:rsidRPr="00331534">
              <w:rPr>
                <w:noProof/>
                <w:lang w:val="en-US"/>
              </w:rPr>
              <w:t>mpower</w:t>
            </w:r>
            <w:r w:rsidR="00F454B4">
              <w:rPr>
                <w:noProof/>
              </w:rPr>
              <w:t xml:space="preserve"> Implementation</w:t>
            </w:r>
          </w:fldSimple>
        </w:p>
        <w:p w14:paraId="6453856B" w14:textId="77777777" w:rsidR="00F454B4" w:rsidRDefault="00283AF1" w:rsidP="00A51407">
          <w:pPr>
            <w:rPr>
              <w:noProof/>
            </w:rPr>
          </w:pPr>
          <w:fldSimple w:instr=" STYLEREF  &quot;Title Sub&quot;  \* MERGEFORMAT ">
            <w:r w:rsidR="00F454B4" w:rsidRPr="00331534">
              <w:rPr>
                <w:noProof/>
                <w:lang w:val="en-US"/>
              </w:rPr>
              <w:t>Infrastructure As</w:t>
            </w:r>
            <w:r w:rsidR="00F454B4">
              <w:rPr>
                <w:noProof/>
              </w:rPr>
              <w:t xml:space="preserve"> Built</w:t>
            </w:r>
          </w:fldSimple>
        </w:p>
      </w:tc>
    </w:tr>
  </w:tbl>
  <w:p w14:paraId="6453856D" w14:textId="77777777" w:rsidR="00F454B4" w:rsidRPr="000767E9" w:rsidRDefault="00F454B4" w:rsidP="000767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36F4C"/>
    <w:multiLevelType w:val="singleLevel"/>
    <w:tmpl w:val="B2E69384"/>
    <w:name w:val="Callout Template"/>
    <w:lvl w:ilvl="0">
      <w:start w:val="1"/>
      <w:numFmt w:val="decimal"/>
      <w:suff w:val="space"/>
      <w:lvlText w:val="="/>
      <w:lvlJc w:val="left"/>
      <w:pPr>
        <w:ind w:left="200" w:hanging="200"/>
      </w:pPr>
      <w:rPr>
        <w:rFonts w:ascii="Webdings" w:hAnsi="Webdings" w:hint="default"/>
        <w:sz w:val="16"/>
      </w:rPr>
    </w:lvl>
  </w:abstractNum>
  <w:abstractNum w:abstractNumId="1">
    <w:nsid w:val="011F3A91"/>
    <w:multiLevelType w:val="hybridMultilevel"/>
    <w:tmpl w:val="64A2F3FC"/>
    <w:lvl w:ilvl="0" w:tplc="FC54AE1E">
      <w:start w:val="1"/>
      <w:numFmt w:val="lowerLetter"/>
      <w:pStyle w:val="ListNumberAlpha"/>
      <w:lvlText w:val="%1)"/>
      <w:lvlJc w:val="left"/>
      <w:pPr>
        <w:ind w:left="2160" w:hanging="360"/>
      </w:pPr>
      <w:rPr>
        <w:rFonts w:hint="default"/>
        <w:i w:val="0"/>
      </w:rPr>
    </w:lvl>
    <w:lvl w:ilvl="1" w:tplc="0C090019">
      <w:start w:val="1"/>
      <w:numFmt w:val="lowerLetter"/>
      <w:lvlText w:val="%2."/>
      <w:lvlJc w:val="left"/>
      <w:pPr>
        <w:ind w:left="2844" w:hanging="360"/>
      </w:pPr>
    </w:lvl>
    <w:lvl w:ilvl="2" w:tplc="0C09001B">
      <w:start w:val="1"/>
      <w:numFmt w:val="lowerRoman"/>
      <w:lvlText w:val="%3."/>
      <w:lvlJc w:val="right"/>
      <w:pPr>
        <w:ind w:left="3564" w:hanging="180"/>
      </w:pPr>
    </w:lvl>
    <w:lvl w:ilvl="3" w:tplc="0C09000F" w:tentative="1">
      <w:start w:val="1"/>
      <w:numFmt w:val="decimal"/>
      <w:lvlText w:val="%4."/>
      <w:lvlJc w:val="left"/>
      <w:pPr>
        <w:ind w:left="4284" w:hanging="360"/>
      </w:pPr>
    </w:lvl>
    <w:lvl w:ilvl="4" w:tplc="0C090019" w:tentative="1">
      <w:start w:val="1"/>
      <w:numFmt w:val="lowerLetter"/>
      <w:lvlText w:val="%5."/>
      <w:lvlJc w:val="left"/>
      <w:pPr>
        <w:ind w:left="5004" w:hanging="360"/>
      </w:pPr>
    </w:lvl>
    <w:lvl w:ilvl="5" w:tplc="0C09001B" w:tentative="1">
      <w:start w:val="1"/>
      <w:numFmt w:val="lowerRoman"/>
      <w:lvlText w:val="%6."/>
      <w:lvlJc w:val="right"/>
      <w:pPr>
        <w:ind w:left="5724" w:hanging="180"/>
      </w:pPr>
    </w:lvl>
    <w:lvl w:ilvl="6" w:tplc="0C09000F" w:tentative="1">
      <w:start w:val="1"/>
      <w:numFmt w:val="decimal"/>
      <w:lvlText w:val="%7."/>
      <w:lvlJc w:val="left"/>
      <w:pPr>
        <w:ind w:left="6444" w:hanging="360"/>
      </w:pPr>
    </w:lvl>
    <w:lvl w:ilvl="7" w:tplc="0C090019" w:tentative="1">
      <w:start w:val="1"/>
      <w:numFmt w:val="lowerLetter"/>
      <w:lvlText w:val="%8."/>
      <w:lvlJc w:val="left"/>
      <w:pPr>
        <w:ind w:left="7164" w:hanging="360"/>
      </w:pPr>
    </w:lvl>
    <w:lvl w:ilvl="8" w:tplc="0C09001B" w:tentative="1">
      <w:start w:val="1"/>
      <w:numFmt w:val="lowerRoman"/>
      <w:lvlText w:val="%9."/>
      <w:lvlJc w:val="right"/>
      <w:pPr>
        <w:ind w:left="7884" w:hanging="180"/>
      </w:pPr>
    </w:lvl>
  </w:abstractNum>
  <w:abstractNum w:abstractNumId="2">
    <w:nsid w:val="01E56AD1"/>
    <w:multiLevelType w:val="hybridMultilevel"/>
    <w:tmpl w:val="95FC9104"/>
    <w:lvl w:ilvl="0" w:tplc="259A0B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2257073"/>
    <w:multiLevelType w:val="hybridMultilevel"/>
    <w:tmpl w:val="95FC9104"/>
    <w:lvl w:ilvl="0" w:tplc="259A0B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26519CC"/>
    <w:multiLevelType w:val="singleLevel"/>
    <w:tmpl w:val="F9BAD85C"/>
    <w:lvl w:ilvl="0">
      <w:start w:val="1"/>
      <w:numFmt w:val="bullet"/>
      <w:pStyle w:val="TableBulletTigh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5">
    <w:nsid w:val="03B73B83"/>
    <w:multiLevelType w:val="hybridMultilevel"/>
    <w:tmpl w:val="95FC9104"/>
    <w:lvl w:ilvl="0" w:tplc="259A0B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6BC02DC"/>
    <w:multiLevelType w:val="multilevel"/>
    <w:tmpl w:val="018A7E4E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bullet"/>
      <w:pStyle w:val="ListBulletRound"/>
      <w:lvlText w:val=""/>
      <w:lvlJc w:val="left"/>
      <w:rPr>
        <w:rFonts w:ascii="Symbol" w:hAnsi="Symbol" w:hint="default"/>
      </w:rPr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7">
    <w:nsid w:val="086657ED"/>
    <w:multiLevelType w:val="hybridMultilevel"/>
    <w:tmpl w:val="DE82BF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9BC321B"/>
    <w:multiLevelType w:val="multilevel"/>
    <w:tmpl w:val="6D4EE3D8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0F7E7D29"/>
    <w:multiLevelType w:val="hybridMultilevel"/>
    <w:tmpl w:val="D23A78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0251E94"/>
    <w:multiLevelType w:val="hybridMultilevel"/>
    <w:tmpl w:val="C1161410"/>
    <w:lvl w:ilvl="0" w:tplc="0C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>
    <w:nsid w:val="11010712"/>
    <w:multiLevelType w:val="multilevel"/>
    <w:tmpl w:val="0EFE9DDE"/>
    <w:lvl w:ilvl="0">
      <w:start w:val="1"/>
      <w:numFmt w:val="decimal"/>
      <w:pStyle w:val="Heading1"/>
      <w:lvlText w:val="%1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1134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16B971FA"/>
    <w:multiLevelType w:val="hybridMultilevel"/>
    <w:tmpl w:val="F1B6761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D0502E6E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463ABD"/>
    <w:multiLevelType w:val="hybridMultilevel"/>
    <w:tmpl w:val="6B2875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CF1C94"/>
    <w:multiLevelType w:val="hybridMultilevel"/>
    <w:tmpl w:val="0320294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color w:val="auto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337F7D"/>
    <w:multiLevelType w:val="singleLevel"/>
    <w:tmpl w:val="6D4A3F32"/>
    <w:lvl w:ilvl="0">
      <w:start w:val="1"/>
      <w:numFmt w:val="bullet"/>
      <w:pStyle w:val="TableBulletLoose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</w:abstractNum>
  <w:abstractNum w:abstractNumId="16">
    <w:nsid w:val="26067E9D"/>
    <w:multiLevelType w:val="hybridMultilevel"/>
    <w:tmpl w:val="393619DE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804580E"/>
    <w:multiLevelType w:val="hybridMultilevel"/>
    <w:tmpl w:val="75FE160E"/>
    <w:lvl w:ilvl="0" w:tplc="259A0B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8574DF1"/>
    <w:multiLevelType w:val="hybridMultilevel"/>
    <w:tmpl w:val="F468F4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AAF3DF3"/>
    <w:multiLevelType w:val="hybridMultilevel"/>
    <w:tmpl w:val="95FC9104"/>
    <w:lvl w:ilvl="0" w:tplc="259A0B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14D2129"/>
    <w:multiLevelType w:val="hybridMultilevel"/>
    <w:tmpl w:val="5D6EA05C"/>
    <w:lvl w:ilvl="0" w:tplc="46D0023E">
      <w:start w:val="1"/>
      <w:numFmt w:val="decimal"/>
      <w:lvlText w:val="%1."/>
      <w:lvlJc w:val="left"/>
      <w:pPr>
        <w:ind w:left="720" w:hanging="360"/>
      </w:p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color w:val="auto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3660A8"/>
    <w:multiLevelType w:val="hybridMultilevel"/>
    <w:tmpl w:val="BDAADE5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60936FB"/>
    <w:multiLevelType w:val="hybridMultilevel"/>
    <w:tmpl w:val="E6C83D9E"/>
    <w:lvl w:ilvl="0" w:tplc="259A0B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8E15D21"/>
    <w:multiLevelType w:val="hybridMultilevel"/>
    <w:tmpl w:val="1876DB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B5C787D"/>
    <w:multiLevelType w:val="hybridMultilevel"/>
    <w:tmpl w:val="7F7A007E"/>
    <w:lvl w:ilvl="0" w:tplc="1B5AB37A">
      <w:start w:val="1"/>
      <w:numFmt w:val="bullet"/>
      <w:pStyle w:val="TC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C3C09C2"/>
    <w:multiLevelType w:val="hybridMultilevel"/>
    <w:tmpl w:val="1068C694"/>
    <w:lvl w:ilvl="0" w:tplc="0C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6">
    <w:nsid w:val="3D360FD6"/>
    <w:multiLevelType w:val="hybridMultilevel"/>
    <w:tmpl w:val="7BE2F0A4"/>
    <w:lvl w:ilvl="0" w:tplc="259A0B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C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2711B20"/>
    <w:multiLevelType w:val="hybridMultilevel"/>
    <w:tmpl w:val="C52CD7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3DB58C1"/>
    <w:multiLevelType w:val="hybridMultilevel"/>
    <w:tmpl w:val="95FC9104"/>
    <w:lvl w:ilvl="0" w:tplc="259A0B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>
      <w:start w:val="1"/>
      <w:numFmt w:val="decimal"/>
      <w:lvlText w:val="%4."/>
      <w:lvlJc w:val="left"/>
      <w:pPr>
        <w:ind w:left="3240" w:hanging="360"/>
      </w:pPr>
    </w:lvl>
    <w:lvl w:ilvl="4" w:tplc="0C090019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814AB12"/>
    <w:multiLevelType w:val="multilevel"/>
    <w:tmpl w:val="00000001"/>
    <w:name w:val="HTML-List1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bullet"/>
      <w:lvlText w:val="·"/>
      <w:lvlJc w:val="left"/>
      <w:rPr>
        <w:rFonts w:ascii="Symbol" w:hAnsi="Symbol" w:cs="Symbol"/>
      </w:rPr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0">
    <w:nsid w:val="4814AB18"/>
    <w:multiLevelType w:val="multilevel"/>
    <w:tmpl w:val="00000002"/>
    <w:name w:val="HTML-List2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1">
    <w:nsid w:val="4998C354"/>
    <w:multiLevelType w:val="multilevel"/>
    <w:tmpl w:val="00000003"/>
    <w:name w:val="HTML-List3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2">
    <w:nsid w:val="4998C366"/>
    <w:multiLevelType w:val="multilevel"/>
    <w:tmpl w:val="00000004"/>
    <w:name w:val="HTML-List4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bullet"/>
      <w:lvlText w:val="·"/>
      <w:lvlJc w:val="left"/>
      <w:rPr>
        <w:rFonts w:ascii="Symbol" w:hAnsi="Symbol" w:cs="Symbol"/>
      </w:rPr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3">
    <w:nsid w:val="4C0873E1"/>
    <w:multiLevelType w:val="multilevel"/>
    <w:tmpl w:val="00000005"/>
    <w:name w:val="HTML-List5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bullet"/>
      <w:lvlText w:val="·"/>
      <w:lvlJc w:val="left"/>
      <w:rPr>
        <w:rFonts w:ascii="Symbol" w:hAnsi="Symbol" w:cs="Symbol"/>
      </w:rPr>
    </w:lvl>
    <w:lvl w:ilvl="2">
      <w:start w:val="1"/>
      <w:numFmt w:val="bullet"/>
      <w:lvlText w:val="·"/>
      <w:lvlJc w:val="left"/>
      <w:rPr>
        <w:rFonts w:ascii="Symbol" w:hAnsi="Symbol" w:cs="Symbol"/>
      </w:rPr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4">
    <w:nsid w:val="4C0873E2"/>
    <w:multiLevelType w:val="multilevel"/>
    <w:tmpl w:val="00000006"/>
    <w:name w:val="HTML-List6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bullet"/>
      <w:lvlText w:val="·"/>
      <w:lvlJc w:val="left"/>
      <w:rPr>
        <w:rFonts w:ascii="Symbol" w:hAnsi="Symbol" w:cs="Symbol"/>
      </w:rPr>
    </w:lvl>
    <w:lvl w:ilvl="2">
      <w:start w:val="1"/>
      <w:numFmt w:val="bullet"/>
      <w:lvlText w:val="·"/>
      <w:lvlJc w:val="left"/>
      <w:rPr>
        <w:rFonts w:ascii="Symbol" w:hAnsi="Symbol" w:cs="Symbol"/>
      </w:rPr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5">
    <w:nsid w:val="4C0873E3"/>
    <w:multiLevelType w:val="multilevel"/>
    <w:tmpl w:val="00000007"/>
    <w:name w:val="HTML-List7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bullet"/>
      <w:lvlText w:val="·"/>
      <w:lvlJc w:val="left"/>
      <w:rPr>
        <w:rFonts w:ascii="Symbol" w:hAnsi="Symbol" w:cs="Symbol"/>
      </w:rPr>
    </w:lvl>
    <w:lvl w:ilvl="2">
      <w:start w:val="1"/>
      <w:numFmt w:val="bullet"/>
      <w:lvlText w:val="·"/>
      <w:lvlJc w:val="left"/>
      <w:rPr>
        <w:rFonts w:ascii="Symbol" w:hAnsi="Symbol" w:cs="Symbol"/>
      </w:rPr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6">
    <w:nsid w:val="4C0873E4"/>
    <w:multiLevelType w:val="multilevel"/>
    <w:tmpl w:val="00000008"/>
    <w:name w:val="HTML-List8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bullet"/>
      <w:lvlText w:val="·"/>
      <w:lvlJc w:val="left"/>
      <w:rPr>
        <w:rFonts w:ascii="Symbol" w:hAnsi="Symbol" w:cs="Symbol"/>
      </w:rPr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7">
    <w:nsid w:val="4C0873E5"/>
    <w:multiLevelType w:val="multilevel"/>
    <w:tmpl w:val="00000009"/>
    <w:name w:val="HTML-List9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bullet"/>
      <w:lvlText w:val="·"/>
      <w:lvlJc w:val="left"/>
      <w:rPr>
        <w:rFonts w:ascii="Symbol" w:hAnsi="Symbol" w:cs="Symbol"/>
      </w:rPr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8">
    <w:nsid w:val="4C0873E6"/>
    <w:multiLevelType w:val="multilevel"/>
    <w:tmpl w:val="0000000A"/>
    <w:name w:val="HTML-List10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9">
    <w:nsid w:val="4C0D4BB2"/>
    <w:multiLevelType w:val="hybridMultilevel"/>
    <w:tmpl w:val="7F1AA8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F6F2592"/>
    <w:multiLevelType w:val="hybridMultilevel"/>
    <w:tmpl w:val="4D1E097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D0502E6E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2177D2B"/>
    <w:multiLevelType w:val="hybridMultilevel"/>
    <w:tmpl w:val="14463810"/>
    <w:lvl w:ilvl="0" w:tplc="65665662">
      <w:start w:val="1"/>
      <w:numFmt w:val="lowerRoman"/>
      <w:pStyle w:val="ListNumberRoman"/>
      <w:lvlText w:val="%1."/>
      <w:lvlJc w:val="right"/>
      <w:pPr>
        <w:ind w:left="2520" w:hanging="360"/>
      </w:pPr>
      <w:rPr>
        <w:rFonts w:hint="default"/>
      </w:rPr>
    </w:lvl>
    <w:lvl w:ilvl="1" w:tplc="0C090003">
      <w:start w:val="1"/>
      <w:numFmt w:val="lowerLetter"/>
      <w:lvlText w:val="%2."/>
      <w:lvlJc w:val="left"/>
      <w:pPr>
        <w:ind w:left="3240" w:hanging="360"/>
      </w:pPr>
    </w:lvl>
    <w:lvl w:ilvl="2" w:tplc="0C090005" w:tentative="1">
      <w:start w:val="1"/>
      <w:numFmt w:val="lowerRoman"/>
      <w:lvlText w:val="%3."/>
      <w:lvlJc w:val="right"/>
      <w:pPr>
        <w:ind w:left="3960" w:hanging="180"/>
      </w:pPr>
    </w:lvl>
    <w:lvl w:ilvl="3" w:tplc="0C090001" w:tentative="1">
      <w:start w:val="1"/>
      <w:numFmt w:val="decimal"/>
      <w:lvlText w:val="%4."/>
      <w:lvlJc w:val="left"/>
      <w:pPr>
        <w:ind w:left="4680" w:hanging="360"/>
      </w:pPr>
    </w:lvl>
    <w:lvl w:ilvl="4" w:tplc="0C090003" w:tentative="1">
      <w:start w:val="1"/>
      <w:numFmt w:val="lowerLetter"/>
      <w:lvlText w:val="%5."/>
      <w:lvlJc w:val="left"/>
      <w:pPr>
        <w:ind w:left="5400" w:hanging="360"/>
      </w:pPr>
    </w:lvl>
    <w:lvl w:ilvl="5" w:tplc="0C090005" w:tentative="1">
      <w:start w:val="1"/>
      <w:numFmt w:val="lowerRoman"/>
      <w:lvlText w:val="%6."/>
      <w:lvlJc w:val="right"/>
      <w:pPr>
        <w:ind w:left="6120" w:hanging="180"/>
      </w:pPr>
    </w:lvl>
    <w:lvl w:ilvl="6" w:tplc="0C090001" w:tentative="1">
      <w:start w:val="1"/>
      <w:numFmt w:val="decimal"/>
      <w:lvlText w:val="%7."/>
      <w:lvlJc w:val="left"/>
      <w:pPr>
        <w:ind w:left="6840" w:hanging="360"/>
      </w:pPr>
    </w:lvl>
    <w:lvl w:ilvl="7" w:tplc="0C090003" w:tentative="1">
      <w:start w:val="1"/>
      <w:numFmt w:val="lowerLetter"/>
      <w:lvlText w:val="%8."/>
      <w:lvlJc w:val="left"/>
      <w:pPr>
        <w:ind w:left="7560" w:hanging="360"/>
      </w:pPr>
    </w:lvl>
    <w:lvl w:ilvl="8" w:tplc="0C090005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2">
    <w:nsid w:val="581F66E6"/>
    <w:multiLevelType w:val="multilevel"/>
    <w:tmpl w:val="2696CA80"/>
    <w:lvl w:ilvl="0">
      <w:start w:val="1"/>
      <w:numFmt w:val="upperLetter"/>
      <w:suff w:val="nothing"/>
      <w:lvlText w:val="Appendix %1"/>
      <w:lvlJc w:val="left"/>
      <w:pPr>
        <w:ind w:left="0" w:firstLine="0"/>
      </w:pPr>
      <w:rPr>
        <w:rFonts w:ascii="Arial" w:hAnsi="Arial" w:hint="default"/>
        <w:b/>
        <w:i w:val="0"/>
        <w:sz w:val="34"/>
      </w:rPr>
    </w:lvl>
    <w:lvl w:ilvl="1">
      <w:start w:val="1"/>
      <w:numFmt w:val="decimal"/>
      <w:pStyle w:val="Appendix1"/>
      <w:lvlText w:val="%1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Appendix2"/>
      <w:lvlText w:val="%1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3">
    <w:nsid w:val="59FB30DE"/>
    <w:multiLevelType w:val="hybridMultilevel"/>
    <w:tmpl w:val="95FC9104"/>
    <w:lvl w:ilvl="0" w:tplc="259A0B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5BF87A86"/>
    <w:multiLevelType w:val="hybridMultilevel"/>
    <w:tmpl w:val="112E5222"/>
    <w:lvl w:ilvl="0" w:tplc="0C09000F">
      <w:start w:val="1"/>
      <w:numFmt w:val="decimal"/>
      <w:lvlText w:val="%1."/>
      <w:lvlJc w:val="left"/>
      <w:pPr>
        <w:ind w:left="1440" w:hanging="360"/>
      </w:pPr>
      <w:rPr>
        <w:color w:val="auto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FDB1059"/>
    <w:multiLevelType w:val="hybridMultilevel"/>
    <w:tmpl w:val="8EFAAB02"/>
    <w:lvl w:ilvl="0" w:tplc="0C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6">
    <w:nsid w:val="674C2CC6"/>
    <w:multiLevelType w:val="hybridMultilevel"/>
    <w:tmpl w:val="B4C2E4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8097AC1"/>
    <w:multiLevelType w:val="hybridMultilevel"/>
    <w:tmpl w:val="0320294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color w:val="auto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9CD31FA"/>
    <w:multiLevelType w:val="hybridMultilevel"/>
    <w:tmpl w:val="9A7CF1BE"/>
    <w:lvl w:ilvl="0" w:tplc="FC422ABA">
      <w:start w:val="1"/>
      <w:numFmt w:val="lowerLetter"/>
      <w:pStyle w:val="TCAlpha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A731525"/>
    <w:multiLevelType w:val="hybridMultilevel"/>
    <w:tmpl w:val="42D8AAA0"/>
    <w:lvl w:ilvl="0" w:tplc="3620E5A0">
      <w:start w:val="1"/>
      <w:numFmt w:val="decimal"/>
      <w:pStyle w:val="TCNumb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D5D4FDF"/>
    <w:multiLevelType w:val="hybridMultilevel"/>
    <w:tmpl w:val="AA54DB1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04C6BBB"/>
    <w:multiLevelType w:val="hybridMultilevel"/>
    <w:tmpl w:val="393619DE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>
    <w:nsid w:val="711A3FB6"/>
    <w:multiLevelType w:val="hybridMultilevel"/>
    <w:tmpl w:val="D40EA1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1617765"/>
    <w:multiLevelType w:val="hybridMultilevel"/>
    <w:tmpl w:val="229C0EAA"/>
    <w:lvl w:ilvl="0" w:tplc="0DBE8DC4">
      <w:start w:val="1"/>
      <w:numFmt w:val="decimal"/>
      <w:pStyle w:val="ListNumberNumeric"/>
      <w:lvlText w:val="%1."/>
      <w:lvlJc w:val="left"/>
      <w:pPr>
        <w:ind w:left="1854" w:hanging="360"/>
      </w:pPr>
    </w:lvl>
    <w:lvl w:ilvl="1" w:tplc="0C090019" w:tentative="1">
      <w:start w:val="1"/>
      <w:numFmt w:val="lowerLetter"/>
      <w:lvlText w:val="%2."/>
      <w:lvlJc w:val="left"/>
      <w:pPr>
        <w:ind w:left="2574" w:hanging="360"/>
      </w:pPr>
    </w:lvl>
    <w:lvl w:ilvl="2" w:tplc="0C09001B" w:tentative="1">
      <w:start w:val="1"/>
      <w:numFmt w:val="lowerRoman"/>
      <w:lvlText w:val="%3."/>
      <w:lvlJc w:val="right"/>
      <w:pPr>
        <w:ind w:left="3294" w:hanging="180"/>
      </w:pPr>
    </w:lvl>
    <w:lvl w:ilvl="3" w:tplc="0C09000F" w:tentative="1">
      <w:start w:val="1"/>
      <w:numFmt w:val="decimal"/>
      <w:lvlText w:val="%4."/>
      <w:lvlJc w:val="left"/>
      <w:pPr>
        <w:ind w:left="4014" w:hanging="360"/>
      </w:pPr>
    </w:lvl>
    <w:lvl w:ilvl="4" w:tplc="0C090019" w:tentative="1">
      <w:start w:val="1"/>
      <w:numFmt w:val="lowerLetter"/>
      <w:lvlText w:val="%5."/>
      <w:lvlJc w:val="left"/>
      <w:pPr>
        <w:ind w:left="4734" w:hanging="360"/>
      </w:pPr>
    </w:lvl>
    <w:lvl w:ilvl="5" w:tplc="0C09001B" w:tentative="1">
      <w:start w:val="1"/>
      <w:numFmt w:val="lowerRoman"/>
      <w:lvlText w:val="%6."/>
      <w:lvlJc w:val="right"/>
      <w:pPr>
        <w:ind w:left="5454" w:hanging="180"/>
      </w:pPr>
    </w:lvl>
    <w:lvl w:ilvl="6" w:tplc="0C09000F" w:tentative="1">
      <w:start w:val="1"/>
      <w:numFmt w:val="decimal"/>
      <w:lvlText w:val="%7."/>
      <w:lvlJc w:val="left"/>
      <w:pPr>
        <w:ind w:left="6174" w:hanging="360"/>
      </w:pPr>
    </w:lvl>
    <w:lvl w:ilvl="7" w:tplc="0C090019" w:tentative="1">
      <w:start w:val="1"/>
      <w:numFmt w:val="lowerLetter"/>
      <w:lvlText w:val="%8."/>
      <w:lvlJc w:val="left"/>
      <w:pPr>
        <w:ind w:left="6894" w:hanging="360"/>
      </w:pPr>
    </w:lvl>
    <w:lvl w:ilvl="8" w:tplc="0C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4">
    <w:nsid w:val="74A823D8"/>
    <w:multiLevelType w:val="hybridMultilevel"/>
    <w:tmpl w:val="0320294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color w:val="auto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6E62EAC"/>
    <w:multiLevelType w:val="multilevel"/>
    <w:tmpl w:val="0C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11"/>
  </w:num>
  <w:num w:numId="5">
    <w:abstractNumId w:val="15"/>
  </w:num>
  <w:num w:numId="6">
    <w:abstractNumId w:val="4"/>
  </w:num>
  <w:num w:numId="7">
    <w:abstractNumId w:val="42"/>
  </w:num>
  <w:num w:numId="8">
    <w:abstractNumId w:val="49"/>
  </w:num>
  <w:num w:numId="9">
    <w:abstractNumId w:val="24"/>
  </w:num>
  <w:num w:numId="10">
    <w:abstractNumId w:val="48"/>
  </w:num>
  <w:num w:numId="11">
    <w:abstractNumId w:val="53"/>
  </w:num>
  <w:num w:numId="12">
    <w:abstractNumId w:val="41"/>
  </w:num>
  <w:num w:numId="13">
    <w:abstractNumId w:val="1"/>
  </w:num>
  <w:num w:numId="14">
    <w:abstractNumId w:val="8"/>
  </w:num>
  <w:num w:numId="15">
    <w:abstractNumId w:val="35"/>
  </w:num>
  <w:num w:numId="16">
    <w:abstractNumId w:val="6"/>
  </w:num>
  <w:num w:numId="17">
    <w:abstractNumId w:val="47"/>
  </w:num>
  <w:num w:numId="18">
    <w:abstractNumId w:val="18"/>
  </w:num>
  <w:num w:numId="19">
    <w:abstractNumId w:val="22"/>
  </w:num>
  <w:num w:numId="20">
    <w:abstractNumId w:val="5"/>
  </w:num>
  <w:num w:numId="21">
    <w:abstractNumId w:val="40"/>
  </w:num>
  <w:num w:numId="22">
    <w:abstractNumId w:val="39"/>
  </w:num>
  <w:num w:numId="23">
    <w:abstractNumId w:val="12"/>
  </w:num>
  <w:num w:numId="24">
    <w:abstractNumId w:val="46"/>
  </w:num>
  <w:num w:numId="25">
    <w:abstractNumId w:val="9"/>
  </w:num>
  <w:num w:numId="26">
    <w:abstractNumId w:val="13"/>
  </w:num>
  <w:num w:numId="27">
    <w:abstractNumId w:val="23"/>
  </w:num>
  <w:num w:numId="28">
    <w:abstractNumId w:val="52"/>
  </w:num>
  <w:num w:numId="29">
    <w:abstractNumId w:val="2"/>
  </w:num>
  <w:num w:numId="30">
    <w:abstractNumId w:val="44"/>
  </w:num>
  <w:num w:numId="31">
    <w:abstractNumId w:val="55"/>
  </w:num>
  <w:num w:numId="32">
    <w:abstractNumId w:val="16"/>
  </w:num>
  <w:num w:numId="33">
    <w:abstractNumId w:val="51"/>
  </w:num>
  <w:num w:numId="34">
    <w:abstractNumId w:val="14"/>
  </w:num>
  <w:num w:numId="35">
    <w:abstractNumId w:val="54"/>
  </w:num>
  <w:num w:numId="36">
    <w:abstractNumId w:val="20"/>
  </w:num>
  <w:num w:numId="37">
    <w:abstractNumId w:val="19"/>
  </w:num>
  <w:num w:numId="38">
    <w:abstractNumId w:val="43"/>
  </w:num>
  <w:num w:numId="39">
    <w:abstractNumId w:val="17"/>
  </w:num>
  <w:num w:numId="40">
    <w:abstractNumId w:val="26"/>
  </w:num>
  <w:num w:numId="41">
    <w:abstractNumId w:val="3"/>
  </w:num>
  <w:num w:numId="42">
    <w:abstractNumId w:val="28"/>
  </w:num>
  <w:num w:numId="43">
    <w:abstractNumId w:val="21"/>
  </w:num>
  <w:num w:numId="44">
    <w:abstractNumId w:val="27"/>
  </w:num>
  <w:num w:numId="45">
    <w:abstractNumId w:val="7"/>
  </w:num>
  <w:num w:numId="46">
    <w:abstractNumId w:val="50"/>
  </w:num>
  <w:num w:numId="47">
    <w:abstractNumId w:val="25"/>
  </w:num>
  <w:num w:numId="48">
    <w:abstractNumId w:val="45"/>
  </w:num>
  <w:num w:numId="49">
    <w:abstractNumId w:val="10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2FC"/>
    <w:rsid w:val="0000053B"/>
    <w:rsid w:val="00001157"/>
    <w:rsid w:val="00001A21"/>
    <w:rsid w:val="000025D3"/>
    <w:rsid w:val="00003E90"/>
    <w:rsid w:val="00004B4D"/>
    <w:rsid w:val="0000535A"/>
    <w:rsid w:val="000053C5"/>
    <w:rsid w:val="00007310"/>
    <w:rsid w:val="00007E4E"/>
    <w:rsid w:val="000102A9"/>
    <w:rsid w:val="00010CBB"/>
    <w:rsid w:val="00010D6B"/>
    <w:rsid w:val="00013215"/>
    <w:rsid w:val="00015A60"/>
    <w:rsid w:val="00017B72"/>
    <w:rsid w:val="00027D1A"/>
    <w:rsid w:val="000359F0"/>
    <w:rsid w:val="00037A8D"/>
    <w:rsid w:val="000408B3"/>
    <w:rsid w:val="00041E95"/>
    <w:rsid w:val="000434FA"/>
    <w:rsid w:val="00043833"/>
    <w:rsid w:val="0004563B"/>
    <w:rsid w:val="00046B12"/>
    <w:rsid w:val="00050F76"/>
    <w:rsid w:val="0005171C"/>
    <w:rsid w:val="00051B8F"/>
    <w:rsid w:val="000531CC"/>
    <w:rsid w:val="00054980"/>
    <w:rsid w:val="00054D26"/>
    <w:rsid w:val="00055755"/>
    <w:rsid w:val="000566BC"/>
    <w:rsid w:val="00057A64"/>
    <w:rsid w:val="0006167C"/>
    <w:rsid w:val="000644BB"/>
    <w:rsid w:val="000650F0"/>
    <w:rsid w:val="00066873"/>
    <w:rsid w:val="00066FBF"/>
    <w:rsid w:val="000703C2"/>
    <w:rsid w:val="00072653"/>
    <w:rsid w:val="0007302A"/>
    <w:rsid w:val="000749A7"/>
    <w:rsid w:val="00074B63"/>
    <w:rsid w:val="00074D43"/>
    <w:rsid w:val="00075D18"/>
    <w:rsid w:val="000767E9"/>
    <w:rsid w:val="000804BF"/>
    <w:rsid w:val="00080C3A"/>
    <w:rsid w:val="00082593"/>
    <w:rsid w:val="00084A3C"/>
    <w:rsid w:val="00086276"/>
    <w:rsid w:val="00086374"/>
    <w:rsid w:val="00086904"/>
    <w:rsid w:val="00086EDB"/>
    <w:rsid w:val="00091AEB"/>
    <w:rsid w:val="00094288"/>
    <w:rsid w:val="0009474A"/>
    <w:rsid w:val="00094793"/>
    <w:rsid w:val="000951C5"/>
    <w:rsid w:val="000958FB"/>
    <w:rsid w:val="00095DEC"/>
    <w:rsid w:val="0009668D"/>
    <w:rsid w:val="0009692D"/>
    <w:rsid w:val="00097514"/>
    <w:rsid w:val="00097F11"/>
    <w:rsid w:val="000A0A0B"/>
    <w:rsid w:val="000A2B62"/>
    <w:rsid w:val="000A44B3"/>
    <w:rsid w:val="000A4977"/>
    <w:rsid w:val="000A5ED1"/>
    <w:rsid w:val="000A60EF"/>
    <w:rsid w:val="000A61D7"/>
    <w:rsid w:val="000A769F"/>
    <w:rsid w:val="000B3EE0"/>
    <w:rsid w:val="000B53F9"/>
    <w:rsid w:val="000C0B91"/>
    <w:rsid w:val="000C1F13"/>
    <w:rsid w:val="000C2D90"/>
    <w:rsid w:val="000C328F"/>
    <w:rsid w:val="000C3455"/>
    <w:rsid w:val="000C7C30"/>
    <w:rsid w:val="000D0BA3"/>
    <w:rsid w:val="000D19D0"/>
    <w:rsid w:val="000D2A8E"/>
    <w:rsid w:val="000D2E37"/>
    <w:rsid w:val="000D3F4C"/>
    <w:rsid w:val="000D4C44"/>
    <w:rsid w:val="000D51CA"/>
    <w:rsid w:val="000D5D18"/>
    <w:rsid w:val="000D705E"/>
    <w:rsid w:val="000D7FD9"/>
    <w:rsid w:val="000E02A1"/>
    <w:rsid w:val="000E1DB9"/>
    <w:rsid w:val="000E3351"/>
    <w:rsid w:val="000E379F"/>
    <w:rsid w:val="000E6F1E"/>
    <w:rsid w:val="000F1D1F"/>
    <w:rsid w:val="000F1D8E"/>
    <w:rsid w:val="000F22C9"/>
    <w:rsid w:val="000F313D"/>
    <w:rsid w:val="000F4053"/>
    <w:rsid w:val="000F4867"/>
    <w:rsid w:val="000F6804"/>
    <w:rsid w:val="000F7130"/>
    <w:rsid w:val="000F76B4"/>
    <w:rsid w:val="000F7CAE"/>
    <w:rsid w:val="00101778"/>
    <w:rsid w:val="00102065"/>
    <w:rsid w:val="00102E36"/>
    <w:rsid w:val="00105214"/>
    <w:rsid w:val="00107FCA"/>
    <w:rsid w:val="00110082"/>
    <w:rsid w:val="00110743"/>
    <w:rsid w:val="00111B64"/>
    <w:rsid w:val="0011265B"/>
    <w:rsid w:val="001136F0"/>
    <w:rsid w:val="001138E0"/>
    <w:rsid w:val="00113D6B"/>
    <w:rsid w:val="00114490"/>
    <w:rsid w:val="001159BA"/>
    <w:rsid w:val="0011760E"/>
    <w:rsid w:val="0012054C"/>
    <w:rsid w:val="0012175D"/>
    <w:rsid w:val="00121A94"/>
    <w:rsid w:val="00123144"/>
    <w:rsid w:val="0012351E"/>
    <w:rsid w:val="001246C3"/>
    <w:rsid w:val="00125A2A"/>
    <w:rsid w:val="001269AC"/>
    <w:rsid w:val="00126E26"/>
    <w:rsid w:val="00127BA4"/>
    <w:rsid w:val="00131A2C"/>
    <w:rsid w:val="00132B15"/>
    <w:rsid w:val="00134C7A"/>
    <w:rsid w:val="00134D0C"/>
    <w:rsid w:val="00135BDA"/>
    <w:rsid w:val="00136981"/>
    <w:rsid w:val="00136FA8"/>
    <w:rsid w:val="0014305C"/>
    <w:rsid w:val="00143401"/>
    <w:rsid w:val="00144C0F"/>
    <w:rsid w:val="001451FF"/>
    <w:rsid w:val="00146986"/>
    <w:rsid w:val="00151FDB"/>
    <w:rsid w:val="0015269D"/>
    <w:rsid w:val="00153DC8"/>
    <w:rsid w:val="00154C15"/>
    <w:rsid w:val="00155569"/>
    <w:rsid w:val="00155CFD"/>
    <w:rsid w:val="00155D5D"/>
    <w:rsid w:val="0015780D"/>
    <w:rsid w:val="00161989"/>
    <w:rsid w:val="00163961"/>
    <w:rsid w:val="001649E4"/>
    <w:rsid w:val="00165481"/>
    <w:rsid w:val="00165A03"/>
    <w:rsid w:val="00165F0F"/>
    <w:rsid w:val="0016614A"/>
    <w:rsid w:val="00166944"/>
    <w:rsid w:val="00167DA5"/>
    <w:rsid w:val="00171CA4"/>
    <w:rsid w:val="00171D3E"/>
    <w:rsid w:val="001727D3"/>
    <w:rsid w:val="00174322"/>
    <w:rsid w:val="00176698"/>
    <w:rsid w:val="00180E9B"/>
    <w:rsid w:val="001824E8"/>
    <w:rsid w:val="001834B4"/>
    <w:rsid w:val="00183798"/>
    <w:rsid w:val="00187800"/>
    <w:rsid w:val="00187916"/>
    <w:rsid w:val="00193453"/>
    <w:rsid w:val="001938FD"/>
    <w:rsid w:val="00193980"/>
    <w:rsid w:val="00195449"/>
    <w:rsid w:val="001A01D7"/>
    <w:rsid w:val="001A0384"/>
    <w:rsid w:val="001A0FF4"/>
    <w:rsid w:val="001A3854"/>
    <w:rsid w:val="001A3B5C"/>
    <w:rsid w:val="001A47B8"/>
    <w:rsid w:val="001A495F"/>
    <w:rsid w:val="001A512E"/>
    <w:rsid w:val="001A6F71"/>
    <w:rsid w:val="001A7323"/>
    <w:rsid w:val="001B28E1"/>
    <w:rsid w:val="001B335F"/>
    <w:rsid w:val="001B37D9"/>
    <w:rsid w:val="001B46EC"/>
    <w:rsid w:val="001B56BE"/>
    <w:rsid w:val="001B605E"/>
    <w:rsid w:val="001B61F5"/>
    <w:rsid w:val="001B6CF4"/>
    <w:rsid w:val="001B6ECD"/>
    <w:rsid w:val="001B776B"/>
    <w:rsid w:val="001B7AAC"/>
    <w:rsid w:val="001B7C12"/>
    <w:rsid w:val="001C183B"/>
    <w:rsid w:val="001C340C"/>
    <w:rsid w:val="001C430F"/>
    <w:rsid w:val="001C5475"/>
    <w:rsid w:val="001C7725"/>
    <w:rsid w:val="001D10F6"/>
    <w:rsid w:val="001D3182"/>
    <w:rsid w:val="001D37C0"/>
    <w:rsid w:val="001D51D9"/>
    <w:rsid w:val="001D5799"/>
    <w:rsid w:val="001D6598"/>
    <w:rsid w:val="001D706C"/>
    <w:rsid w:val="001D7822"/>
    <w:rsid w:val="001D7837"/>
    <w:rsid w:val="001E030F"/>
    <w:rsid w:val="001E1558"/>
    <w:rsid w:val="001E1666"/>
    <w:rsid w:val="001E17D9"/>
    <w:rsid w:val="001E31EB"/>
    <w:rsid w:val="001E324D"/>
    <w:rsid w:val="001E37EF"/>
    <w:rsid w:val="001E7DE4"/>
    <w:rsid w:val="001E7FA0"/>
    <w:rsid w:val="001F1F23"/>
    <w:rsid w:val="001F2BAF"/>
    <w:rsid w:val="001F3092"/>
    <w:rsid w:val="001F4929"/>
    <w:rsid w:val="001F5494"/>
    <w:rsid w:val="00200BB0"/>
    <w:rsid w:val="00202608"/>
    <w:rsid w:val="00202852"/>
    <w:rsid w:val="002043F2"/>
    <w:rsid w:val="00204581"/>
    <w:rsid w:val="00206929"/>
    <w:rsid w:val="002102FC"/>
    <w:rsid w:val="00210D67"/>
    <w:rsid w:val="00213D4A"/>
    <w:rsid w:val="00215300"/>
    <w:rsid w:val="00216171"/>
    <w:rsid w:val="0022200C"/>
    <w:rsid w:val="0022309E"/>
    <w:rsid w:val="00227F40"/>
    <w:rsid w:val="00232EA1"/>
    <w:rsid w:val="002337B0"/>
    <w:rsid w:val="00233B5C"/>
    <w:rsid w:val="002356D3"/>
    <w:rsid w:val="00236ACC"/>
    <w:rsid w:val="00240473"/>
    <w:rsid w:val="00240847"/>
    <w:rsid w:val="00240C1D"/>
    <w:rsid w:val="002429FA"/>
    <w:rsid w:val="002459E1"/>
    <w:rsid w:val="002466A6"/>
    <w:rsid w:val="00250F5F"/>
    <w:rsid w:val="0025792E"/>
    <w:rsid w:val="00261CD7"/>
    <w:rsid w:val="002630F2"/>
    <w:rsid w:val="00263372"/>
    <w:rsid w:val="00264E8D"/>
    <w:rsid w:val="0026734F"/>
    <w:rsid w:val="00270C6A"/>
    <w:rsid w:val="00271C19"/>
    <w:rsid w:val="00271F12"/>
    <w:rsid w:val="00275A88"/>
    <w:rsid w:val="00275D06"/>
    <w:rsid w:val="00275DDB"/>
    <w:rsid w:val="002760AE"/>
    <w:rsid w:val="00276112"/>
    <w:rsid w:val="00277C7E"/>
    <w:rsid w:val="00281EED"/>
    <w:rsid w:val="002838E3"/>
    <w:rsid w:val="00283AF1"/>
    <w:rsid w:val="00284B14"/>
    <w:rsid w:val="00285C76"/>
    <w:rsid w:val="002904E5"/>
    <w:rsid w:val="00290BFA"/>
    <w:rsid w:val="00292633"/>
    <w:rsid w:val="002943A5"/>
    <w:rsid w:val="00296FAC"/>
    <w:rsid w:val="002A1BE2"/>
    <w:rsid w:val="002A2F5D"/>
    <w:rsid w:val="002A5CCD"/>
    <w:rsid w:val="002B144D"/>
    <w:rsid w:val="002B76A7"/>
    <w:rsid w:val="002C0619"/>
    <w:rsid w:val="002C40B0"/>
    <w:rsid w:val="002D0338"/>
    <w:rsid w:val="002D0A02"/>
    <w:rsid w:val="002D67E1"/>
    <w:rsid w:val="002D79AA"/>
    <w:rsid w:val="002D7B38"/>
    <w:rsid w:val="002D7E71"/>
    <w:rsid w:val="002E125D"/>
    <w:rsid w:val="002E12DB"/>
    <w:rsid w:val="002E1746"/>
    <w:rsid w:val="002E27F6"/>
    <w:rsid w:val="002E2E8E"/>
    <w:rsid w:val="002E5740"/>
    <w:rsid w:val="002E6308"/>
    <w:rsid w:val="002E7F0A"/>
    <w:rsid w:val="002F0FE1"/>
    <w:rsid w:val="002F5D54"/>
    <w:rsid w:val="002F5F7E"/>
    <w:rsid w:val="002F7DEC"/>
    <w:rsid w:val="00301184"/>
    <w:rsid w:val="00301811"/>
    <w:rsid w:val="00302393"/>
    <w:rsid w:val="00303576"/>
    <w:rsid w:val="0030479A"/>
    <w:rsid w:val="0030494C"/>
    <w:rsid w:val="00305D1A"/>
    <w:rsid w:val="00306F01"/>
    <w:rsid w:val="00310772"/>
    <w:rsid w:val="00310E0D"/>
    <w:rsid w:val="00312EB2"/>
    <w:rsid w:val="0031331E"/>
    <w:rsid w:val="00313607"/>
    <w:rsid w:val="00315D33"/>
    <w:rsid w:val="0032064C"/>
    <w:rsid w:val="00320754"/>
    <w:rsid w:val="0032370B"/>
    <w:rsid w:val="00323BD8"/>
    <w:rsid w:val="003241DA"/>
    <w:rsid w:val="003248F0"/>
    <w:rsid w:val="00325F3C"/>
    <w:rsid w:val="00331534"/>
    <w:rsid w:val="00332A0B"/>
    <w:rsid w:val="00335D76"/>
    <w:rsid w:val="0034122B"/>
    <w:rsid w:val="00342C02"/>
    <w:rsid w:val="00345E30"/>
    <w:rsid w:val="00347355"/>
    <w:rsid w:val="00347F5D"/>
    <w:rsid w:val="00350C6B"/>
    <w:rsid w:val="00350D64"/>
    <w:rsid w:val="003519E4"/>
    <w:rsid w:val="00351EEB"/>
    <w:rsid w:val="003525C5"/>
    <w:rsid w:val="003528D8"/>
    <w:rsid w:val="00356773"/>
    <w:rsid w:val="003571F0"/>
    <w:rsid w:val="0035764A"/>
    <w:rsid w:val="0035772B"/>
    <w:rsid w:val="003579C8"/>
    <w:rsid w:val="00357D85"/>
    <w:rsid w:val="00360772"/>
    <w:rsid w:val="003608A5"/>
    <w:rsid w:val="00360A0A"/>
    <w:rsid w:val="00362589"/>
    <w:rsid w:val="00362C52"/>
    <w:rsid w:val="00363086"/>
    <w:rsid w:val="003671F2"/>
    <w:rsid w:val="0036745E"/>
    <w:rsid w:val="0037043A"/>
    <w:rsid w:val="00371376"/>
    <w:rsid w:val="003713F9"/>
    <w:rsid w:val="00380A74"/>
    <w:rsid w:val="003810C3"/>
    <w:rsid w:val="00382CDD"/>
    <w:rsid w:val="00382F3E"/>
    <w:rsid w:val="003836AB"/>
    <w:rsid w:val="00383A82"/>
    <w:rsid w:val="00384372"/>
    <w:rsid w:val="003861A8"/>
    <w:rsid w:val="00386310"/>
    <w:rsid w:val="00386F55"/>
    <w:rsid w:val="0039039B"/>
    <w:rsid w:val="00391315"/>
    <w:rsid w:val="0039165F"/>
    <w:rsid w:val="00391E7B"/>
    <w:rsid w:val="003922DD"/>
    <w:rsid w:val="00392C77"/>
    <w:rsid w:val="003934B3"/>
    <w:rsid w:val="00395A99"/>
    <w:rsid w:val="003A07AA"/>
    <w:rsid w:val="003A33E0"/>
    <w:rsid w:val="003A4056"/>
    <w:rsid w:val="003A63AC"/>
    <w:rsid w:val="003A6C77"/>
    <w:rsid w:val="003B0A17"/>
    <w:rsid w:val="003B1301"/>
    <w:rsid w:val="003B1519"/>
    <w:rsid w:val="003B1D59"/>
    <w:rsid w:val="003B3FBF"/>
    <w:rsid w:val="003B446E"/>
    <w:rsid w:val="003B51F8"/>
    <w:rsid w:val="003B60AD"/>
    <w:rsid w:val="003B647B"/>
    <w:rsid w:val="003C007C"/>
    <w:rsid w:val="003C0D32"/>
    <w:rsid w:val="003C135C"/>
    <w:rsid w:val="003C66CC"/>
    <w:rsid w:val="003C72BF"/>
    <w:rsid w:val="003C7B23"/>
    <w:rsid w:val="003D0603"/>
    <w:rsid w:val="003D204B"/>
    <w:rsid w:val="003D21AF"/>
    <w:rsid w:val="003D2965"/>
    <w:rsid w:val="003D3141"/>
    <w:rsid w:val="003D4F84"/>
    <w:rsid w:val="003D6288"/>
    <w:rsid w:val="003E0145"/>
    <w:rsid w:val="003E28BA"/>
    <w:rsid w:val="003E37A0"/>
    <w:rsid w:val="003E5CE1"/>
    <w:rsid w:val="003E6D57"/>
    <w:rsid w:val="003F4767"/>
    <w:rsid w:val="003F5F2B"/>
    <w:rsid w:val="003F62DE"/>
    <w:rsid w:val="004007AB"/>
    <w:rsid w:val="004031A5"/>
    <w:rsid w:val="004050AA"/>
    <w:rsid w:val="00405330"/>
    <w:rsid w:val="00405414"/>
    <w:rsid w:val="004067C9"/>
    <w:rsid w:val="00410009"/>
    <w:rsid w:val="00411C0F"/>
    <w:rsid w:val="0041215E"/>
    <w:rsid w:val="00412313"/>
    <w:rsid w:val="00413C71"/>
    <w:rsid w:val="004153F1"/>
    <w:rsid w:val="0041620C"/>
    <w:rsid w:val="00416928"/>
    <w:rsid w:val="004174F4"/>
    <w:rsid w:val="0042193B"/>
    <w:rsid w:val="00422E4A"/>
    <w:rsid w:val="00426D74"/>
    <w:rsid w:val="00427A24"/>
    <w:rsid w:val="004307F1"/>
    <w:rsid w:val="00430F77"/>
    <w:rsid w:val="00430FEA"/>
    <w:rsid w:val="00433095"/>
    <w:rsid w:val="004332B0"/>
    <w:rsid w:val="004335DF"/>
    <w:rsid w:val="0043558B"/>
    <w:rsid w:val="00437EC5"/>
    <w:rsid w:val="004404BE"/>
    <w:rsid w:val="00440DBB"/>
    <w:rsid w:val="0044463D"/>
    <w:rsid w:val="00445458"/>
    <w:rsid w:val="00445FC0"/>
    <w:rsid w:val="00446078"/>
    <w:rsid w:val="00447791"/>
    <w:rsid w:val="00450191"/>
    <w:rsid w:val="00453C48"/>
    <w:rsid w:val="00456257"/>
    <w:rsid w:val="0045782B"/>
    <w:rsid w:val="00461249"/>
    <w:rsid w:val="00461BB5"/>
    <w:rsid w:val="00462605"/>
    <w:rsid w:val="0046325A"/>
    <w:rsid w:val="004650CB"/>
    <w:rsid w:val="004653B9"/>
    <w:rsid w:val="004659C6"/>
    <w:rsid w:val="00466DD5"/>
    <w:rsid w:val="004672BF"/>
    <w:rsid w:val="00467D83"/>
    <w:rsid w:val="0047019C"/>
    <w:rsid w:val="00470B10"/>
    <w:rsid w:val="0047184E"/>
    <w:rsid w:val="00472045"/>
    <w:rsid w:val="004736F9"/>
    <w:rsid w:val="004763D8"/>
    <w:rsid w:val="00477698"/>
    <w:rsid w:val="0048078E"/>
    <w:rsid w:val="00482264"/>
    <w:rsid w:val="004832AE"/>
    <w:rsid w:val="00483A04"/>
    <w:rsid w:val="00484437"/>
    <w:rsid w:val="0048591B"/>
    <w:rsid w:val="00485CCB"/>
    <w:rsid w:val="0048647D"/>
    <w:rsid w:val="00486CE5"/>
    <w:rsid w:val="00487E7C"/>
    <w:rsid w:val="004904DC"/>
    <w:rsid w:val="00490B70"/>
    <w:rsid w:val="00491485"/>
    <w:rsid w:val="00493435"/>
    <w:rsid w:val="00493FE7"/>
    <w:rsid w:val="00494FD4"/>
    <w:rsid w:val="00497A3A"/>
    <w:rsid w:val="004A20AF"/>
    <w:rsid w:val="004A34DB"/>
    <w:rsid w:val="004A43EF"/>
    <w:rsid w:val="004A44C8"/>
    <w:rsid w:val="004A47D4"/>
    <w:rsid w:val="004A52D6"/>
    <w:rsid w:val="004A679D"/>
    <w:rsid w:val="004B0C76"/>
    <w:rsid w:val="004B415A"/>
    <w:rsid w:val="004B44FE"/>
    <w:rsid w:val="004B6E7C"/>
    <w:rsid w:val="004B72AA"/>
    <w:rsid w:val="004B7FB8"/>
    <w:rsid w:val="004C166A"/>
    <w:rsid w:val="004C1E5F"/>
    <w:rsid w:val="004C330D"/>
    <w:rsid w:val="004C3AF5"/>
    <w:rsid w:val="004C4125"/>
    <w:rsid w:val="004C49A8"/>
    <w:rsid w:val="004C66AD"/>
    <w:rsid w:val="004C6812"/>
    <w:rsid w:val="004C710E"/>
    <w:rsid w:val="004C7888"/>
    <w:rsid w:val="004D4B02"/>
    <w:rsid w:val="004D5064"/>
    <w:rsid w:val="004D53BE"/>
    <w:rsid w:val="004D6533"/>
    <w:rsid w:val="004E07C3"/>
    <w:rsid w:val="004E11E3"/>
    <w:rsid w:val="004E45A8"/>
    <w:rsid w:val="004E47DA"/>
    <w:rsid w:val="004E52CA"/>
    <w:rsid w:val="004E64BE"/>
    <w:rsid w:val="004F04F4"/>
    <w:rsid w:val="004F07C5"/>
    <w:rsid w:val="004F0D2D"/>
    <w:rsid w:val="004F3887"/>
    <w:rsid w:val="004F42E3"/>
    <w:rsid w:val="004F4708"/>
    <w:rsid w:val="004F4FA2"/>
    <w:rsid w:val="004F7619"/>
    <w:rsid w:val="004F7F8F"/>
    <w:rsid w:val="00500F21"/>
    <w:rsid w:val="005015FE"/>
    <w:rsid w:val="0050184B"/>
    <w:rsid w:val="005021C1"/>
    <w:rsid w:val="00503B95"/>
    <w:rsid w:val="00503EF1"/>
    <w:rsid w:val="00505F9B"/>
    <w:rsid w:val="00507153"/>
    <w:rsid w:val="0050765A"/>
    <w:rsid w:val="00513411"/>
    <w:rsid w:val="00514112"/>
    <w:rsid w:val="005147DA"/>
    <w:rsid w:val="0051516F"/>
    <w:rsid w:val="005170C9"/>
    <w:rsid w:val="005202BA"/>
    <w:rsid w:val="0052183A"/>
    <w:rsid w:val="00524594"/>
    <w:rsid w:val="00525E0F"/>
    <w:rsid w:val="005267F8"/>
    <w:rsid w:val="005313A5"/>
    <w:rsid w:val="00534E15"/>
    <w:rsid w:val="005359B1"/>
    <w:rsid w:val="005374CF"/>
    <w:rsid w:val="00537672"/>
    <w:rsid w:val="005378DA"/>
    <w:rsid w:val="00537FA4"/>
    <w:rsid w:val="00541BBF"/>
    <w:rsid w:val="005424BB"/>
    <w:rsid w:val="005451E8"/>
    <w:rsid w:val="0054618A"/>
    <w:rsid w:val="00546750"/>
    <w:rsid w:val="005520D5"/>
    <w:rsid w:val="00553212"/>
    <w:rsid w:val="00554B9E"/>
    <w:rsid w:val="00555017"/>
    <w:rsid w:val="0055594B"/>
    <w:rsid w:val="005559F0"/>
    <w:rsid w:val="00557E46"/>
    <w:rsid w:val="0056180E"/>
    <w:rsid w:val="00562030"/>
    <w:rsid w:val="0056222F"/>
    <w:rsid w:val="0056346F"/>
    <w:rsid w:val="0056716C"/>
    <w:rsid w:val="00571557"/>
    <w:rsid w:val="0057250B"/>
    <w:rsid w:val="00573E97"/>
    <w:rsid w:val="005762BD"/>
    <w:rsid w:val="0058284E"/>
    <w:rsid w:val="00582899"/>
    <w:rsid w:val="005828F4"/>
    <w:rsid w:val="00582976"/>
    <w:rsid w:val="005849AC"/>
    <w:rsid w:val="0058610A"/>
    <w:rsid w:val="00587B9E"/>
    <w:rsid w:val="00592567"/>
    <w:rsid w:val="00592608"/>
    <w:rsid w:val="00592A07"/>
    <w:rsid w:val="0059307A"/>
    <w:rsid w:val="0059356A"/>
    <w:rsid w:val="00596242"/>
    <w:rsid w:val="005967F1"/>
    <w:rsid w:val="00597AE5"/>
    <w:rsid w:val="005A1545"/>
    <w:rsid w:val="005A1713"/>
    <w:rsid w:val="005A245F"/>
    <w:rsid w:val="005A421D"/>
    <w:rsid w:val="005A484D"/>
    <w:rsid w:val="005A4A95"/>
    <w:rsid w:val="005A5E83"/>
    <w:rsid w:val="005B002F"/>
    <w:rsid w:val="005B0938"/>
    <w:rsid w:val="005B3485"/>
    <w:rsid w:val="005B39D7"/>
    <w:rsid w:val="005B482A"/>
    <w:rsid w:val="005B4AE3"/>
    <w:rsid w:val="005B6273"/>
    <w:rsid w:val="005B67E6"/>
    <w:rsid w:val="005B73A5"/>
    <w:rsid w:val="005B74FA"/>
    <w:rsid w:val="005C0229"/>
    <w:rsid w:val="005C39D7"/>
    <w:rsid w:val="005C750F"/>
    <w:rsid w:val="005D03E1"/>
    <w:rsid w:val="005D0EB1"/>
    <w:rsid w:val="005D130C"/>
    <w:rsid w:val="005D1AB2"/>
    <w:rsid w:val="005D2C73"/>
    <w:rsid w:val="005D3034"/>
    <w:rsid w:val="005D33AE"/>
    <w:rsid w:val="005D57B9"/>
    <w:rsid w:val="005E1F8B"/>
    <w:rsid w:val="005E2A8F"/>
    <w:rsid w:val="005E41A0"/>
    <w:rsid w:val="005E5532"/>
    <w:rsid w:val="005E6A35"/>
    <w:rsid w:val="005F0910"/>
    <w:rsid w:val="005F097F"/>
    <w:rsid w:val="005F215C"/>
    <w:rsid w:val="005F30ED"/>
    <w:rsid w:val="005F337F"/>
    <w:rsid w:val="005F3D23"/>
    <w:rsid w:val="005F44F4"/>
    <w:rsid w:val="005F7C5F"/>
    <w:rsid w:val="00600BAD"/>
    <w:rsid w:val="006018E9"/>
    <w:rsid w:val="0060320C"/>
    <w:rsid w:val="00604F33"/>
    <w:rsid w:val="006054AD"/>
    <w:rsid w:val="006057AC"/>
    <w:rsid w:val="00605E79"/>
    <w:rsid w:val="00606778"/>
    <w:rsid w:val="006068B4"/>
    <w:rsid w:val="006075A8"/>
    <w:rsid w:val="006101E4"/>
    <w:rsid w:val="00611329"/>
    <w:rsid w:val="00611614"/>
    <w:rsid w:val="00611869"/>
    <w:rsid w:val="00611C8A"/>
    <w:rsid w:val="00612E64"/>
    <w:rsid w:val="006146E1"/>
    <w:rsid w:val="006155CF"/>
    <w:rsid w:val="006159F6"/>
    <w:rsid w:val="00616BF7"/>
    <w:rsid w:val="00621CED"/>
    <w:rsid w:val="00622D75"/>
    <w:rsid w:val="0062455D"/>
    <w:rsid w:val="00624D62"/>
    <w:rsid w:val="006256D8"/>
    <w:rsid w:val="006257E0"/>
    <w:rsid w:val="006267D7"/>
    <w:rsid w:val="006274CD"/>
    <w:rsid w:val="00630AD2"/>
    <w:rsid w:val="0063101F"/>
    <w:rsid w:val="00632FBD"/>
    <w:rsid w:val="00633893"/>
    <w:rsid w:val="0063420A"/>
    <w:rsid w:val="00637516"/>
    <w:rsid w:val="00640777"/>
    <w:rsid w:val="0064102B"/>
    <w:rsid w:val="006415DA"/>
    <w:rsid w:val="0064181A"/>
    <w:rsid w:val="006432BE"/>
    <w:rsid w:val="00643F8B"/>
    <w:rsid w:val="0064701D"/>
    <w:rsid w:val="00651BE6"/>
    <w:rsid w:val="006540AF"/>
    <w:rsid w:val="006568FE"/>
    <w:rsid w:val="00657AE8"/>
    <w:rsid w:val="00660092"/>
    <w:rsid w:val="00660B11"/>
    <w:rsid w:val="0066129D"/>
    <w:rsid w:val="00664BAB"/>
    <w:rsid w:val="00665770"/>
    <w:rsid w:val="006668F8"/>
    <w:rsid w:val="00667A94"/>
    <w:rsid w:val="006701CB"/>
    <w:rsid w:val="0067023B"/>
    <w:rsid w:val="0067183B"/>
    <w:rsid w:val="006723D2"/>
    <w:rsid w:val="00672F5E"/>
    <w:rsid w:val="00673312"/>
    <w:rsid w:val="0067507C"/>
    <w:rsid w:val="006752DA"/>
    <w:rsid w:val="006757DC"/>
    <w:rsid w:val="00682459"/>
    <w:rsid w:val="00682A2E"/>
    <w:rsid w:val="00683ED3"/>
    <w:rsid w:val="00686395"/>
    <w:rsid w:val="006865BB"/>
    <w:rsid w:val="006901F6"/>
    <w:rsid w:val="00692A30"/>
    <w:rsid w:val="0069389C"/>
    <w:rsid w:val="00695714"/>
    <w:rsid w:val="0069640E"/>
    <w:rsid w:val="00697FD8"/>
    <w:rsid w:val="006A07D8"/>
    <w:rsid w:val="006A24D8"/>
    <w:rsid w:val="006A385A"/>
    <w:rsid w:val="006A3D99"/>
    <w:rsid w:val="006A45E0"/>
    <w:rsid w:val="006A5A2A"/>
    <w:rsid w:val="006A7ECC"/>
    <w:rsid w:val="006B1868"/>
    <w:rsid w:val="006B1B3B"/>
    <w:rsid w:val="006B3378"/>
    <w:rsid w:val="006B418A"/>
    <w:rsid w:val="006B5E16"/>
    <w:rsid w:val="006B6C77"/>
    <w:rsid w:val="006B6D92"/>
    <w:rsid w:val="006B7336"/>
    <w:rsid w:val="006C2FB3"/>
    <w:rsid w:val="006C4B36"/>
    <w:rsid w:val="006C591C"/>
    <w:rsid w:val="006C5CAD"/>
    <w:rsid w:val="006C77A9"/>
    <w:rsid w:val="006C7E56"/>
    <w:rsid w:val="006D00A9"/>
    <w:rsid w:val="006E080B"/>
    <w:rsid w:val="006E0F2D"/>
    <w:rsid w:val="006E23A0"/>
    <w:rsid w:val="006E28D1"/>
    <w:rsid w:val="006E2A26"/>
    <w:rsid w:val="006E3771"/>
    <w:rsid w:val="006E396E"/>
    <w:rsid w:val="006E474A"/>
    <w:rsid w:val="006E57D9"/>
    <w:rsid w:val="006E5EFF"/>
    <w:rsid w:val="006F0219"/>
    <w:rsid w:val="006F0651"/>
    <w:rsid w:val="006F2908"/>
    <w:rsid w:val="006F307E"/>
    <w:rsid w:val="006F38DF"/>
    <w:rsid w:val="006F421B"/>
    <w:rsid w:val="006F6419"/>
    <w:rsid w:val="006F64F1"/>
    <w:rsid w:val="006F6C93"/>
    <w:rsid w:val="006F787A"/>
    <w:rsid w:val="00700960"/>
    <w:rsid w:val="0070164E"/>
    <w:rsid w:val="0070267B"/>
    <w:rsid w:val="007035F4"/>
    <w:rsid w:val="00703A4A"/>
    <w:rsid w:val="00704AD7"/>
    <w:rsid w:val="007052B2"/>
    <w:rsid w:val="00712125"/>
    <w:rsid w:val="007134AC"/>
    <w:rsid w:val="00714859"/>
    <w:rsid w:val="0071529B"/>
    <w:rsid w:val="00715521"/>
    <w:rsid w:val="0071674A"/>
    <w:rsid w:val="00716B14"/>
    <w:rsid w:val="00716CA9"/>
    <w:rsid w:val="007176F8"/>
    <w:rsid w:val="00721C5B"/>
    <w:rsid w:val="00723003"/>
    <w:rsid w:val="007232EE"/>
    <w:rsid w:val="00727D53"/>
    <w:rsid w:val="0073097D"/>
    <w:rsid w:val="00732D29"/>
    <w:rsid w:val="00734B9F"/>
    <w:rsid w:val="007370D6"/>
    <w:rsid w:val="0074154F"/>
    <w:rsid w:val="00741E20"/>
    <w:rsid w:val="007420C1"/>
    <w:rsid w:val="00742398"/>
    <w:rsid w:val="00742B0C"/>
    <w:rsid w:val="00743515"/>
    <w:rsid w:val="007445EB"/>
    <w:rsid w:val="00744EE9"/>
    <w:rsid w:val="0074559F"/>
    <w:rsid w:val="00745C0C"/>
    <w:rsid w:val="00746617"/>
    <w:rsid w:val="00747A4A"/>
    <w:rsid w:val="00747F55"/>
    <w:rsid w:val="00750B15"/>
    <w:rsid w:val="00750BDD"/>
    <w:rsid w:val="00751112"/>
    <w:rsid w:val="007517D3"/>
    <w:rsid w:val="00752F11"/>
    <w:rsid w:val="00753EF9"/>
    <w:rsid w:val="00754B73"/>
    <w:rsid w:val="007550A4"/>
    <w:rsid w:val="00755631"/>
    <w:rsid w:val="00757C75"/>
    <w:rsid w:val="00757F5C"/>
    <w:rsid w:val="0076037D"/>
    <w:rsid w:val="00760BF5"/>
    <w:rsid w:val="00761CB4"/>
    <w:rsid w:val="007663D5"/>
    <w:rsid w:val="00770793"/>
    <w:rsid w:val="00771BEB"/>
    <w:rsid w:val="00772A94"/>
    <w:rsid w:val="0077355A"/>
    <w:rsid w:val="007750CC"/>
    <w:rsid w:val="00775956"/>
    <w:rsid w:val="00781037"/>
    <w:rsid w:val="00781222"/>
    <w:rsid w:val="00784DD2"/>
    <w:rsid w:val="00785B99"/>
    <w:rsid w:val="007910CF"/>
    <w:rsid w:val="007930A4"/>
    <w:rsid w:val="00793FEC"/>
    <w:rsid w:val="00794E4E"/>
    <w:rsid w:val="00795E78"/>
    <w:rsid w:val="007A162D"/>
    <w:rsid w:val="007A3C23"/>
    <w:rsid w:val="007A5329"/>
    <w:rsid w:val="007A5D1D"/>
    <w:rsid w:val="007A66D7"/>
    <w:rsid w:val="007A6D7F"/>
    <w:rsid w:val="007B024E"/>
    <w:rsid w:val="007B0DF1"/>
    <w:rsid w:val="007B2CC8"/>
    <w:rsid w:val="007B5BA6"/>
    <w:rsid w:val="007B6170"/>
    <w:rsid w:val="007B6D2C"/>
    <w:rsid w:val="007C0133"/>
    <w:rsid w:val="007C150E"/>
    <w:rsid w:val="007C1DD9"/>
    <w:rsid w:val="007C41A3"/>
    <w:rsid w:val="007C484F"/>
    <w:rsid w:val="007C6DFC"/>
    <w:rsid w:val="007C7AD2"/>
    <w:rsid w:val="007D00CC"/>
    <w:rsid w:val="007D03FF"/>
    <w:rsid w:val="007D3D5A"/>
    <w:rsid w:val="007D41B7"/>
    <w:rsid w:val="007D7DFF"/>
    <w:rsid w:val="007E1284"/>
    <w:rsid w:val="007E3CA3"/>
    <w:rsid w:val="007E50DD"/>
    <w:rsid w:val="007E5F2C"/>
    <w:rsid w:val="007E6AC9"/>
    <w:rsid w:val="007F1AF2"/>
    <w:rsid w:val="007F25F0"/>
    <w:rsid w:val="007F38D8"/>
    <w:rsid w:val="007F3B45"/>
    <w:rsid w:val="007F3F6A"/>
    <w:rsid w:val="007F4933"/>
    <w:rsid w:val="007F6BD6"/>
    <w:rsid w:val="008042DB"/>
    <w:rsid w:val="00806E37"/>
    <w:rsid w:val="0081110A"/>
    <w:rsid w:val="00811920"/>
    <w:rsid w:val="00811A5C"/>
    <w:rsid w:val="00812658"/>
    <w:rsid w:val="00815835"/>
    <w:rsid w:val="00815D0B"/>
    <w:rsid w:val="008162DE"/>
    <w:rsid w:val="00817294"/>
    <w:rsid w:val="0081787D"/>
    <w:rsid w:val="00817D1C"/>
    <w:rsid w:val="00827F43"/>
    <w:rsid w:val="00830DFF"/>
    <w:rsid w:val="0083388F"/>
    <w:rsid w:val="00834664"/>
    <w:rsid w:val="00834B13"/>
    <w:rsid w:val="00835B71"/>
    <w:rsid w:val="00835EB2"/>
    <w:rsid w:val="0083624E"/>
    <w:rsid w:val="00837CC0"/>
    <w:rsid w:val="00840567"/>
    <w:rsid w:val="00842B6F"/>
    <w:rsid w:val="00843D95"/>
    <w:rsid w:val="00843E07"/>
    <w:rsid w:val="008445A6"/>
    <w:rsid w:val="008445EC"/>
    <w:rsid w:val="008459C9"/>
    <w:rsid w:val="008466CA"/>
    <w:rsid w:val="00851273"/>
    <w:rsid w:val="008514C6"/>
    <w:rsid w:val="00852121"/>
    <w:rsid w:val="00854545"/>
    <w:rsid w:val="008546FB"/>
    <w:rsid w:val="00855209"/>
    <w:rsid w:val="00855357"/>
    <w:rsid w:val="00856E69"/>
    <w:rsid w:val="00857255"/>
    <w:rsid w:val="00857351"/>
    <w:rsid w:val="00857F2D"/>
    <w:rsid w:val="00861DCB"/>
    <w:rsid w:val="008632EA"/>
    <w:rsid w:val="00863628"/>
    <w:rsid w:val="008657A0"/>
    <w:rsid w:val="008660B0"/>
    <w:rsid w:val="0087356F"/>
    <w:rsid w:val="00874377"/>
    <w:rsid w:val="00875C2C"/>
    <w:rsid w:val="00875DD3"/>
    <w:rsid w:val="00876BA2"/>
    <w:rsid w:val="00877F1A"/>
    <w:rsid w:val="0088021B"/>
    <w:rsid w:val="00880538"/>
    <w:rsid w:val="008817AB"/>
    <w:rsid w:val="00882405"/>
    <w:rsid w:val="00882AC9"/>
    <w:rsid w:val="0088332D"/>
    <w:rsid w:val="00883810"/>
    <w:rsid w:val="008848B5"/>
    <w:rsid w:val="00886BD5"/>
    <w:rsid w:val="00886D1F"/>
    <w:rsid w:val="0088714B"/>
    <w:rsid w:val="0089491D"/>
    <w:rsid w:val="00896339"/>
    <w:rsid w:val="00896B2B"/>
    <w:rsid w:val="00897F41"/>
    <w:rsid w:val="008A1C57"/>
    <w:rsid w:val="008A2877"/>
    <w:rsid w:val="008A6EBF"/>
    <w:rsid w:val="008A7C5F"/>
    <w:rsid w:val="008B0318"/>
    <w:rsid w:val="008B17FB"/>
    <w:rsid w:val="008B1E39"/>
    <w:rsid w:val="008B575E"/>
    <w:rsid w:val="008C1076"/>
    <w:rsid w:val="008C2305"/>
    <w:rsid w:val="008C33FF"/>
    <w:rsid w:val="008C3FFC"/>
    <w:rsid w:val="008C4685"/>
    <w:rsid w:val="008C6447"/>
    <w:rsid w:val="008C7307"/>
    <w:rsid w:val="008C7BF1"/>
    <w:rsid w:val="008D02CF"/>
    <w:rsid w:val="008D06DA"/>
    <w:rsid w:val="008D19A6"/>
    <w:rsid w:val="008D270F"/>
    <w:rsid w:val="008D2793"/>
    <w:rsid w:val="008D2FBD"/>
    <w:rsid w:val="008D4AA2"/>
    <w:rsid w:val="008D7BB0"/>
    <w:rsid w:val="008E1CFA"/>
    <w:rsid w:val="008E3284"/>
    <w:rsid w:val="008E3C92"/>
    <w:rsid w:val="008E404F"/>
    <w:rsid w:val="008E7EDC"/>
    <w:rsid w:val="008F0502"/>
    <w:rsid w:val="008F180C"/>
    <w:rsid w:val="008F305F"/>
    <w:rsid w:val="008F50CB"/>
    <w:rsid w:val="008F794D"/>
    <w:rsid w:val="009022C7"/>
    <w:rsid w:val="00902EDB"/>
    <w:rsid w:val="0090346C"/>
    <w:rsid w:val="00903954"/>
    <w:rsid w:val="00911ED1"/>
    <w:rsid w:val="00915F30"/>
    <w:rsid w:val="0091603C"/>
    <w:rsid w:val="0092009E"/>
    <w:rsid w:val="00922518"/>
    <w:rsid w:val="00922C12"/>
    <w:rsid w:val="009252D4"/>
    <w:rsid w:val="00927D17"/>
    <w:rsid w:val="009316A4"/>
    <w:rsid w:val="009316E4"/>
    <w:rsid w:val="0093181F"/>
    <w:rsid w:val="00931B64"/>
    <w:rsid w:val="00932473"/>
    <w:rsid w:val="00932C73"/>
    <w:rsid w:val="00932FBB"/>
    <w:rsid w:val="00937C35"/>
    <w:rsid w:val="009409DB"/>
    <w:rsid w:val="009416EE"/>
    <w:rsid w:val="00947C37"/>
    <w:rsid w:val="009501C8"/>
    <w:rsid w:val="0095124F"/>
    <w:rsid w:val="00953326"/>
    <w:rsid w:val="0095386F"/>
    <w:rsid w:val="00953EA7"/>
    <w:rsid w:val="00954319"/>
    <w:rsid w:val="0095458B"/>
    <w:rsid w:val="009570CB"/>
    <w:rsid w:val="00961158"/>
    <w:rsid w:val="0096169B"/>
    <w:rsid w:val="00961788"/>
    <w:rsid w:val="00962F47"/>
    <w:rsid w:val="00964C1F"/>
    <w:rsid w:val="009657FC"/>
    <w:rsid w:val="00965F50"/>
    <w:rsid w:val="009665CC"/>
    <w:rsid w:val="00966A7E"/>
    <w:rsid w:val="00966B3E"/>
    <w:rsid w:val="009675F1"/>
    <w:rsid w:val="009710BB"/>
    <w:rsid w:val="009711DB"/>
    <w:rsid w:val="0097324D"/>
    <w:rsid w:val="00973DD7"/>
    <w:rsid w:val="0097492A"/>
    <w:rsid w:val="00974BCE"/>
    <w:rsid w:val="009757B8"/>
    <w:rsid w:val="00976697"/>
    <w:rsid w:val="00980130"/>
    <w:rsid w:val="00981B89"/>
    <w:rsid w:val="00982591"/>
    <w:rsid w:val="00984683"/>
    <w:rsid w:val="009863D7"/>
    <w:rsid w:val="00991EB2"/>
    <w:rsid w:val="00992346"/>
    <w:rsid w:val="009942CE"/>
    <w:rsid w:val="00997242"/>
    <w:rsid w:val="009A0292"/>
    <w:rsid w:val="009A2523"/>
    <w:rsid w:val="009A28D8"/>
    <w:rsid w:val="009A3220"/>
    <w:rsid w:val="009A47DA"/>
    <w:rsid w:val="009A5201"/>
    <w:rsid w:val="009A5A11"/>
    <w:rsid w:val="009A66AE"/>
    <w:rsid w:val="009A751C"/>
    <w:rsid w:val="009B0276"/>
    <w:rsid w:val="009B0777"/>
    <w:rsid w:val="009B1100"/>
    <w:rsid w:val="009B175A"/>
    <w:rsid w:val="009B3CCD"/>
    <w:rsid w:val="009B525F"/>
    <w:rsid w:val="009B6221"/>
    <w:rsid w:val="009B6D7F"/>
    <w:rsid w:val="009C1319"/>
    <w:rsid w:val="009C32CA"/>
    <w:rsid w:val="009C43DA"/>
    <w:rsid w:val="009C5B4E"/>
    <w:rsid w:val="009D1BC1"/>
    <w:rsid w:val="009D2816"/>
    <w:rsid w:val="009D3532"/>
    <w:rsid w:val="009D4CFF"/>
    <w:rsid w:val="009D6D05"/>
    <w:rsid w:val="009E2DC1"/>
    <w:rsid w:val="009E34CD"/>
    <w:rsid w:val="009E7820"/>
    <w:rsid w:val="009E7826"/>
    <w:rsid w:val="009E7DF0"/>
    <w:rsid w:val="009F0398"/>
    <w:rsid w:val="009F03C0"/>
    <w:rsid w:val="009F1409"/>
    <w:rsid w:val="009F415C"/>
    <w:rsid w:val="009F6B21"/>
    <w:rsid w:val="009F723F"/>
    <w:rsid w:val="00A012B7"/>
    <w:rsid w:val="00A0178D"/>
    <w:rsid w:val="00A031BD"/>
    <w:rsid w:val="00A03319"/>
    <w:rsid w:val="00A0645C"/>
    <w:rsid w:val="00A06A18"/>
    <w:rsid w:val="00A07572"/>
    <w:rsid w:val="00A11AE9"/>
    <w:rsid w:val="00A11DE1"/>
    <w:rsid w:val="00A1291C"/>
    <w:rsid w:val="00A14EED"/>
    <w:rsid w:val="00A230CA"/>
    <w:rsid w:val="00A23C46"/>
    <w:rsid w:val="00A2436C"/>
    <w:rsid w:val="00A2515C"/>
    <w:rsid w:val="00A259FD"/>
    <w:rsid w:val="00A263DA"/>
    <w:rsid w:val="00A311F8"/>
    <w:rsid w:val="00A31322"/>
    <w:rsid w:val="00A35242"/>
    <w:rsid w:val="00A36466"/>
    <w:rsid w:val="00A364ED"/>
    <w:rsid w:val="00A41FDD"/>
    <w:rsid w:val="00A45D16"/>
    <w:rsid w:val="00A4788B"/>
    <w:rsid w:val="00A502BD"/>
    <w:rsid w:val="00A50944"/>
    <w:rsid w:val="00A51407"/>
    <w:rsid w:val="00A536D9"/>
    <w:rsid w:val="00A5391B"/>
    <w:rsid w:val="00A55D0E"/>
    <w:rsid w:val="00A572E1"/>
    <w:rsid w:val="00A57D99"/>
    <w:rsid w:val="00A6018F"/>
    <w:rsid w:val="00A60531"/>
    <w:rsid w:val="00A626B3"/>
    <w:rsid w:val="00A65BEB"/>
    <w:rsid w:val="00A6734D"/>
    <w:rsid w:val="00A67BAC"/>
    <w:rsid w:val="00A70FB1"/>
    <w:rsid w:val="00A71C3D"/>
    <w:rsid w:val="00A73A69"/>
    <w:rsid w:val="00A76741"/>
    <w:rsid w:val="00A83643"/>
    <w:rsid w:val="00A83FF9"/>
    <w:rsid w:val="00A84F88"/>
    <w:rsid w:val="00A86843"/>
    <w:rsid w:val="00A8785A"/>
    <w:rsid w:val="00A915A8"/>
    <w:rsid w:val="00A9192D"/>
    <w:rsid w:val="00A946E0"/>
    <w:rsid w:val="00A96A72"/>
    <w:rsid w:val="00AA00D8"/>
    <w:rsid w:val="00AA27BB"/>
    <w:rsid w:val="00AA2938"/>
    <w:rsid w:val="00AA38C4"/>
    <w:rsid w:val="00AA3B96"/>
    <w:rsid w:val="00AA6A0D"/>
    <w:rsid w:val="00AA7A4E"/>
    <w:rsid w:val="00AB15D1"/>
    <w:rsid w:val="00AB2143"/>
    <w:rsid w:val="00AB35C3"/>
    <w:rsid w:val="00AB43BE"/>
    <w:rsid w:val="00AB6D4A"/>
    <w:rsid w:val="00AB73FA"/>
    <w:rsid w:val="00AB76DB"/>
    <w:rsid w:val="00AC2710"/>
    <w:rsid w:val="00AC2C1B"/>
    <w:rsid w:val="00AC3F57"/>
    <w:rsid w:val="00AC4583"/>
    <w:rsid w:val="00AD0231"/>
    <w:rsid w:val="00AD0C83"/>
    <w:rsid w:val="00AD26AC"/>
    <w:rsid w:val="00AD46D3"/>
    <w:rsid w:val="00AD636D"/>
    <w:rsid w:val="00AD7E77"/>
    <w:rsid w:val="00AE1931"/>
    <w:rsid w:val="00AE20BB"/>
    <w:rsid w:val="00AE35EC"/>
    <w:rsid w:val="00AE6EB3"/>
    <w:rsid w:val="00AE7E3E"/>
    <w:rsid w:val="00AF0DB0"/>
    <w:rsid w:val="00AF347B"/>
    <w:rsid w:val="00AF49FE"/>
    <w:rsid w:val="00AF4D50"/>
    <w:rsid w:val="00AF6BD2"/>
    <w:rsid w:val="00B03504"/>
    <w:rsid w:val="00B079F7"/>
    <w:rsid w:val="00B1044D"/>
    <w:rsid w:val="00B11922"/>
    <w:rsid w:val="00B11A51"/>
    <w:rsid w:val="00B128D3"/>
    <w:rsid w:val="00B138D2"/>
    <w:rsid w:val="00B142E1"/>
    <w:rsid w:val="00B146EB"/>
    <w:rsid w:val="00B14C4F"/>
    <w:rsid w:val="00B174CD"/>
    <w:rsid w:val="00B21B5B"/>
    <w:rsid w:val="00B246C7"/>
    <w:rsid w:val="00B24BDE"/>
    <w:rsid w:val="00B274D2"/>
    <w:rsid w:val="00B311BB"/>
    <w:rsid w:val="00B329ED"/>
    <w:rsid w:val="00B32ED2"/>
    <w:rsid w:val="00B367EA"/>
    <w:rsid w:val="00B40A43"/>
    <w:rsid w:val="00B4161D"/>
    <w:rsid w:val="00B444C7"/>
    <w:rsid w:val="00B460C0"/>
    <w:rsid w:val="00B53B4D"/>
    <w:rsid w:val="00B54175"/>
    <w:rsid w:val="00B54807"/>
    <w:rsid w:val="00B55ECE"/>
    <w:rsid w:val="00B57D3F"/>
    <w:rsid w:val="00B57DDC"/>
    <w:rsid w:val="00B6177A"/>
    <w:rsid w:val="00B617ED"/>
    <w:rsid w:val="00B61C84"/>
    <w:rsid w:val="00B61E01"/>
    <w:rsid w:val="00B62EE8"/>
    <w:rsid w:val="00B637CD"/>
    <w:rsid w:val="00B67224"/>
    <w:rsid w:val="00B70A90"/>
    <w:rsid w:val="00B72716"/>
    <w:rsid w:val="00B7311A"/>
    <w:rsid w:val="00B73E79"/>
    <w:rsid w:val="00B74271"/>
    <w:rsid w:val="00B75509"/>
    <w:rsid w:val="00B81180"/>
    <w:rsid w:val="00B8196D"/>
    <w:rsid w:val="00B83D06"/>
    <w:rsid w:val="00B8632B"/>
    <w:rsid w:val="00B8646D"/>
    <w:rsid w:val="00B8771A"/>
    <w:rsid w:val="00B918FB"/>
    <w:rsid w:val="00B93866"/>
    <w:rsid w:val="00B96720"/>
    <w:rsid w:val="00BA6A38"/>
    <w:rsid w:val="00BB5F89"/>
    <w:rsid w:val="00BB7201"/>
    <w:rsid w:val="00BC32A5"/>
    <w:rsid w:val="00BC4A31"/>
    <w:rsid w:val="00BC54F0"/>
    <w:rsid w:val="00BC6241"/>
    <w:rsid w:val="00BC6559"/>
    <w:rsid w:val="00BD11DD"/>
    <w:rsid w:val="00BD1341"/>
    <w:rsid w:val="00BD146B"/>
    <w:rsid w:val="00BD1B1B"/>
    <w:rsid w:val="00BD2AA5"/>
    <w:rsid w:val="00BD30DB"/>
    <w:rsid w:val="00BD4E3D"/>
    <w:rsid w:val="00BD585E"/>
    <w:rsid w:val="00BD69BC"/>
    <w:rsid w:val="00BD7AC9"/>
    <w:rsid w:val="00BE6ABB"/>
    <w:rsid w:val="00BE6AF0"/>
    <w:rsid w:val="00BF0A00"/>
    <w:rsid w:val="00BF1280"/>
    <w:rsid w:val="00BF2849"/>
    <w:rsid w:val="00BF557E"/>
    <w:rsid w:val="00BF5FB5"/>
    <w:rsid w:val="00BF692C"/>
    <w:rsid w:val="00C00D15"/>
    <w:rsid w:val="00C02183"/>
    <w:rsid w:val="00C02805"/>
    <w:rsid w:val="00C113EA"/>
    <w:rsid w:val="00C13930"/>
    <w:rsid w:val="00C13C46"/>
    <w:rsid w:val="00C147D1"/>
    <w:rsid w:val="00C14B38"/>
    <w:rsid w:val="00C155AF"/>
    <w:rsid w:val="00C15A91"/>
    <w:rsid w:val="00C168F9"/>
    <w:rsid w:val="00C212BB"/>
    <w:rsid w:val="00C22C5D"/>
    <w:rsid w:val="00C23909"/>
    <w:rsid w:val="00C239B2"/>
    <w:rsid w:val="00C26B33"/>
    <w:rsid w:val="00C26F5B"/>
    <w:rsid w:val="00C27BE6"/>
    <w:rsid w:val="00C30FCF"/>
    <w:rsid w:val="00C32BA4"/>
    <w:rsid w:val="00C3427B"/>
    <w:rsid w:val="00C368DB"/>
    <w:rsid w:val="00C36BAB"/>
    <w:rsid w:val="00C40B9D"/>
    <w:rsid w:val="00C43386"/>
    <w:rsid w:val="00C43918"/>
    <w:rsid w:val="00C43E96"/>
    <w:rsid w:val="00C44436"/>
    <w:rsid w:val="00C452AB"/>
    <w:rsid w:val="00C456D9"/>
    <w:rsid w:val="00C45986"/>
    <w:rsid w:val="00C46AD7"/>
    <w:rsid w:val="00C475C1"/>
    <w:rsid w:val="00C50079"/>
    <w:rsid w:val="00C50A71"/>
    <w:rsid w:val="00C51621"/>
    <w:rsid w:val="00C5168B"/>
    <w:rsid w:val="00C51B41"/>
    <w:rsid w:val="00C60186"/>
    <w:rsid w:val="00C607EA"/>
    <w:rsid w:val="00C66119"/>
    <w:rsid w:val="00C67B91"/>
    <w:rsid w:val="00C707DF"/>
    <w:rsid w:val="00C76301"/>
    <w:rsid w:val="00C768A1"/>
    <w:rsid w:val="00C800C9"/>
    <w:rsid w:val="00C81564"/>
    <w:rsid w:val="00C819A6"/>
    <w:rsid w:val="00C8337B"/>
    <w:rsid w:val="00C83D41"/>
    <w:rsid w:val="00C850FF"/>
    <w:rsid w:val="00C87215"/>
    <w:rsid w:val="00C90EC3"/>
    <w:rsid w:val="00C913EE"/>
    <w:rsid w:val="00C91E8E"/>
    <w:rsid w:val="00C92B1D"/>
    <w:rsid w:val="00C92DE9"/>
    <w:rsid w:val="00C93908"/>
    <w:rsid w:val="00C957B7"/>
    <w:rsid w:val="00CA18D0"/>
    <w:rsid w:val="00CA2A0B"/>
    <w:rsid w:val="00CA2AC4"/>
    <w:rsid w:val="00CA3728"/>
    <w:rsid w:val="00CA5A18"/>
    <w:rsid w:val="00CA6F2F"/>
    <w:rsid w:val="00CA7444"/>
    <w:rsid w:val="00CB5B67"/>
    <w:rsid w:val="00CC02F6"/>
    <w:rsid w:val="00CC158C"/>
    <w:rsid w:val="00CC3CEC"/>
    <w:rsid w:val="00CC6707"/>
    <w:rsid w:val="00CC67A3"/>
    <w:rsid w:val="00CC6D49"/>
    <w:rsid w:val="00CD232A"/>
    <w:rsid w:val="00CD26A4"/>
    <w:rsid w:val="00CD2F3E"/>
    <w:rsid w:val="00CD7560"/>
    <w:rsid w:val="00CE0927"/>
    <w:rsid w:val="00CE3522"/>
    <w:rsid w:val="00CE6ABD"/>
    <w:rsid w:val="00CE7AAA"/>
    <w:rsid w:val="00CF10E4"/>
    <w:rsid w:val="00CF2490"/>
    <w:rsid w:val="00CF3293"/>
    <w:rsid w:val="00CF5B02"/>
    <w:rsid w:val="00D01524"/>
    <w:rsid w:val="00D01E8A"/>
    <w:rsid w:val="00D02682"/>
    <w:rsid w:val="00D02DF1"/>
    <w:rsid w:val="00D04A5E"/>
    <w:rsid w:val="00D062AA"/>
    <w:rsid w:val="00D06AAD"/>
    <w:rsid w:val="00D07E38"/>
    <w:rsid w:val="00D10E48"/>
    <w:rsid w:val="00D11BA1"/>
    <w:rsid w:val="00D12B0E"/>
    <w:rsid w:val="00D14424"/>
    <w:rsid w:val="00D156E7"/>
    <w:rsid w:val="00D166A7"/>
    <w:rsid w:val="00D20D01"/>
    <w:rsid w:val="00D22AFA"/>
    <w:rsid w:val="00D22EF6"/>
    <w:rsid w:val="00D23E9A"/>
    <w:rsid w:val="00D30B81"/>
    <w:rsid w:val="00D3124E"/>
    <w:rsid w:val="00D31812"/>
    <w:rsid w:val="00D35D7C"/>
    <w:rsid w:val="00D41FB6"/>
    <w:rsid w:val="00D42891"/>
    <w:rsid w:val="00D42ECA"/>
    <w:rsid w:val="00D448B6"/>
    <w:rsid w:val="00D46B2D"/>
    <w:rsid w:val="00D501CE"/>
    <w:rsid w:val="00D50B1E"/>
    <w:rsid w:val="00D50C0C"/>
    <w:rsid w:val="00D51B4B"/>
    <w:rsid w:val="00D521B3"/>
    <w:rsid w:val="00D52361"/>
    <w:rsid w:val="00D5353B"/>
    <w:rsid w:val="00D6081B"/>
    <w:rsid w:val="00D65BC7"/>
    <w:rsid w:val="00D737BF"/>
    <w:rsid w:val="00D742F7"/>
    <w:rsid w:val="00D743D8"/>
    <w:rsid w:val="00D768E2"/>
    <w:rsid w:val="00D76D7F"/>
    <w:rsid w:val="00D772BB"/>
    <w:rsid w:val="00D7793C"/>
    <w:rsid w:val="00D779D7"/>
    <w:rsid w:val="00D80A3C"/>
    <w:rsid w:val="00D81B71"/>
    <w:rsid w:val="00D81CA9"/>
    <w:rsid w:val="00D83E07"/>
    <w:rsid w:val="00D84B7C"/>
    <w:rsid w:val="00D84E45"/>
    <w:rsid w:val="00D85C90"/>
    <w:rsid w:val="00D92404"/>
    <w:rsid w:val="00D93AC0"/>
    <w:rsid w:val="00D93B4F"/>
    <w:rsid w:val="00D94CA3"/>
    <w:rsid w:val="00D94EBA"/>
    <w:rsid w:val="00D95FA5"/>
    <w:rsid w:val="00D96109"/>
    <w:rsid w:val="00DA6BA9"/>
    <w:rsid w:val="00DB07A5"/>
    <w:rsid w:val="00DB152C"/>
    <w:rsid w:val="00DB17CD"/>
    <w:rsid w:val="00DB5BCE"/>
    <w:rsid w:val="00DB7AD1"/>
    <w:rsid w:val="00DC0F57"/>
    <w:rsid w:val="00DC6999"/>
    <w:rsid w:val="00DC7371"/>
    <w:rsid w:val="00DC74B7"/>
    <w:rsid w:val="00DD1AE2"/>
    <w:rsid w:val="00DD337F"/>
    <w:rsid w:val="00DD44BB"/>
    <w:rsid w:val="00DD552C"/>
    <w:rsid w:val="00DE3532"/>
    <w:rsid w:val="00DE5F50"/>
    <w:rsid w:val="00DE63B7"/>
    <w:rsid w:val="00DF19E0"/>
    <w:rsid w:val="00DF5D9F"/>
    <w:rsid w:val="00DF6A59"/>
    <w:rsid w:val="00DF7FE0"/>
    <w:rsid w:val="00E00935"/>
    <w:rsid w:val="00E01E90"/>
    <w:rsid w:val="00E02159"/>
    <w:rsid w:val="00E02A08"/>
    <w:rsid w:val="00E04174"/>
    <w:rsid w:val="00E04186"/>
    <w:rsid w:val="00E047A3"/>
    <w:rsid w:val="00E05FEB"/>
    <w:rsid w:val="00E069F7"/>
    <w:rsid w:val="00E0702A"/>
    <w:rsid w:val="00E076EC"/>
    <w:rsid w:val="00E1070E"/>
    <w:rsid w:val="00E1071C"/>
    <w:rsid w:val="00E11EF5"/>
    <w:rsid w:val="00E128EB"/>
    <w:rsid w:val="00E14B6A"/>
    <w:rsid w:val="00E15AAE"/>
    <w:rsid w:val="00E1712F"/>
    <w:rsid w:val="00E20EBF"/>
    <w:rsid w:val="00E25693"/>
    <w:rsid w:val="00E2626C"/>
    <w:rsid w:val="00E263FA"/>
    <w:rsid w:val="00E274C4"/>
    <w:rsid w:val="00E27B5B"/>
    <w:rsid w:val="00E27E59"/>
    <w:rsid w:val="00E314A4"/>
    <w:rsid w:val="00E31947"/>
    <w:rsid w:val="00E32DB0"/>
    <w:rsid w:val="00E35F25"/>
    <w:rsid w:val="00E37276"/>
    <w:rsid w:val="00E377DB"/>
    <w:rsid w:val="00E37DCB"/>
    <w:rsid w:val="00E42BBB"/>
    <w:rsid w:val="00E43440"/>
    <w:rsid w:val="00E4493F"/>
    <w:rsid w:val="00E45C75"/>
    <w:rsid w:val="00E46B22"/>
    <w:rsid w:val="00E46B64"/>
    <w:rsid w:val="00E46D31"/>
    <w:rsid w:val="00E47431"/>
    <w:rsid w:val="00E5457D"/>
    <w:rsid w:val="00E564CA"/>
    <w:rsid w:val="00E56D38"/>
    <w:rsid w:val="00E56D97"/>
    <w:rsid w:val="00E60DD1"/>
    <w:rsid w:val="00E610F3"/>
    <w:rsid w:val="00E61DFF"/>
    <w:rsid w:val="00E62FAB"/>
    <w:rsid w:val="00E62FE7"/>
    <w:rsid w:val="00E64B04"/>
    <w:rsid w:val="00E64B24"/>
    <w:rsid w:val="00E6521A"/>
    <w:rsid w:val="00E65240"/>
    <w:rsid w:val="00E716B4"/>
    <w:rsid w:val="00E720B5"/>
    <w:rsid w:val="00E725E3"/>
    <w:rsid w:val="00E72A5B"/>
    <w:rsid w:val="00E73805"/>
    <w:rsid w:val="00E73A0F"/>
    <w:rsid w:val="00E74C93"/>
    <w:rsid w:val="00E75076"/>
    <w:rsid w:val="00E80342"/>
    <w:rsid w:val="00E80F7C"/>
    <w:rsid w:val="00E838AF"/>
    <w:rsid w:val="00E84D06"/>
    <w:rsid w:val="00E8588D"/>
    <w:rsid w:val="00E859A5"/>
    <w:rsid w:val="00E85FD8"/>
    <w:rsid w:val="00E86A99"/>
    <w:rsid w:val="00E86D44"/>
    <w:rsid w:val="00E87010"/>
    <w:rsid w:val="00E9271C"/>
    <w:rsid w:val="00E92ED2"/>
    <w:rsid w:val="00E9503F"/>
    <w:rsid w:val="00EA014C"/>
    <w:rsid w:val="00EA1121"/>
    <w:rsid w:val="00EA3BC1"/>
    <w:rsid w:val="00EB0F03"/>
    <w:rsid w:val="00EB1BD0"/>
    <w:rsid w:val="00EB53F5"/>
    <w:rsid w:val="00EC24F0"/>
    <w:rsid w:val="00EC3C5B"/>
    <w:rsid w:val="00EC3CD3"/>
    <w:rsid w:val="00EC421D"/>
    <w:rsid w:val="00EC5ADD"/>
    <w:rsid w:val="00EC61EC"/>
    <w:rsid w:val="00EC65BC"/>
    <w:rsid w:val="00EC677B"/>
    <w:rsid w:val="00EC68E3"/>
    <w:rsid w:val="00EC711D"/>
    <w:rsid w:val="00EC7894"/>
    <w:rsid w:val="00EC793C"/>
    <w:rsid w:val="00ED2DF0"/>
    <w:rsid w:val="00ED3F1F"/>
    <w:rsid w:val="00ED45C6"/>
    <w:rsid w:val="00ED4FA2"/>
    <w:rsid w:val="00ED5B40"/>
    <w:rsid w:val="00ED6043"/>
    <w:rsid w:val="00EE038A"/>
    <w:rsid w:val="00EE0D5E"/>
    <w:rsid w:val="00EE48FB"/>
    <w:rsid w:val="00EE4EA8"/>
    <w:rsid w:val="00EE560F"/>
    <w:rsid w:val="00EE5A06"/>
    <w:rsid w:val="00EE5EA0"/>
    <w:rsid w:val="00EE6875"/>
    <w:rsid w:val="00EF4475"/>
    <w:rsid w:val="00EF51D1"/>
    <w:rsid w:val="00EF5308"/>
    <w:rsid w:val="00EF6214"/>
    <w:rsid w:val="00EF769F"/>
    <w:rsid w:val="00F000DE"/>
    <w:rsid w:val="00F014FB"/>
    <w:rsid w:val="00F021D5"/>
    <w:rsid w:val="00F03E94"/>
    <w:rsid w:val="00F04A16"/>
    <w:rsid w:val="00F04CDA"/>
    <w:rsid w:val="00F04DAA"/>
    <w:rsid w:val="00F04EE7"/>
    <w:rsid w:val="00F05BEE"/>
    <w:rsid w:val="00F06503"/>
    <w:rsid w:val="00F146C7"/>
    <w:rsid w:val="00F17A43"/>
    <w:rsid w:val="00F21BB8"/>
    <w:rsid w:val="00F22FD6"/>
    <w:rsid w:val="00F236BA"/>
    <w:rsid w:val="00F237FA"/>
    <w:rsid w:val="00F25D0B"/>
    <w:rsid w:val="00F32009"/>
    <w:rsid w:val="00F33065"/>
    <w:rsid w:val="00F34810"/>
    <w:rsid w:val="00F351E7"/>
    <w:rsid w:val="00F3611E"/>
    <w:rsid w:val="00F378FE"/>
    <w:rsid w:val="00F37C3C"/>
    <w:rsid w:val="00F41119"/>
    <w:rsid w:val="00F427B7"/>
    <w:rsid w:val="00F4364B"/>
    <w:rsid w:val="00F43A26"/>
    <w:rsid w:val="00F454B4"/>
    <w:rsid w:val="00F467D1"/>
    <w:rsid w:val="00F46C5F"/>
    <w:rsid w:val="00F51A25"/>
    <w:rsid w:val="00F5333B"/>
    <w:rsid w:val="00F540C1"/>
    <w:rsid w:val="00F54DFF"/>
    <w:rsid w:val="00F6085A"/>
    <w:rsid w:val="00F6237B"/>
    <w:rsid w:val="00F62C72"/>
    <w:rsid w:val="00F62D81"/>
    <w:rsid w:val="00F636B1"/>
    <w:rsid w:val="00F66622"/>
    <w:rsid w:val="00F677D8"/>
    <w:rsid w:val="00F70208"/>
    <w:rsid w:val="00F705EA"/>
    <w:rsid w:val="00F70BB2"/>
    <w:rsid w:val="00F73874"/>
    <w:rsid w:val="00F73F03"/>
    <w:rsid w:val="00F74B74"/>
    <w:rsid w:val="00F75D5E"/>
    <w:rsid w:val="00F769AD"/>
    <w:rsid w:val="00F77177"/>
    <w:rsid w:val="00F805EA"/>
    <w:rsid w:val="00F83006"/>
    <w:rsid w:val="00F836B6"/>
    <w:rsid w:val="00F83C49"/>
    <w:rsid w:val="00F83C75"/>
    <w:rsid w:val="00F9114F"/>
    <w:rsid w:val="00F932D2"/>
    <w:rsid w:val="00F940E0"/>
    <w:rsid w:val="00F94EDD"/>
    <w:rsid w:val="00F96468"/>
    <w:rsid w:val="00F97F2B"/>
    <w:rsid w:val="00FA22AE"/>
    <w:rsid w:val="00FA28EC"/>
    <w:rsid w:val="00FA6665"/>
    <w:rsid w:val="00FA6716"/>
    <w:rsid w:val="00FB0739"/>
    <w:rsid w:val="00FB0A84"/>
    <w:rsid w:val="00FB28CA"/>
    <w:rsid w:val="00FB2C37"/>
    <w:rsid w:val="00FB3B0E"/>
    <w:rsid w:val="00FC0017"/>
    <w:rsid w:val="00FC0121"/>
    <w:rsid w:val="00FC1C28"/>
    <w:rsid w:val="00FC36FE"/>
    <w:rsid w:val="00FC3C6E"/>
    <w:rsid w:val="00FC4753"/>
    <w:rsid w:val="00FC648D"/>
    <w:rsid w:val="00FC7E7E"/>
    <w:rsid w:val="00FD1AC0"/>
    <w:rsid w:val="00FD1D41"/>
    <w:rsid w:val="00FD2002"/>
    <w:rsid w:val="00FD25E4"/>
    <w:rsid w:val="00FD45B5"/>
    <w:rsid w:val="00FD69B9"/>
    <w:rsid w:val="00FD7731"/>
    <w:rsid w:val="00FE0AA5"/>
    <w:rsid w:val="00FE264A"/>
    <w:rsid w:val="00FE284F"/>
    <w:rsid w:val="00FE2886"/>
    <w:rsid w:val="00FE7719"/>
    <w:rsid w:val="00FF008E"/>
    <w:rsid w:val="00FF0280"/>
    <w:rsid w:val="00FF122B"/>
    <w:rsid w:val="00FF135F"/>
    <w:rsid w:val="00FF31BB"/>
    <w:rsid w:val="00FF3D83"/>
    <w:rsid w:val="00FF44AD"/>
    <w:rsid w:val="00FF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5384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155D5D"/>
    <w:rPr>
      <w:rFonts w:ascii="Tahoma" w:hAnsi="Tahoma"/>
      <w:lang w:val="en-AU"/>
    </w:rPr>
  </w:style>
  <w:style w:type="paragraph" w:styleId="Heading1">
    <w:name w:val="heading 1"/>
    <w:basedOn w:val="Heading"/>
    <w:next w:val="Text"/>
    <w:link w:val="Heading1Char"/>
    <w:qFormat/>
    <w:rsid w:val="00271C19"/>
    <w:pPr>
      <w:numPr>
        <w:numId w:val="1"/>
      </w:numPr>
      <w:outlineLvl w:val="0"/>
    </w:pPr>
  </w:style>
  <w:style w:type="paragraph" w:styleId="Heading2">
    <w:name w:val="heading 2"/>
    <w:basedOn w:val="Heading1"/>
    <w:next w:val="Text"/>
    <w:link w:val="Heading2Char"/>
    <w:qFormat/>
    <w:rsid w:val="00D06AAD"/>
    <w:pPr>
      <w:pageBreakBefore w:val="0"/>
      <w:numPr>
        <w:ilvl w:val="1"/>
        <w:numId w:val="2"/>
      </w:numPr>
      <w:outlineLvl w:val="1"/>
    </w:pPr>
    <w:rPr>
      <w:sz w:val="30"/>
    </w:rPr>
  </w:style>
  <w:style w:type="paragraph" w:styleId="Heading3">
    <w:name w:val="heading 3"/>
    <w:basedOn w:val="Heading2"/>
    <w:next w:val="Text"/>
    <w:link w:val="Heading3Char"/>
    <w:qFormat/>
    <w:rsid w:val="00271C19"/>
    <w:pPr>
      <w:numPr>
        <w:ilvl w:val="2"/>
        <w:numId w:val="3"/>
      </w:numPr>
      <w:outlineLvl w:val="2"/>
    </w:pPr>
    <w:rPr>
      <w:sz w:val="26"/>
    </w:rPr>
  </w:style>
  <w:style w:type="paragraph" w:styleId="Heading4">
    <w:name w:val="heading 4"/>
    <w:basedOn w:val="Heading3"/>
    <w:next w:val="Text"/>
    <w:link w:val="Heading4Char"/>
    <w:qFormat/>
    <w:rsid w:val="00271C19"/>
    <w:pPr>
      <w:numPr>
        <w:ilvl w:val="3"/>
        <w:numId w:val="4"/>
      </w:numPr>
      <w:outlineLvl w:val="3"/>
    </w:pPr>
    <w:rPr>
      <w:sz w:val="22"/>
    </w:rPr>
  </w:style>
  <w:style w:type="paragraph" w:styleId="Heading5">
    <w:name w:val="heading 5"/>
    <w:basedOn w:val="Text"/>
    <w:next w:val="Text"/>
    <w:link w:val="Heading5Char"/>
    <w:qFormat/>
    <w:rsid w:val="002E1746"/>
    <w:pPr>
      <w:outlineLvl w:val="4"/>
    </w:pPr>
    <w:rPr>
      <w:b/>
    </w:rPr>
  </w:style>
  <w:style w:type="paragraph" w:styleId="Heading6">
    <w:name w:val="heading 6"/>
    <w:basedOn w:val="Heading5"/>
    <w:next w:val="Text"/>
    <w:qFormat/>
    <w:rsid w:val="009711DB"/>
    <w:pPr>
      <w:ind w:left="1440"/>
      <w:outlineLvl w:val="5"/>
    </w:pPr>
  </w:style>
  <w:style w:type="paragraph" w:styleId="Heading7">
    <w:name w:val="heading 7"/>
    <w:basedOn w:val="Heading6"/>
    <w:next w:val="Text"/>
    <w:qFormat/>
    <w:rsid w:val="00271C19"/>
    <w:pPr>
      <w:outlineLvl w:val="6"/>
    </w:pPr>
    <w:rPr>
      <w:i/>
    </w:rPr>
  </w:style>
  <w:style w:type="paragraph" w:styleId="Heading8">
    <w:name w:val="heading 8"/>
    <w:basedOn w:val="Heading5"/>
    <w:next w:val="Normal"/>
    <w:qFormat/>
    <w:rsid w:val="00271C19"/>
    <w:pPr>
      <w:ind w:left="2268"/>
      <w:outlineLvl w:val="7"/>
    </w:pPr>
  </w:style>
  <w:style w:type="paragraph" w:styleId="Heading9">
    <w:name w:val="heading 9"/>
    <w:basedOn w:val="Heading8"/>
    <w:next w:val="Normal"/>
    <w:qFormat/>
    <w:rsid w:val="00271C19"/>
    <w:pPr>
      <w:outlineLvl w:val="8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Text"/>
    <w:next w:val="Text"/>
    <w:link w:val="HeadingChar"/>
    <w:rsid w:val="00155D5D"/>
    <w:pPr>
      <w:keepNext/>
      <w:pageBreakBefore/>
      <w:spacing w:before="240"/>
      <w:ind w:left="0"/>
      <w:jc w:val="left"/>
    </w:pPr>
    <w:rPr>
      <w:b/>
      <w:sz w:val="34"/>
    </w:rPr>
  </w:style>
  <w:style w:type="paragraph" w:customStyle="1" w:styleId="Text">
    <w:name w:val="Text"/>
    <w:basedOn w:val="Normal"/>
    <w:link w:val="TextChar"/>
    <w:rsid w:val="002E1746"/>
    <w:pPr>
      <w:spacing w:before="120" w:after="120"/>
      <w:ind w:left="1134"/>
      <w:jc w:val="both"/>
    </w:pPr>
  </w:style>
  <w:style w:type="paragraph" w:customStyle="1" w:styleId="ListBulletRound">
    <w:name w:val="List Bullet Round"/>
    <w:basedOn w:val="Normal"/>
    <w:qFormat/>
    <w:rsid w:val="00131A2C"/>
    <w:pPr>
      <w:numPr>
        <w:ilvl w:val="1"/>
        <w:numId w:val="16"/>
      </w:numPr>
      <w:tabs>
        <w:tab w:val="left" w:pos="1418"/>
      </w:tabs>
      <w:spacing w:before="60" w:after="60"/>
    </w:pPr>
  </w:style>
  <w:style w:type="paragraph" w:customStyle="1" w:styleId="TableHeadingRight">
    <w:name w:val="Table Heading Right"/>
    <w:basedOn w:val="TableHeadingCentre"/>
    <w:qFormat/>
    <w:rsid w:val="00131A2C"/>
    <w:pPr>
      <w:jc w:val="right"/>
    </w:pPr>
  </w:style>
  <w:style w:type="paragraph" w:customStyle="1" w:styleId="TableBulletTight">
    <w:name w:val="Table Bullet Tight"/>
    <w:basedOn w:val="TableText"/>
    <w:rsid w:val="00271C19"/>
    <w:pPr>
      <w:numPr>
        <w:numId w:val="6"/>
      </w:numPr>
      <w:tabs>
        <w:tab w:val="clear" w:pos="360"/>
        <w:tab w:val="left" w:pos="284"/>
      </w:tabs>
      <w:spacing w:before="0" w:after="0"/>
    </w:pPr>
  </w:style>
  <w:style w:type="paragraph" w:customStyle="1" w:styleId="TableText">
    <w:name w:val="Table Text"/>
    <w:basedOn w:val="Text"/>
    <w:rsid w:val="002E1746"/>
    <w:pPr>
      <w:spacing w:before="60" w:after="60"/>
      <w:ind w:left="0"/>
      <w:jc w:val="left"/>
    </w:pPr>
    <w:rPr>
      <w:sz w:val="16"/>
    </w:rPr>
  </w:style>
  <w:style w:type="paragraph" w:customStyle="1" w:styleId="TitleMain">
    <w:name w:val="Title Main"/>
    <w:basedOn w:val="Heading"/>
    <w:next w:val="TitleSub"/>
    <w:link w:val="TitleMainChar"/>
    <w:rsid w:val="009A5201"/>
    <w:pPr>
      <w:spacing w:before="360" w:after="480"/>
      <w:jc w:val="right"/>
    </w:pPr>
    <w:rPr>
      <w:sz w:val="60"/>
    </w:rPr>
  </w:style>
  <w:style w:type="paragraph" w:customStyle="1" w:styleId="TitleSub">
    <w:name w:val="Title Sub"/>
    <w:basedOn w:val="TitleMain"/>
    <w:next w:val="Normal"/>
    <w:rsid w:val="0092009E"/>
    <w:pPr>
      <w:pageBreakBefore w:val="0"/>
      <w:spacing w:before="600"/>
    </w:pPr>
    <w:rPr>
      <w:sz w:val="32"/>
    </w:rPr>
  </w:style>
  <w:style w:type="paragraph" w:customStyle="1" w:styleId="TableHeading">
    <w:name w:val="Table Heading"/>
    <w:basedOn w:val="TableText"/>
    <w:rsid w:val="002E1746"/>
    <w:pPr>
      <w:keepNext/>
    </w:pPr>
    <w:rPr>
      <w:rFonts w:cs="Arial"/>
      <w:b/>
    </w:rPr>
  </w:style>
  <w:style w:type="paragraph" w:customStyle="1" w:styleId="TableHeadingCentre">
    <w:name w:val="Table Heading Centre"/>
    <w:basedOn w:val="TableHeading"/>
    <w:rsid w:val="00271C19"/>
    <w:pPr>
      <w:jc w:val="center"/>
    </w:pPr>
  </w:style>
  <w:style w:type="paragraph" w:customStyle="1" w:styleId="TableTextCentre">
    <w:name w:val="Table Text Centre"/>
    <w:basedOn w:val="TableText"/>
    <w:rsid w:val="00271C19"/>
    <w:pPr>
      <w:jc w:val="center"/>
    </w:pPr>
  </w:style>
  <w:style w:type="paragraph" w:styleId="TOC1">
    <w:name w:val="toc 1"/>
    <w:basedOn w:val="Text"/>
    <w:autoRedefine/>
    <w:uiPriority w:val="39"/>
    <w:rsid w:val="00155D5D"/>
    <w:pPr>
      <w:tabs>
        <w:tab w:val="left" w:pos="992"/>
        <w:tab w:val="right" w:leader="dot" w:pos="8505"/>
      </w:tabs>
      <w:spacing w:before="240"/>
      <w:ind w:left="567" w:right="567"/>
      <w:jc w:val="left"/>
    </w:pPr>
    <w:rPr>
      <w:b/>
      <w:noProof/>
      <w:sz w:val="24"/>
    </w:rPr>
  </w:style>
  <w:style w:type="paragraph" w:styleId="TOC2">
    <w:name w:val="toc 2"/>
    <w:basedOn w:val="TOC1"/>
    <w:autoRedefine/>
    <w:uiPriority w:val="39"/>
    <w:rsid w:val="00271C19"/>
    <w:pPr>
      <w:tabs>
        <w:tab w:val="clear" w:pos="992"/>
        <w:tab w:val="left" w:pos="1559"/>
      </w:tabs>
      <w:spacing w:before="0" w:after="0"/>
      <w:ind w:left="992"/>
    </w:pPr>
    <w:rPr>
      <w:b w:val="0"/>
      <w:sz w:val="20"/>
    </w:rPr>
  </w:style>
  <w:style w:type="paragraph" w:styleId="TOC3">
    <w:name w:val="toc 3"/>
    <w:basedOn w:val="TOC2"/>
    <w:autoRedefine/>
    <w:uiPriority w:val="39"/>
    <w:rsid w:val="00271C19"/>
    <w:pPr>
      <w:tabs>
        <w:tab w:val="clear" w:pos="1559"/>
        <w:tab w:val="left" w:pos="2268"/>
      </w:tabs>
      <w:ind w:left="1559"/>
    </w:pPr>
    <w:rPr>
      <w:sz w:val="18"/>
    </w:rPr>
  </w:style>
  <w:style w:type="paragraph" w:customStyle="1" w:styleId="TableTextRight">
    <w:name w:val="Table Text Right"/>
    <w:basedOn w:val="TableText"/>
    <w:rsid w:val="00271C19"/>
    <w:pPr>
      <w:jc w:val="right"/>
    </w:pPr>
  </w:style>
  <w:style w:type="paragraph" w:customStyle="1" w:styleId="TableBulletLoose">
    <w:name w:val="Table Bullet Loose"/>
    <w:basedOn w:val="TableText"/>
    <w:rsid w:val="00271C19"/>
    <w:pPr>
      <w:numPr>
        <w:numId w:val="5"/>
      </w:numPr>
      <w:tabs>
        <w:tab w:val="clear" w:pos="360"/>
        <w:tab w:val="left" w:pos="284"/>
      </w:tabs>
    </w:pPr>
  </w:style>
  <w:style w:type="paragraph" w:styleId="Header">
    <w:name w:val="header"/>
    <w:basedOn w:val="Text"/>
    <w:rsid w:val="004672BF"/>
    <w:pPr>
      <w:spacing w:before="0" w:after="0"/>
      <w:ind w:left="0"/>
      <w:jc w:val="left"/>
    </w:pPr>
    <w:rPr>
      <w:b/>
    </w:rPr>
  </w:style>
  <w:style w:type="paragraph" w:styleId="Footer">
    <w:name w:val="footer"/>
    <w:basedOn w:val="Text"/>
    <w:link w:val="FooterChar"/>
    <w:rsid w:val="000A0A0B"/>
    <w:pPr>
      <w:spacing w:before="60" w:after="0"/>
      <w:ind w:left="0"/>
      <w:jc w:val="left"/>
    </w:pPr>
    <w:rPr>
      <w:sz w:val="14"/>
    </w:rPr>
  </w:style>
  <w:style w:type="paragraph" w:customStyle="1" w:styleId="ListNumberRoman">
    <w:name w:val="List Number (Roman)"/>
    <w:basedOn w:val="Text"/>
    <w:rsid w:val="001A01D7"/>
    <w:pPr>
      <w:numPr>
        <w:numId w:val="12"/>
      </w:numPr>
    </w:pPr>
  </w:style>
  <w:style w:type="paragraph" w:styleId="FootnoteText">
    <w:name w:val="footnote text"/>
    <w:basedOn w:val="Text"/>
    <w:semiHidden/>
    <w:rsid w:val="00271C19"/>
    <w:pPr>
      <w:spacing w:before="0" w:after="0"/>
      <w:ind w:left="0"/>
    </w:pPr>
    <w:rPr>
      <w:sz w:val="18"/>
    </w:rPr>
  </w:style>
  <w:style w:type="paragraph" w:styleId="TableofFigures">
    <w:name w:val="table of figures"/>
    <w:basedOn w:val="TOC2"/>
    <w:semiHidden/>
    <w:rsid w:val="00271C19"/>
    <w:pPr>
      <w:tabs>
        <w:tab w:val="clear" w:pos="1559"/>
      </w:tabs>
      <w:ind w:left="1361" w:hanging="794"/>
    </w:pPr>
  </w:style>
  <w:style w:type="paragraph" w:customStyle="1" w:styleId="Appendix1">
    <w:name w:val="Appendix 1"/>
    <w:basedOn w:val="Normal"/>
    <w:next w:val="Text"/>
    <w:rsid w:val="008D270F"/>
    <w:pPr>
      <w:keepNext/>
      <w:pageBreakBefore/>
      <w:numPr>
        <w:ilvl w:val="1"/>
        <w:numId w:val="7"/>
      </w:numPr>
      <w:spacing w:before="240" w:after="120"/>
    </w:pPr>
    <w:rPr>
      <w:b/>
      <w:sz w:val="30"/>
    </w:rPr>
  </w:style>
  <w:style w:type="paragraph" w:customStyle="1" w:styleId="Appendix2">
    <w:name w:val="Appendix 2"/>
    <w:basedOn w:val="Appendix1"/>
    <w:next w:val="Text"/>
    <w:rsid w:val="00271C19"/>
    <w:pPr>
      <w:numPr>
        <w:ilvl w:val="2"/>
      </w:numPr>
    </w:pPr>
    <w:rPr>
      <w:sz w:val="26"/>
    </w:rPr>
  </w:style>
  <w:style w:type="paragraph" w:customStyle="1" w:styleId="Prepared">
    <w:name w:val="Prepared"/>
    <w:basedOn w:val="Normal"/>
    <w:next w:val="PreparedDetails"/>
    <w:rsid w:val="005170C9"/>
    <w:pPr>
      <w:keepNext/>
      <w:spacing w:before="1200"/>
      <w:jc w:val="right"/>
    </w:pPr>
    <w:rPr>
      <w:rFonts w:ascii="Arial Bold" w:hAnsi="Arial Bold"/>
      <w:b/>
      <w:sz w:val="22"/>
      <w:szCs w:val="28"/>
    </w:rPr>
  </w:style>
  <w:style w:type="paragraph" w:customStyle="1" w:styleId="PreparedDetails">
    <w:name w:val="Prepared Details"/>
    <w:basedOn w:val="Prepared"/>
    <w:rsid w:val="00135BDA"/>
    <w:pPr>
      <w:spacing w:before="60"/>
    </w:pPr>
    <w:rPr>
      <w:b w:val="0"/>
      <w:szCs w:val="24"/>
    </w:rPr>
  </w:style>
  <w:style w:type="table" w:styleId="TableGrid">
    <w:name w:val="Table Grid"/>
    <w:basedOn w:val="TableNormal"/>
    <w:rsid w:val="00135B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NumberAlpha">
    <w:name w:val="List Number (Alpha)"/>
    <w:basedOn w:val="Text"/>
    <w:rsid w:val="001A01D7"/>
    <w:pPr>
      <w:numPr>
        <w:numId w:val="13"/>
      </w:numPr>
    </w:pPr>
  </w:style>
  <w:style w:type="paragraph" w:customStyle="1" w:styleId="FooterCentre">
    <w:name w:val="Footer Centre"/>
    <w:basedOn w:val="Footer"/>
    <w:rsid w:val="004672BF"/>
    <w:pPr>
      <w:jc w:val="center"/>
    </w:pPr>
  </w:style>
  <w:style w:type="paragraph" w:customStyle="1" w:styleId="FooterRight">
    <w:name w:val="Footer Right"/>
    <w:basedOn w:val="Footer"/>
    <w:rsid w:val="00135BDA"/>
    <w:pPr>
      <w:jc w:val="right"/>
    </w:pPr>
  </w:style>
  <w:style w:type="paragraph" w:customStyle="1" w:styleId="DocumentDetails">
    <w:name w:val="Document Details"/>
    <w:basedOn w:val="Normal"/>
    <w:rsid w:val="00784DD2"/>
    <w:pPr>
      <w:spacing w:before="240" w:after="120"/>
    </w:pPr>
    <w:rPr>
      <w:b/>
      <w:sz w:val="22"/>
    </w:rPr>
  </w:style>
  <w:style w:type="paragraph" w:styleId="BalloonText">
    <w:name w:val="Balloon Text"/>
    <w:basedOn w:val="Normal"/>
    <w:semiHidden/>
    <w:rsid w:val="006256D8"/>
    <w:rPr>
      <w:rFonts w:cs="Tahoma"/>
      <w:sz w:val="16"/>
      <w:szCs w:val="16"/>
    </w:rPr>
  </w:style>
  <w:style w:type="character" w:customStyle="1" w:styleId="TextChar">
    <w:name w:val="Text Char"/>
    <w:basedOn w:val="DefaultParagraphFont"/>
    <w:link w:val="Text"/>
    <w:rsid w:val="002E1746"/>
    <w:rPr>
      <w:rFonts w:ascii="Tahoma" w:hAnsi="Tahoma"/>
      <w:lang w:val="en-AU"/>
    </w:rPr>
  </w:style>
  <w:style w:type="character" w:customStyle="1" w:styleId="HeadingChar">
    <w:name w:val="Heading Char"/>
    <w:basedOn w:val="TextChar"/>
    <w:link w:val="Heading"/>
    <w:rsid w:val="00155D5D"/>
    <w:rPr>
      <w:rFonts w:ascii="Tahoma" w:hAnsi="Tahoma"/>
      <w:b/>
      <w:sz w:val="34"/>
      <w:lang w:val="en-AU"/>
    </w:rPr>
  </w:style>
  <w:style w:type="character" w:customStyle="1" w:styleId="TitleMainChar">
    <w:name w:val="Title Main Char"/>
    <w:basedOn w:val="HeadingChar"/>
    <w:link w:val="TitleMain"/>
    <w:rsid w:val="006B5E16"/>
    <w:rPr>
      <w:rFonts w:ascii="Tahoma" w:hAnsi="Tahoma"/>
      <w:b/>
      <w:sz w:val="60"/>
      <w:lang w:val="en-AU"/>
    </w:rPr>
  </w:style>
  <w:style w:type="character" w:customStyle="1" w:styleId="Heading1Char">
    <w:name w:val="Heading 1 Char"/>
    <w:basedOn w:val="HeadingChar"/>
    <w:link w:val="Heading1"/>
    <w:rsid w:val="006B5E16"/>
    <w:rPr>
      <w:rFonts w:ascii="Tahoma" w:hAnsi="Tahoma"/>
      <w:b/>
      <w:sz w:val="34"/>
      <w:lang w:val="en-AU"/>
    </w:rPr>
  </w:style>
  <w:style w:type="character" w:customStyle="1" w:styleId="Heading2Char">
    <w:name w:val="Heading 2 Char"/>
    <w:basedOn w:val="Heading1Char"/>
    <w:link w:val="Heading2"/>
    <w:rsid w:val="00D06AAD"/>
    <w:rPr>
      <w:rFonts w:ascii="Tahoma" w:hAnsi="Tahoma"/>
      <w:b/>
      <w:sz w:val="30"/>
      <w:lang w:val="en-AU"/>
    </w:rPr>
  </w:style>
  <w:style w:type="paragraph" w:styleId="TOC4">
    <w:name w:val="toc 4"/>
    <w:basedOn w:val="Normal"/>
    <w:next w:val="Normal"/>
    <w:autoRedefine/>
    <w:uiPriority w:val="39"/>
    <w:rsid w:val="00A76741"/>
    <w:pPr>
      <w:spacing w:after="100"/>
      <w:ind w:left="600"/>
    </w:pPr>
  </w:style>
  <w:style w:type="character" w:customStyle="1" w:styleId="Heading3Char">
    <w:name w:val="Heading 3 Char"/>
    <w:basedOn w:val="Heading2Char"/>
    <w:link w:val="Heading3"/>
    <w:rsid w:val="00E42BBB"/>
    <w:rPr>
      <w:rFonts w:ascii="Tahoma" w:hAnsi="Tahoma"/>
      <w:b/>
      <w:sz w:val="26"/>
      <w:lang w:val="en-AU"/>
    </w:rPr>
  </w:style>
  <w:style w:type="character" w:customStyle="1" w:styleId="Heading4Char">
    <w:name w:val="Heading 4 Char"/>
    <w:basedOn w:val="Heading3Char"/>
    <w:link w:val="Heading4"/>
    <w:rsid w:val="00E42BBB"/>
    <w:rPr>
      <w:rFonts w:ascii="Tahoma" w:hAnsi="Tahoma"/>
      <w:b/>
      <w:sz w:val="22"/>
      <w:lang w:val="en-AU"/>
    </w:rPr>
  </w:style>
  <w:style w:type="character" w:customStyle="1" w:styleId="Heading5Char">
    <w:name w:val="Heading 5 Char"/>
    <w:basedOn w:val="Heading4Char"/>
    <w:link w:val="Heading5"/>
    <w:rsid w:val="002E1746"/>
    <w:rPr>
      <w:rFonts w:ascii="Tahoma" w:hAnsi="Tahoma"/>
      <w:b/>
      <w:sz w:val="22"/>
      <w:lang w:val="en-AU"/>
    </w:rPr>
  </w:style>
  <w:style w:type="paragraph" w:customStyle="1" w:styleId="DocumentDetails-Text">
    <w:name w:val="Document Details - Text"/>
    <w:basedOn w:val="Text"/>
    <w:rsid w:val="002E1746"/>
    <w:pPr>
      <w:ind w:left="0"/>
    </w:pPr>
  </w:style>
  <w:style w:type="paragraph" w:customStyle="1" w:styleId="TCNumber">
    <w:name w:val="T&amp;C Number"/>
    <w:basedOn w:val="TableText"/>
    <w:qFormat/>
    <w:rsid w:val="009711DB"/>
    <w:pPr>
      <w:numPr>
        <w:numId w:val="8"/>
      </w:numPr>
      <w:ind w:left="179" w:hanging="142"/>
    </w:pPr>
  </w:style>
  <w:style w:type="paragraph" w:customStyle="1" w:styleId="TCBullet">
    <w:name w:val="T&amp;C Bullet"/>
    <w:basedOn w:val="TableText"/>
    <w:qFormat/>
    <w:rsid w:val="009711DB"/>
    <w:pPr>
      <w:numPr>
        <w:numId w:val="9"/>
      </w:numPr>
      <w:ind w:left="321" w:hanging="142"/>
    </w:pPr>
    <w:rPr>
      <w:rFonts w:cs="Tahoma"/>
      <w:szCs w:val="16"/>
    </w:rPr>
  </w:style>
  <w:style w:type="paragraph" w:customStyle="1" w:styleId="TCText">
    <w:name w:val="T&amp;C Text"/>
    <w:basedOn w:val="TableText"/>
    <w:qFormat/>
    <w:rsid w:val="009711DB"/>
    <w:pPr>
      <w:ind w:left="244"/>
    </w:pPr>
  </w:style>
  <w:style w:type="paragraph" w:customStyle="1" w:styleId="TCAlpha">
    <w:name w:val="T&amp;C Alpha"/>
    <w:basedOn w:val="TableText"/>
    <w:qFormat/>
    <w:rsid w:val="009711DB"/>
    <w:pPr>
      <w:numPr>
        <w:numId w:val="10"/>
      </w:numPr>
    </w:pPr>
    <w:rPr>
      <w:rFonts w:cs="Tahoma"/>
      <w:szCs w:val="16"/>
    </w:rPr>
  </w:style>
  <w:style w:type="paragraph" w:customStyle="1" w:styleId="TCHeader">
    <w:name w:val="T&amp;C Header"/>
    <w:basedOn w:val="Normal"/>
    <w:qFormat/>
    <w:rsid w:val="0032064C"/>
    <w:pPr>
      <w:spacing w:before="56" w:after="113"/>
      <w:jc w:val="center"/>
    </w:pPr>
    <w:rPr>
      <w:b/>
      <w:bCs/>
    </w:rPr>
  </w:style>
  <w:style w:type="paragraph" w:customStyle="1" w:styleId="HeadingCenter">
    <w:name w:val="Heading Center"/>
    <w:basedOn w:val="Heading"/>
    <w:rsid w:val="00A8785A"/>
    <w:pPr>
      <w:jc w:val="center"/>
    </w:pPr>
  </w:style>
  <w:style w:type="paragraph" w:customStyle="1" w:styleId="ListNumberNumeric">
    <w:name w:val="List Number (Numeric)"/>
    <w:basedOn w:val="Text"/>
    <w:rsid w:val="001A01D7"/>
    <w:pPr>
      <w:numPr>
        <w:numId w:val="11"/>
      </w:numPr>
    </w:pPr>
    <w:rPr>
      <w:rFonts w:cs="Arial"/>
    </w:rPr>
  </w:style>
  <w:style w:type="paragraph" w:customStyle="1" w:styleId="ListNumberIndentRoman">
    <w:name w:val="List Number Indent (Roman)"/>
    <w:basedOn w:val="Text"/>
    <w:rsid w:val="001A01D7"/>
    <w:pPr>
      <w:ind w:left="1854"/>
    </w:pPr>
  </w:style>
  <w:style w:type="character" w:styleId="Hyperlink">
    <w:name w:val="Hyperlink"/>
    <w:basedOn w:val="DefaultParagraphFont"/>
    <w:uiPriority w:val="99"/>
    <w:rsid w:val="001D659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7A3A"/>
    <w:pPr>
      <w:ind w:left="720"/>
    </w:pPr>
    <w:rPr>
      <w:rFonts w:ascii="Calibri" w:eastAsiaTheme="minorHAnsi" w:hAnsi="Calibri" w:cs="Calibri"/>
      <w:sz w:val="22"/>
      <w:szCs w:val="22"/>
      <w:lang w:eastAsia="en-AU"/>
    </w:rPr>
  </w:style>
  <w:style w:type="character" w:styleId="FollowedHyperlink">
    <w:name w:val="FollowedHyperlink"/>
    <w:basedOn w:val="DefaultParagraphFont"/>
    <w:rsid w:val="00E72A5B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110082"/>
    <w:rPr>
      <w:rFonts w:ascii="Tahoma" w:hAnsi="Tahoma"/>
      <w:lang w:val="en-AU"/>
    </w:rPr>
  </w:style>
  <w:style w:type="character" w:styleId="CommentReference">
    <w:name w:val="annotation reference"/>
    <w:basedOn w:val="DefaultParagraphFont"/>
    <w:rsid w:val="002A5CCD"/>
    <w:rPr>
      <w:sz w:val="16"/>
      <w:szCs w:val="16"/>
    </w:rPr>
  </w:style>
  <w:style w:type="paragraph" w:styleId="CommentText">
    <w:name w:val="annotation text"/>
    <w:basedOn w:val="Normal"/>
    <w:link w:val="CommentTextChar"/>
    <w:rsid w:val="002A5CCD"/>
  </w:style>
  <w:style w:type="character" w:customStyle="1" w:styleId="CommentTextChar">
    <w:name w:val="Comment Text Char"/>
    <w:basedOn w:val="DefaultParagraphFont"/>
    <w:link w:val="CommentText"/>
    <w:rsid w:val="002A5CCD"/>
    <w:rPr>
      <w:rFonts w:ascii="Tahoma" w:hAnsi="Tahoma"/>
      <w:lang w:val="en-AU"/>
    </w:rPr>
  </w:style>
  <w:style w:type="paragraph" w:styleId="CommentSubject">
    <w:name w:val="annotation subject"/>
    <w:basedOn w:val="CommentText"/>
    <w:next w:val="CommentText"/>
    <w:link w:val="CommentSubjectChar"/>
    <w:rsid w:val="002A5C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A5CCD"/>
    <w:rPr>
      <w:rFonts w:ascii="Tahoma" w:hAnsi="Tahoma"/>
      <w:b/>
      <w:bCs/>
      <w:lang w:val="en-AU"/>
    </w:rPr>
  </w:style>
  <w:style w:type="paragraph" w:customStyle="1" w:styleId="MMTopic1">
    <w:name w:val="MM Topic 1"/>
    <w:basedOn w:val="Heading1"/>
    <w:link w:val="MMTopic1Char"/>
    <w:uiPriority w:val="1"/>
    <w:unhideWhenUsed/>
    <w:rsid w:val="00761CB4"/>
    <w:pPr>
      <w:numPr>
        <w:numId w:val="14"/>
      </w:numPr>
    </w:pPr>
    <w:rPr>
      <w:rFonts w:ascii="Verdana" w:hAnsi="Verdana"/>
      <w:sz w:val="32"/>
    </w:rPr>
  </w:style>
  <w:style w:type="character" w:customStyle="1" w:styleId="MMTopic1Char">
    <w:name w:val="MM Topic 1 Char"/>
    <w:basedOn w:val="Heading1Char"/>
    <w:link w:val="MMTopic1"/>
    <w:uiPriority w:val="1"/>
    <w:rsid w:val="00761CB4"/>
    <w:rPr>
      <w:rFonts w:ascii="Verdana" w:hAnsi="Verdana"/>
      <w:b/>
      <w:sz w:val="32"/>
      <w:lang w:val="en-AU"/>
    </w:rPr>
  </w:style>
  <w:style w:type="paragraph" w:customStyle="1" w:styleId="MMTopic2">
    <w:name w:val="MM Topic 2"/>
    <w:basedOn w:val="Heading2"/>
    <w:link w:val="MMTopic2Char"/>
    <w:uiPriority w:val="1"/>
    <w:unhideWhenUsed/>
    <w:rsid w:val="00761CB4"/>
    <w:pPr>
      <w:numPr>
        <w:numId w:val="14"/>
      </w:numPr>
    </w:pPr>
    <w:rPr>
      <w:rFonts w:ascii="Verdana" w:hAnsi="Verdana"/>
      <w:sz w:val="28"/>
    </w:rPr>
  </w:style>
  <w:style w:type="character" w:customStyle="1" w:styleId="MMTopic2Char">
    <w:name w:val="MM Topic 2 Char"/>
    <w:basedOn w:val="Heading2Char"/>
    <w:link w:val="MMTopic2"/>
    <w:uiPriority w:val="1"/>
    <w:rsid w:val="00761CB4"/>
    <w:rPr>
      <w:rFonts w:ascii="Verdana" w:hAnsi="Verdana"/>
      <w:b/>
      <w:sz w:val="28"/>
      <w:lang w:val="en-AU"/>
    </w:rPr>
  </w:style>
  <w:style w:type="paragraph" w:customStyle="1" w:styleId="MMTopic3">
    <w:name w:val="MM Topic 3"/>
    <w:basedOn w:val="ListBullet"/>
    <w:link w:val="MMTopic3Char"/>
    <w:uiPriority w:val="1"/>
    <w:unhideWhenUsed/>
    <w:rsid w:val="00761CB4"/>
    <w:pPr>
      <w:numPr>
        <w:ilvl w:val="2"/>
      </w:numPr>
    </w:pPr>
    <w:rPr>
      <w:rFonts w:ascii="Verdana" w:hAnsi="Verdana"/>
    </w:rPr>
  </w:style>
  <w:style w:type="character" w:customStyle="1" w:styleId="MMTopic3Char">
    <w:name w:val="MM Topic 3 Char"/>
    <w:basedOn w:val="DefaultParagraphFont"/>
    <w:link w:val="MMTopic3"/>
    <w:uiPriority w:val="1"/>
    <w:rsid w:val="00761CB4"/>
    <w:rPr>
      <w:rFonts w:ascii="Verdana" w:hAnsi="Verdana"/>
      <w:lang w:val="en-AU"/>
    </w:rPr>
  </w:style>
  <w:style w:type="paragraph" w:customStyle="1" w:styleId="MMTopic4">
    <w:name w:val="MM Topic 4"/>
    <w:basedOn w:val="ListBullet2"/>
    <w:link w:val="MMTopic4Char"/>
    <w:uiPriority w:val="1"/>
    <w:unhideWhenUsed/>
    <w:rsid w:val="00761CB4"/>
    <w:rPr>
      <w:rFonts w:ascii="Verdana" w:hAnsi="Verdana"/>
    </w:rPr>
  </w:style>
  <w:style w:type="character" w:customStyle="1" w:styleId="MMTopic4Char">
    <w:name w:val="MM Topic 4 Char"/>
    <w:basedOn w:val="DefaultParagraphFont"/>
    <w:link w:val="MMTopic4"/>
    <w:uiPriority w:val="1"/>
    <w:rsid w:val="00761CB4"/>
    <w:rPr>
      <w:rFonts w:ascii="Verdana" w:hAnsi="Verdana"/>
      <w:lang w:val="en-AU"/>
    </w:rPr>
  </w:style>
  <w:style w:type="paragraph" w:customStyle="1" w:styleId="MMEmpty">
    <w:name w:val="MM Empty"/>
    <w:basedOn w:val="Normal"/>
    <w:link w:val="MMEmptyChar"/>
    <w:uiPriority w:val="1"/>
    <w:unhideWhenUsed/>
    <w:rsid w:val="00761CB4"/>
    <w:rPr>
      <w:rFonts w:ascii="Verdana" w:hAnsi="Verdana"/>
    </w:rPr>
  </w:style>
  <w:style w:type="character" w:customStyle="1" w:styleId="MMEmptyChar">
    <w:name w:val="MM Empty Char"/>
    <w:basedOn w:val="DefaultParagraphFont"/>
    <w:link w:val="MMEmpty"/>
    <w:uiPriority w:val="1"/>
    <w:rsid w:val="00761CB4"/>
    <w:rPr>
      <w:rFonts w:ascii="Verdana" w:hAnsi="Verdana"/>
      <w:lang w:val="en-AU"/>
    </w:rPr>
  </w:style>
  <w:style w:type="paragraph" w:styleId="ListBullet">
    <w:name w:val="List Bullet"/>
    <w:basedOn w:val="Normal"/>
    <w:rsid w:val="00761CB4"/>
    <w:pPr>
      <w:contextualSpacing/>
    </w:pPr>
  </w:style>
  <w:style w:type="paragraph" w:styleId="ListBullet2">
    <w:name w:val="List Bullet 2"/>
    <w:basedOn w:val="Normal"/>
    <w:rsid w:val="00761CB4"/>
    <w:pPr>
      <w:contextualSpacing/>
    </w:pPr>
  </w:style>
  <w:style w:type="paragraph" w:styleId="DocumentMap">
    <w:name w:val="Document Map"/>
    <w:basedOn w:val="Normal"/>
    <w:link w:val="DocumentMapChar"/>
    <w:rsid w:val="00C83D41"/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3D41"/>
    <w:rPr>
      <w:rFonts w:ascii="Tahoma" w:hAnsi="Tahoma" w:cs="Tahoma"/>
      <w:sz w:val="16"/>
      <w:szCs w:val="16"/>
      <w:lang w:val="en-AU"/>
    </w:rPr>
  </w:style>
  <w:style w:type="paragraph" w:customStyle="1" w:styleId="TableBody">
    <w:name w:val="Table Body"/>
    <w:basedOn w:val="Normal"/>
    <w:rsid w:val="00781037"/>
    <w:pPr>
      <w:spacing w:before="60" w:after="60"/>
    </w:pPr>
    <w:rPr>
      <w:rFonts w:ascii="Helvetica" w:hAnsi="Helvetica"/>
      <w:lang w:val="en-US"/>
    </w:rPr>
  </w:style>
  <w:style w:type="paragraph" w:customStyle="1" w:styleId="TableHead">
    <w:name w:val="Table Head"/>
    <w:basedOn w:val="Normal"/>
    <w:rsid w:val="00781037"/>
    <w:pPr>
      <w:spacing w:before="60" w:after="60"/>
    </w:pPr>
    <w:rPr>
      <w:rFonts w:ascii="Helvetica" w:hAnsi="Helvetica"/>
      <w:b/>
      <w:sz w:val="22"/>
      <w:lang w:val="en-US"/>
    </w:rPr>
  </w:style>
  <w:style w:type="character" w:customStyle="1" w:styleId="FooterChar">
    <w:name w:val="Footer Char"/>
    <w:basedOn w:val="DefaultParagraphFont"/>
    <w:link w:val="Footer"/>
    <w:rsid w:val="00793FEC"/>
    <w:rPr>
      <w:rFonts w:ascii="Tahoma" w:hAnsi="Tahoma"/>
      <w:sz w:val="14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155D5D"/>
    <w:rPr>
      <w:rFonts w:ascii="Tahoma" w:hAnsi="Tahoma"/>
      <w:lang w:val="en-AU"/>
    </w:rPr>
  </w:style>
  <w:style w:type="paragraph" w:styleId="Heading1">
    <w:name w:val="heading 1"/>
    <w:basedOn w:val="Heading"/>
    <w:next w:val="Text"/>
    <w:link w:val="Heading1Char"/>
    <w:qFormat/>
    <w:rsid w:val="00271C19"/>
    <w:pPr>
      <w:numPr>
        <w:numId w:val="1"/>
      </w:numPr>
      <w:outlineLvl w:val="0"/>
    </w:pPr>
  </w:style>
  <w:style w:type="paragraph" w:styleId="Heading2">
    <w:name w:val="heading 2"/>
    <w:basedOn w:val="Heading1"/>
    <w:next w:val="Text"/>
    <w:link w:val="Heading2Char"/>
    <w:qFormat/>
    <w:rsid w:val="00D06AAD"/>
    <w:pPr>
      <w:pageBreakBefore w:val="0"/>
      <w:numPr>
        <w:ilvl w:val="1"/>
        <w:numId w:val="2"/>
      </w:numPr>
      <w:outlineLvl w:val="1"/>
    </w:pPr>
    <w:rPr>
      <w:sz w:val="30"/>
    </w:rPr>
  </w:style>
  <w:style w:type="paragraph" w:styleId="Heading3">
    <w:name w:val="heading 3"/>
    <w:basedOn w:val="Heading2"/>
    <w:next w:val="Text"/>
    <w:link w:val="Heading3Char"/>
    <w:qFormat/>
    <w:rsid w:val="00271C19"/>
    <w:pPr>
      <w:numPr>
        <w:ilvl w:val="2"/>
        <w:numId w:val="3"/>
      </w:numPr>
      <w:outlineLvl w:val="2"/>
    </w:pPr>
    <w:rPr>
      <w:sz w:val="26"/>
    </w:rPr>
  </w:style>
  <w:style w:type="paragraph" w:styleId="Heading4">
    <w:name w:val="heading 4"/>
    <w:basedOn w:val="Heading3"/>
    <w:next w:val="Text"/>
    <w:link w:val="Heading4Char"/>
    <w:qFormat/>
    <w:rsid w:val="00271C19"/>
    <w:pPr>
      <w:numPr>
        <w:ilvl w:val="3"/>
        <w:numId w:val="4"/>
      </w:numPr>
      <w:outlineLvl w:val="3"/>
    </w:pPr>
    <w:rPr>
      <w:sz w:val="22"/>
    </w:rPr>
  </w:style>
  <w:style w:type="paragraph" w:styleId="Heading5">
    <w:name w:val="heading 5"/>
    <w:basedOn w:val="Text"/>
    <w:next w:val="Text"/>
    <w:link w:val="Heading5Char"/>
    <w:qFormat/>
    <w:rsid w:val="002E1746"/>
    <w:pPr>
      <w:outlineLvl w:val="4"/>
    </w:pPr>
    <w:rPr>
      <w:b/>
    </w:rPr>
  </w:style>
  <w:style w:type="paragraph" w:styleId="Heading6">
    <w:name w:val="heading 6"/>
    <w:basedOn w:val="Heading5"/>
    <w:next w:val="Text"/>
    <w:qFormat/>
    <w:rsid w:val="009711DB"/>
    <w:pPr>
      <w:ind w:left="1440"/>
      <w:outlineLvl w:val="5"/>
    </w:pPr>
  </w:style>
  <w:style w:type="paragraph" w:styleId="Heading7">
    <w:name w:val="heading 7"/>
    <w:basedOn w:val="Heading6"/>
    <w:next w:val="Text"/>
    <w:qFormat/>
    <w:rsid w:val="00271C19"/>
    <w:pPr>
      <w:outlineLvl w:val="6"/>
    </w:pPr>
    <w:rPr>
      <w:i/>
    </w:rPr>
  </w:style>
  <w:style w:type="paragraph" w:styleId="Heading8">
    <w:name w:val="heading 8"/>
    <w:basedOn w:val="Heading5"/>
    <w:next w:val="Normal"/>
    <w:qFormat/>
    <w:rsid w:val="00271C19"/>
    <w:pPr>
      <w:ind w:left="2268"/>
      <w:outlineLvl w:val="7"/>
    </w:pPr>
  </w:style>
  <w:style w:type="paragraph" w:styleId="Heading9">
    <w:name w:val="heading 9"/>
    <w:basedOn w:val="Heading8"/>
    <w:next w:val="Normal"/>
    <w:qFormat/>
    <w:rsid w:val="00271C19"/>
    <w:pPr>
      <w:outlineLvl w:val="8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Text"/>
    <w:next w:val="Text"/>
    <w:link w:val="HeadingChar"/>
    <w:rsid w:val="00155D5D"/>
    <w:pPr>
      <w:keepNext/>
      <w:pageBreakBefore/>
      <w:spacing w:before="240"/>
      <w:ind w:left="0"/>
      <w:jc w:val="left"/>
    </w:pPr>
    <w:rPr>
      <w:b/>
      <w:sz w:val="34"/>
    </w:rPr>
  </w:style>
  <w:style w:type="paragraph" w:customStyle="1" w:styleId="Text">
    <w:name w:val="Text"/>
    <w:basedOn w:val="Normal"/>
    <w:link w:val="TextChar"/>
    <w:rsid w:val="002E1746"/>
    <w:pPr>
      <w:spacing w:before="120" w:after="120"/>
      <w:ind w:left="1134"/>
      <w:jc w:val="both"/>
    </w:pPr>
  </w:style>
  <w:style w:type="paragraph" w:customStyle="1" w:styleId="ListBulletRound">
    <w:name w:val="List Bullet Round"/>
    <w:basedOn w:val="Normal"/>
    <w:qFormat/>
    <w:rsid w:val="00131A2C"/>
    <w:pPr>
      <w:numPr>
        <w:ilvl w:val="1"/>
        <w:numId w:val="16"/>
      </w:numPr>
      <w:tabs>
        <w:tab w:val="left" w:pos="1418"/>
      </w:tabs>
      <w:spacing w:before="60" w:after="60"/>
    </w:pPr>
  </w:style>
  <w:style w:type="paragraph" w:customStyle="1" w:styleId="TableHeadingRight">
    <w:name w:val="Table Heading Right"/>
    <w:basedOn w:val="TableHeadingCentre"/>
    <w:qFormat/>
    <w:rsid w:val="00131A2C"/>
    <w:pPr>
      <w:jc w:val="right"/>
    </w:pPr>
  </w:style>
  <w:style w:type="paragraph" w:customStyle="1" w:styleId="TableBulletTight">
    <w:name w:val="Table Bullet Tight"/>
    <w:basedOn w:val="TableText"/>
    <w:rsid w:val="00271C19"/>
    <w:pPr>
      <w:numPr>
        <w:numId w:val="6"/>
      </w:numPr>
      <w:tabs>
        <w:tab w:val="clear" w:pos="360"/>
        <w:tab w:val="left" w:pos="284"/>
      </w:tabs>
      <w:spacing w:before="0" w:after="0"/>
    </w:pPr>
  </w:style>
  <w:style w:type="paragraph" w:customStyle="1" w:styleId="TableText">
    <w:name w:val="Table Text"/>
    <w:basedOn w:val="Text"/>
    <w:rsid w:val="002E1746"/>
    <w:pPr>
      <w:spacing w:before="60" w:after="60"/>
      <w:ind w:left="0"/>
      <w:jc w:val="left"/>
    </w:pPr>
    <w:rPr>
      <w:sz w:val="16"/>
    </w:rPr>
  </w:style>
  <w:style w:type="paragraph" w:customStyle="1" w:styleId="TitleMain">
    <w:name w:val="Title Main"/>
    <w:basedOn w:val="Heading"/>
    <w:next w:val="TitleSub"/>
    <w:link w:val="TitleMainChar"/>
    <w:rsid w:val="009A5201"/>
    <w:pPr>
      <w:spacing w:before="360" w:after="480"/>
      <w:jc w:val="right"/>
    </w:pPr>
    <w:rPr>
      <w:sz w:val="60"/>
    </w:rPr>
  </w:style>
  <w:style w:type="paragraph" w:customStyle="1" w:styleId="TitleSub">
    <w:name w:val="Title Sub"/>
    <w:basedOn w:val="TitleMain"/>
    <w:next w:val="Normal"/>
    <w:rsid w:val="0092009E"/>
    <w:pPr>
      <w:pageBreakBefore w:val="0"/>
      <w:spacing w:before="600"/>
    </w:pPr>
    <w:rPr>
      <w:sz w:val="32"/>
    </w:rPr>
  </w:style>
  <w:style w:type="paragraph" w:customStyle="1" w:styleId="TableHeading">
    <w:name w:val="Table Heading"/>
    <w:basedOn w:val="TableText"/>
    <w:rsid w:val="002E1746"/>
    <w:pPr>
      <w:keepNext/>
    </w:pPr>
    <w:rPr>
      <w:rFonts w:cs="Arial"/>
      <w:b/>
    </w:rPr>
  </w:style>
  <w:style w:type="paragraph" w:customStyle="1" w:styleId="TableHeadingCentre">
    <w:name w:val="Table Heading Centre"/>
    <w:basedOn w:val="TableHeading"/>
    <w:rsid w:val="00271C19"/>
    <w:pPr>
      <w:jc w:val="center"/>
    </w:pPr>
  </w:style>
  <w:style w:type="paragraph" w:customStyle="1" w:styleId="TableTextCentre">
    <w:name w:val="Table Text Centre"/>
    <w:basedOn w:val="TableText"/>
    <w:rsid w:val="00271C19"/>
    <w:pPr>
      <w:jc w:val="center"/>
    </w:pPr>
  </w:style>
  <w:style w:type="paragraph" w:styleId="TOC1">
    <w:name w:val="toc 1"/>
    <w:basedOn w:val="Text"/>
    <w:autoRedefine/>
    <w:uiPriority w:val="39"/>
    <w:rsid w:val="00155D5D"/>
    <w:pPr>
      <w:tabs>
        <w:tab w:val="left" w:pos="992"/>
        <w:tab w:val="right" w:leader="dot" w:pos="8505"/>
      </w:tabs>
      <w:spacing w:before="240"/>
      <w:ind w:left="567" w:right="567"/>
      <w:jc w:val="left"/>
    </w:pPr>
    <w:rPr>
      <w:b/>
      <w:noProof/>
      <w:sz w:val="24"/>
    </w:rPr>
  </w:style>
  <w:style w:type="paragraph" w:styleId="TOC2">
    <w:name w:val="toc 2"/>
    <w:basedOn w:val="TOC1"/>
    <w:autoRedefine/>
    <w:uiPriority w:val="39"/>
    <w:rsid w:val="00271C19"/>
    <w:pPr>
      <w:tabs>
        <w:tab w:val="clear" w:pos="992"/>
        <w:tab w:val="left" w:pos="1559"/>
      </w:tabs>
      <w:spacing w:before="0" w:after="0"/>
      <w:ind w:left="992"/>
    </w:pPr>
    <w:rPr>
      <w:b w:val="0"/>
      <w:sz w:val="20"/>
    </w:rPr>
  </w:style>
  <w:style w:type="paragraph" w:styleId="TOC3">
    <w:name w:val="toc 3"/>
    <w:basedOn w:val="TOC2"/>
    <w:autoRedefine/>
    <w:uiPriority w:val="39"/>
    <w:rsid w:val="00271C19"/>
    <w:pPr>
      <w:tabs>
        <w:tab w:val="clear" w:pos="1559"/>
        <w:tab w:val="left" w:pos="2268"/>
      </w:tabs>
      <w:ind w:left="1559"/>
    </w:pPr>
    <w:rPr>
      <w:sz w:val="18"/>
    </w:rPr>
  </w:style>
  <w:style w:type="paragraph" w:customStyle="1" w:styleId="TableTextRight">
    <w:name w:val="Table Text Right"/>
    <w:basedOn w:val="TableText"/>
    <w:rsid w:val="00271C19"/>
    <w:pPr>
      <w:jc w:val="right"/>
    </w:pPr>
  </w:style>
  <w:style w:type="paragraph" w:customStyle="1" w:styleId="TableBulletLoose">
    <w:name w:val="Table Bullet Loose"/>
    <w:basedOn w:val="TableText"/>
    <w:rsid w:val="00271C19"/>
    <w:pPr>
      <w:numPr>
        <w:numId w:val="5"/>
      </w:numPr>
      <w:tabs>
        <w:tab w:val="clear" w:pos="360"/>
        <w:tab w:val="left" w:pos="284"/>
      </w:tabs>
    </w:pPr>
  </w:style>
  <w:style w:type="paragraph" w:styleId="Header">
    <w:name w:val="header"/>
    <w:basedOn w:val="Text"/>
    <w:rsid w:val="004672BF"/>
    <w:pPr>
      <w:spacing w:before="0" w:after="0"/>
      <w:ind w:left="0"/>
      <w:jc w:val="left"/>
    </w:pPr>
    <w:rPr>
      <w:b/>
    </w:rPr>
  </w:style>
  <w:style w:type="paragraph" w:styleId="Footer">
    <w:name w:val="footer"/>
    <w:basedOn w:val="Text"/>
    <w:link w:val="FooterChar"/>
    <w:rsid w:val="000A0A0B"/>
    <w:pPr>
      <w:spacing w:before="60" w:after="0"/>
      <w:ind w:left="0"/>
      <w:jc w:val="left"/>
    </w:pPr>
    <w:rPr>
      <w:sz w:val="14"/>
    </w:rPr>
  </w:style>
  <w:style w:type="paragraph" w:customStyle="1" w:styleId="ListNumberRoman">
    <w:name w:val="List Number (Roman)"/>
    <w:basedOn w:val="Text"/>
    <w:rsid w:val="001A01D7"/>
    <w:pPr>
      <w:numPr>
        <w:numId w:val="12"/>
      </w:numPr>
    </w:pPr>
  </w:style>
  <w:style w:type="paragraph" w:styleId="FootnoteText">
    <w:name w:val="footnote text"/>
    <w:basedOn w:val="Text"/>
    <w:semiHidden/>
    <w:rsid w:val="00271C19"/>
    <w:pPr>
      <w:spacing w:before="0" w:after="0"/>
      <w:ind w:left="0"/>
    </w:pPr>
    <w:rPr>
      <w:sz w:val="18"/>
    </w:rPr>
  </w:style>
  <w:style w:type="paragraph" w:styleId="TableofFigures">
    <w:name w:val="table of figures"/>
    <w:basedOn w:val="TOC2"/>
    <w:semiHidden/>
    <w:rsid w:val="00271C19"/>
    <w:pPr>
      <w:tabs>
        <w:tab w:val="clear" w:pos="1559"/>
      </w:tabs>
      <w:ind w:left="1361" w:hanging="794"/>
    </w:pPr>
  </w:style>
  <w:style w:type="paragraph" w:customStyle="1" w:styleId="Appendix1">
    <w:name w:val="Appendix 1"/>
    <w:basedOn w:val="Normal"/>
    <w:next w:val="Text"/>
    <w:rsid w:val="008D270F"/>
    <w:pPr>
      <w:keepNext/>
      <w:pageBreakBefore/>
      <w:numPr>
        <w:ilvl w:val="1"/>
        <w:numId w:val="7"/>
      </w:numPr>
      <w:spacing w:before="240" w:after="120"/>
    </w:pPr>
    <w:rPr>
      <w:b/>
      <w:sz w:val="30"/>
    </w:rPr>
  </w:style>
  <w:style w:type="paragraph" w:customStyle="1" w:styleId="Appendix2">
    <w:name w:val="Appendix 2"/>
    <w:basedOn w:val="Appendix1"/>
    <w:next w:val="Text"/>
    <w:rsid w:val="00271C19"/>
    <w:pPr>
      <w:numPr>
        <w:ilvl w:val="2"/>
      </w:numPr>
    </w:pPr>
    <w:rPr>
      <w:sz w:val="26"/>
    </w:rPr>
  </w:style>
  <w:style w:type="paragraph" w:customStyle="1" w:styleId="Prepared">
    <w:name w:val="Prepared"/>
    <w:basedOn w:val="Normal"/>
    <w:next w:val="PreparedDetails"/>
    <w:rsid w:val="005170C9"/>
    <w:pPr>
      <w:keepNext/>
      <w:spacing w:before="1200"/>
      <w:jc w:val="right"/>
    </w:pPr>
    <w:rPr>
      <w:rFonts w:ascii="Arial Bold" w:hAnsi="Arial Bold"/>
      <w:b/>
      <w:sz w:val="22"/>
      <w:szCs w:val="28"/>
    </w:rPr>
  </w:style>
  <w:style w:type="paragraph" w:customStyle="1" w:styleId="PreparedDetails">
    <w:name w:val="Prepared Details"/>
    <w:basedOn w:val="Prepared"/>
    <w:rsid w:val="00135BDA"/>
    <w:pPr>
      <w:spacing w:before="60"/>
    </w:pPr>
    <w:rPr>
      <w:b w:val="0"/>
      <w:szCs w:val="24"/>
    </w:rPr>
  </w:style>
  <w:style w:type="table" w:styleId="TableGrid">
    <w:name w:val="Table Grid"/>
    <w:basedOn w:val="TableNormal"/>
    <w:rsid w:val="00135B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NumberAlpha">
    <w:name w:val="List Number (Alpha)"/>
    <w:basedOn w:val="Text"/>
    <w:rsid w:val="001A01D7"/>
    <w:pPr>
      <w:numPr>
        <w:numId w:val="13"/>
      </w:numPr>
    </w:pPr>
  </w:style>
  <w:style w:type="paragraph" w:customStyle="1" w:styleId="FooterCentre">
    <w:name w:val="Footer Centre"/>
    <w:basedOn w:val="Footer"/>
    <w:rsid w:val="004672BF"/>
    <w:pPr>
      <w:jc w:val="center"/>
    </w:pPr>
  </w:style>
  <w:style w:type="paragraph" w:customStyle="1" w:styleId="FooterRight">
    <w:name w:val="Footer Right"/>
    <w:basedOn w:val="Footer"/>
    <w:rsid w:val="00135BDA"/>
    <w:pPr>
      <w:jc w:val="right"/>
    </w:pPr>
  </w:style>
  <w:style w:type="paragraph" w:customStyle="1" w:styleId="DocumentDetails">
    <w:name w:val="Document Details"/>
    <w:basedOn w:val="Normal"/>
    <w:rsid w:val="00784DD2"/>
    <w:pPr>
      <w:spacing w:before="240" w:after="120"/>
    </w:pPr>
    <w:rPr>
      <w:b/>
      <w:sz w:val="22"/>
    </w:rPr>
  </w:style>
  <w:style w:type="paragraph" w:styleId="BalloonText">
    <w:name w:val="Balloon Text"/>
    <w:basedOn w:val="Normal"/>
    <w:semiHidden/>
    <w:rsid w:val="006256D8"/>
    <w:rPr>
      <w:rFonts w:cs="Tahoma"/>
      <w:sz w:val="16"/>
      <w:szCs w:val="16"/>
    </w:rPr>
  </w:style>
  <w:style w:type="character" w:customStyle="1" w:styleId="TextChar">
    <w:name w:val="Text Char"/>
    <w:basedOn w:val="DefaultParagraphFont"/>
    <w:link w:val="Text"/>
    <w:rsid w:val="002E1746"/>
    <w:rPr>
      <w:rFonts w:ascii="Tahoma" w:hAnsi="Tahoma"/>
      <w:lang w:val="en-AU"/>
    </w:rPr>
  </w:style>
  <w:style w:type="character" w:customStyle="1" w:styleId="HeadingChar">
    <w:name w:val="Heading Char"/>
    <w:basedOn w:val="TextChar"/>
    <w:link w:val="Heading"/>
    <w:rsid w:val="00155D5D"/>
    <w:rPr>
      <w:rFonts w:ascii="Tahoma" w:hAnsi="Tahoma"/>
      <w:b/>
      <w:sz w:val="34"/>
      <w:lang w:val="en-AU"/>
    </w:rPr>
  </w:style>
  <w:style w:type="character" w:customStyle="1" w:styleId="TitleMainChar">
    <w:name w:val="Title Main Char"/>
    <w:basedOn w:val="HeadingChar"/>
    <w:link w:val="TitleMain"/>
    <w:rsid w:val="006B5E16"/>
    <w:rPr>
      <w:rFonts w:ascii="Tahoma" w:hAnsi="Tahoma"/>
      <w:b/>
      <w:sz w:val="60"/>
      <w:lang w:val="en-AU"/>
    </w:rPr>
  </w:style>
  <w:style w:type="character" w:customStyle="1" w:styleId="Heading1Char">
    <w:name w:val="Heading 1 Char"/>
    <w:basedOn w:val="HeadingChar"/>
    <w:link w:val="Heading1"/>
    <w:rsid w:val="006B5E16"/>
    <w:rPr>
      <w:rFonts w:ascii="Tahoma" w:hAnsi="Tahoma"/>
      <w:b/>
      <w:sz w:val="34"/>
      <w:lang w:val="en-AU"/>
    </w:rPr>
  </w:style>
  <w:style w:type="character" w:customStyle="1" w:styleId="Heading2Char">
    <w:name w:val="Heading 2 Char"/>
    <w:basedOn w:val="Heading1Char"/>
    <w:link w:val="Heading2"/>
    <w:rsid w:val="00D06AAD"/>
    <w:rPr>
      <w:rFonts w:ascii="Tahoma" w:hAnsi="Tahoma"/>
      <w:b/>
      <w:sz w:val="30"/>
      <w:lang w:val="en-AU"/>
    </w:rPr>
  </w:style>
  <w:style w:type="paragraph" w:styleId="TOC4">
    <w:name w:val="toc 4"/>
    <w:basedOn w:val="Normal"/>
    <w:next w:val="Normal"/>
    <w:autoRedefine/>
    <w:uiPriority w:val="39"/>
    <w:rsid w:val="00A76741"/>
    <w:pPr>
      <w:spacing w:after="100"/>
      <w:ind w:left="600"/>
    </w:pPr>
  </w:style>
  <w:style w:type="character" w:customStyle="1" w:styleId="Heading3Char">
    <w:name w:val="Heading 3 Char"/>
    <w:basedOn w:val="Heading2Char"/>
    <w:link w:val="Heading3"/>
    <w:rsid w:val="00E42BBB"/>
    <w:rPr>
      <w:rFonts w:ascii="Tahoma" w:hAnsi="Tahoma"/>
      <w:b/>
      <w:sz w:val="26"/>
      <w:lang w:val="en-AU"/>
    </w:rPr>
  </w:style>
  <w:style w:type="character" w:customStyle="1" w:styleId="Heading4Char">
    <w:name w:val="Heading 4 Char"/>
    <w:basedOn w:val="Heading3Char"/>
    <w:link w:val="Heading4"/>
    <w:rsid w:val="00E42BBB"/>
    <w:rPr>
      <w:rFonts w:ascii="Tahoma" w:hAnsi="Tahoma"/>
      <w:b/>
      <w:sz w:val="22"/>
      <w:lang w:val="en-AU"/>
    </w:rPr>
  </w:style>
  <w:style w:type="character" w:customStyle="1" w:styleId="Heading5Char">
    <w:name w:val="Heading 5 Char"/>
    <w:basedOn w:val="Heading4Char"/>
    <w:link w:val="Heading5"/>
    <w:rsid w:val="002E1746"/>
    <w:rPr>
      <w:rFonts w:ascii="Tahoma" w:hAnsi="Tahoma"/>
      <w:b/>
      <w:sz w:val="22"/>
      <w:lang w:val="en-AU"/>
    </w:rPr>
  </w:style>
  <w:style w:type="paragraph" w:customStyle="1" w:styleId="DocumentDetails-Text">
    <w:name w:val="Document Details - Text"/>
    <w:basedOn w:val="Text"/>
    <w:rsid w:val="002E1746"/>
    <w:pPr>
      <w:ind w:left="0"/>
    </w:pPr>
  </w:style>
  <w:style w:type="paragraph" w:customStyle="1" w:styleId="TCNumber">
    <w:name w:val="T&amp;C Number"/>
    <w:basedOn w:val="TableText"/>
    <w:qFormat/>
    <w:rsid w:val="009711DB"/>
    <w:pPr>
      <w:numPr>
        <w:numId w:val="8"/>
      </w:numPr>
      <w:ind w:left="179" w:hanging="142"/>
    </w:pPr>
  </w:style>
  <w:style w:type="paragraph" w:customStyle="1" w:styleId="TCBullet">
    <w:name w:val="T&amp;C Bullet"/>
    <w:basedOn w:val="TableText"/>
    <w:qFormat/>
    <w:rsid w:val="009711DB"/>
    <w:pPr>
      <w:numPr>
        <w:numId w:val="9"/>
      </w:numPr>
      <w:ind w:left="321" w:hanging="142"/>
    </w:pPr>
    <w:rPr>
      <w:rFonts w:cs="Tahoma"/>
      <w:szCs w:val="16"/>
    </w:rPr>
  </w:style>
  <w:style w:type="paragraph" w:customStyle="1" w:styleId="TCText">
    <w:name w:val="T&amp;C Text"/>
    <w:basedOn w:val="TableText"/>
    <w:qFormat/>
    <w:rsid w:val="009711DB"/>
    <w:pPr>
      <w:ind w:left="244"/>
    </w:pPr>
  </w:style>
  <w:style w:type="paragraph" w:customStyle="1" w:styleId="TCAlpha">
    <w:name w:val="T&amp;C Alpha"/>
    <w:basedOn w:val="TableText"/>
    <w:qFormat/>
    <w:rsid w:val="009711DB"/>
    <w:pPr>
      <w:numPr>
        <w:numId w:val="10"/>
      </w:numPr>
    </w:pPr>
    <w:rPr>
      <w:rFonts w:cs="Tahoma"/>
      <w:szCs w:val="16"/>
    </w:rPr>
  </w:style>
  <w:style w:type="paragraph" w:customStyle="1" w:styleId="TCHeader">
    <w:name w:val="T&amp;C Header"/>
    <w:basedOn w:val="Normal"/>
    <w:qFormat/>
    <w:rsid w:val="0032064C"/>
    <w:pPr>
      <w:spacing w:before="56" w:after="113"/>
      <w:jc w:val="center"/>
    </w:pPr>
    <w:rPr>
      <w:b/>
      <w:bCs/>
    </w:rPr>
  </w:style>
  <w:style w:type="paragraph" w:customStyle="1" w:styleId="HeadingCenter">
    <w:name w:val="Heading Center"/>
    <w:basedOn w:val="Heading"/>
    <w:rsid w:val="00A8785A"/>
    <w:pPr>
      <w:jc w:val="center"/>
    </w:pPr>
  </w:style>
  <w:style w:type="paragraph" w:customStyle="1" w:styleId="ListNumberNumeric">
    <w:name w:val="List Number (Numeric)"/>
    <w:basedOn w:val="Text"/>
    <w:rsid w:val="001A01D7"/>
    <w:pPr>
      <w:numPr>
        <w:numId w:val="11"/>
      </w:numPr>
    </w:pPr>
    <w:rPr>
      <w:rFonts w:cs="Arial"/>
    </w:rPr>
  </w:style>
  <w:style w:type="paragraph" w:customStyle="1" w:styleId="ListNumberIndentRoman">
    <w:name w:val="List Number Indent (Roman)"/>
    <w:basedOn w:val="Text"/>
    <w:rsid w:val="001A01D7"/>
    <w:pPr>
      <w:ind w:left="1854"/>
    </w:pPr>
  </w:style>
  <w:style w:type="character" w:styleId="Hyperlink">
    <w:name w:val="Hyperlink"/>
    <w:basedOn w:val="DefaultParagraphFont"/>
    <w:uiPriority w:val="99"/>
    <w:rsid w:val="001D659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7A3A"/>
    <w:pPr>
      <w:ind w:left="720"/>
    </w:pPr>
    <w:rPr>
      <w:rFonts w:ascii="Calibri" w:eastAsiaTheme="minorHAnsi" w:hAnsi="Calibri" w:cs="Calibri"/>
      <w:sz w:val="22"/>
      <w:szCs w:val="22"/>
      <w:lang w:eastAsia="en-AU"/>
    </w:rPr>
  </w:style>
  <w:style w:type="character" w:styleId="FollowedHyperlink">
    <w:name w:val="FollowedHyperlink"/>
    <w:basedOn w:val="DefaultParagraphFont"/>
    <w:rsid w:val="00E72A5B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110082"/>
    <w:rPr>
      <w:rFonts w:ascii="Tahoma" w:hAnsi="Tahoma"/>
      <w:lang w:val="en-AU"/>
    </w:rPr>
  </w:style>
  <w:style w:type="character" w:styleId="CommentReference">
    <w:name w:val="annotation reference"/>
    <w:basedOn w:val="DefaultParagraphFont"/>
    <w:rsid w:val="002A5CCD"/>
    <w:rPr>
      <w:sz w:val="16"/>
      <w:szCs w:val="16"/>
    </w:rPr>
  </w:style>
  <w:style w:type="paragraph" w:styleId="CommentText">
    <w:name w:val="annotation text"/>
    <w:basedOn w:val="Normal"/>
    <w:link w:val="CommentTextChar"/>
    <w:rsid w:val="002A5CCD"/>
  </w:style>
  <w:style w:type="character" w:customStyle="1" w:styleId="CommentTextChar">
    <w:name w:val="Comment Text Char"/>
    <w:basedOn w:val="DefaultParagraphFont"/>
    <w:link w:val="CommentText"/>
    <w:rsid w:val="002A5CCD"/>
    <w:rPr>
      <w:rFonts w:ascii="Tahoma" w:hAnsi="Tahoma"/>
      <w:lang w:val="en-AU"/>
    </w:rPr>
  </w:style>
  <w:style w:type="paragraph" w:styleId="CommentSubject">
    <w:name w:val="annotation subject"/>
    <w:basedOn w:val="CommentText"/>
    <w:next w:val="CommentText"/>
    <w:link w:val="CommentSubjectChar"/>
    <w:rsid w:val="002A5C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A5CCD"/>
    <w:rPr>
      <w:rFonts w:ascii="Tahoma" w:hAnsi="Tahoma"/>
      <w:b/>
      <w:bCs/>
      <w:lang w:val="en-AU"/>
    </w:rPr>
  </w:style>
  <w:style w:type="paragraph" w:customStyle="1" w:styleId="MMTopic1">
    <w:name w:val="MM Topic 1"/>
    <w:basedOn w:val="Heading1"/>
    <w:link w:val="MMTopic1Char"/>
    <w:uiPriority w:val="1"/>
    <w:unhideWhenUsed/>
    <w:rsid w:val="00761CB4"/>
    <w:pPr>
      <w:numPr>
        <w:numId w:val="14"/>
      </w:numPr>
    </w:pPr>
    <w:rPr>
      <w:rFonts w:ascii="Verdana" w:hAnsi="Verdana"/>
      <w:sz w:val="32"/>
    </w:rPr>
  </w:style>
  <w:style w:type="character" w:customStyle="1" w:styleId="MMTopic1Char">
    <w:name w:val="MM Topic 1 Char"/>
    <w:basedOn w:val="Heading1Char"/>
    <w:link w:val="MMTopic1"/>
    <w:uiPriority w:val="1"/>
    <w:rsid w:val="00761CB4"/>
    <w:rPr>
      <w:rFonts w:ascii="Verdana" w:hAnsi="Verdana"/>
      <w:b/>
      <w:sz w:val="32"/>
      <w:lang w:val="en-AU"/>
    </w:rPr>
  </w:style>
  <w:style w:type="paragraph" w:customStyle="1" w:styleId="MMTopic2">
    <w:name w:val="MM Topic 2"/>
    <w:basedOn w:val="Heading2"/>
    <w:link w:val="MMTopic2Char"/>
    <w:uiPriority w:val="1"/>
    <w:unhideWhenUsed/>
    <w:rsid w:val="00761CB4"/>
    <w:pPr>
      <w:numPr>
        <w:numId w:val="14"/>
      </w:numPr>
    </w:pPr>
    <w:rPr>
      <w:rFonts w:ascii="Verdana" w:hAnsi="Verdana"/>
      <w:sz w:val="28"/>
    </w:rPr>
  </w:style>
  <w:style w:type="character" w:customStyle="1" w:styleId="MMTopic2Char">
    <w:name w:val="MM Topic 2 Char"/>
    <w:basedOn w:val="Heading2Char"/>
    <w:link w:val="MMTopic2"/>
    <w:uiPriority w:val="1"/>
    <w:rsid w:val="00761CB4"/>
    <w:rPr>
      <w:rFonts w:ascii="Verdana" w:hAnsi="Verdana"/>
      <w:b/>
      <w:sz w:val="28"/>
      <w:lang w:val="en-AU"/>
    </w:rPr>
  </w:style>
  <w:style w:type="paragraph" w:customStyle="1" w:styleId="MMTopic3">
    <w:name w:val="MM Topic 3"/>
    <w:basedOn w:val="ListBullet"/>
    <w:link w:val="MMTopic3Char"/>
    <w:uiPriority w:val="1"/>
    <w:unhideWhenUsed/>
    <w:rsid w:val="00761CB4"/>
    <w:pPr>
      <w:numPr>
        <w:ilvl w:val="2"/>
      </w:numPr>
    </w:pPr>
    <w:rPr>
      <w:rFonts w:ascii="Verdana" w:hAnsi="Verdana"/>
    </w:rPr>
  </w:style>
  <w:style w:type="character" w:customStyle="1" w:styleId="MMTopic3Char">
    <w:name w:val="MM Topic 3 Char"/>
    <w:basedOn w:val="DefaultParagraphFont"/>
    <w:link w:val="MMTopic3"/>
    <w:uiPriority w:val="1"/>
    <w:rsid w:val="00761CB4"/>
    <w:rPr>
      <w:rFonts w:ascii="Verdana" w:hAnsi="Verdana"/>
      <w:lang w:val="en-AU"/>
    </w:rPr>
  </w:style>
  <w:style w:type="paragraph" w:customStyle="1" w:styleId="MMTopic4">
    <w:name w:val="MM Topic 4"/>
    <w:basedOn w:val="ListBullet2"/>
    <w:link w:val="MMTopic4Char"/>
    <w:uiPriority w:val="1"/>
    <w:unhideWhenUsed/>
    <w:rsid w:val="00761CB4"/>
    <w:rPr>
      <w:rFonts w:ascii="Verdana" w:hAnsi="Verdana"/>
    </w:rPr>
  </w:style>
  <w:style w:type="character" w:customStyle="1" w:styleId="MMTopic4Char">
    <w:name w:val="MM Topic 4 Char"/>
    <w:basedOn w:val="DefaultParagraphFont"/>
    <w:link w:val="MMTopic4"/>
    <w:uiPriority w:val="1"/>
    <w:rsid w:val="00761CB4"/>
    <w:rPr>
      <w:rFonts w:ascii="Verdana" w:hAnsi="Verdana"/>
      <w:lang w:val="en-AU"/>
    </w:rPr>
  </w:style>
  <w:style w:type="paragraph" w:customStyle="1" w:styleId="MMEmpty">
    <w:name w:val="MM Empty"/>
    <w:basedOn w:val="Normal"/>
    <w:link w:val="MMEmptyChar"/>
    <w:uiPriority w:val="1"/>
    <w:unhideWhenUsed/>
    <w:rsid w:val="00761CB4"/>
    <w:rPr>
      <w:rFonts w:ascii="Verdana" w:hAnsi="Verdana"/>
    </w:rPr>
  </w:style>
  <w:style w:type="character" w:customStyle="1" w:styleId="MMEmptyChar">
    <w:name w:val="MM Empty Char"/>
    <w:basedOn w:val="DefaultParagraphFont"/>
    <w:link w:val="MMEmpty"/>
    <w:uiPriority w:val="1"/>
    <w:rsid w:val="00761CB4"/>
    <w:rPr>
      <w:rFonts w:ascii="Verdana" w:hAnsi="Verdana"/>
      <w:lang w:val="en-AU"/>
    </w:rPr>
  </w:style>
  <w:style w:type="paragraph" w:styleId="ListBullet">
    <w:name w:val="List Bullet"/>
    <w:basedOn w:val="Normal"/>
    <w:rsid w:val="00761CB4"/>
    <w:pPr>
      <w:contextualSpacing/>
    </w:pPr>
  </w:style>
  <w:style w:type="paragraph" w:styleId="ListBullet2">
    <w:name w:val="List Bullet 2"/>
    <w:basedOn w:val="Normal"/>
    <w:rsid w:val="00761CB4"/>
    <w:pPr>
      <w:contextualSpacing/>
    </w:pPr>
  </w:style>
  <w:style w:type="paragraph" w:styleId="DocumentMap">
    <w:name w:val="Document Map"/>
    <w:basedOn w:val="Normal"/>
    <w:link w:val="DocumentMapChar"/>
    <w:rsid w:val="00C83D41"/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3D41"/>
    <w:rPr>
      <w:rFonts w:ascii="Tahoma" w:hAnsi="Tahoma" w:cs="Tahoma"/>
      <w:sz w:val="16"/>
      <w:szCs w:val="16"/>
      <w:lang w:val="en-AU"/>
    </w:rPr>
  </w:style>
  <w:style w:type="paragraph" w:customStyle="1" w:styleId="TableBody">
    <w:name w:val="Table Body"/>
    <w:basedOn w:val="Normal"/>
    <w:rsid w:val="00781037"/>
    <w:pPr>
      <w:spacing w:before="60" w:after="60"/>
    </w:pPr>
    <w:rPr>
      <w:rFonts w:ascii="Helvetica" w:hAnsi="Helvetica"/>
      <w:lang w:val="en-US"/>
    </w:rPr>
  </w:style>
  <w:style w:type="paragraph" w:customStyle="1" w:styleId="TableHead">
    <w:name w:val="Table Head"/>
    <w:basedOn w:val="Normal"/>
    <w:rsid w:val="00781037"/>
    <w:pPr>
      <w:spacing w:before="60" w:after="60"/>
    </w:pPr>
    <w:rPr>
      <w:rFonts w:ascii="Helvetica" w:hAnsi="Helvetica"/>
      <w:b/>
      <w:sz w:val="22"/>
      <w:lang w:val="en-US"/>
    </w:rPr>
  </w:style>
  <w:style w:type="character" w:customStyle="1" w:styleId="FooterChar">
    <w:name w:val="Footer Char"/>
    <w:basedOn w:val="DefaultParagraphFont"/>
    <w:link w:val="Footer"/>
    <w:rsid w:val="00793FEC"/>
    <w:rPr>
      <w:rFonts w:ascii="Tahoma" w:hAnsi="Tahoma"/>
      <w:sz w:val="1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54792">
          <w:marLeft w:val="255"/>
          <w:marRight w:val="25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7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39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84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01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24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17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1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meron.gibbs\Documents\My%20Work%20Documents\Docu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6A0CAB9047E94CA4D4A286FCFBFAD4" ma:contentTypeVersion="0" ma:contentTypeDescription="Create a new document." ma:contentTypeScope="" ma:versionID="6eb15a1165ced4f171c29f6701d12ee2">
  <xsd:schema xmlns:xsd="http://www.w3.org/2001/XMLSchema" xmlns:p="http://schemas.microsoft.com/office/2006/metadata/properties" targetNamespace="http://schemas.microsoft.com/office/2006/metadata/properties" ma:root="true" ma:fieldsID="f4d196f5c675f743c82a55ad494504e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E6F26D-7AAB-4F11-862C-E2C273DFEA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FE1C1001-EB1D-4187-8B8E-8C6EDCD6F6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88D5FF-99B9-4971-9C96-C225022D371D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998BFD8E-AC21-4C9D-B126-2F27E1BFF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Template.dotx</Template>
  <TotalTime>625</TotalTime>
  <Pages>13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Documentum Script Administrator - As Built</vt:lpstr>
    </vt:vector>
  </TitlesOfParts>
  <Manager/>
  <Company/>
  <LinksUpToDate>false</LinksUpToDate>
  <CharactersWithSpaces>6310</CharactersWithSpaces>
  <SharedDoc>false</SharedDoc>
  <HLinks>
    <vt:vector size="174" baseType="variant">
      <vt:variant>
        <vt:i4>3473507</vt:i4>
      </vt:variant>
      <vt:variant>
        <vt:i4>174</vt:i4>
      </vt:variant>
      <vt:variant>
        <vt:i4>0</vt:i4>
      </vt:variant>
      <vt:variant>
        <vt:i4>5</vt:i4>
      </vt:variant>
      <vt:variant>
        <vt:lpwstr>http://www.automatedqa.com/products/abs/enhance_visual_studio_with_abs.htm</vt:lpwstr>
      </vt:variant>
      <vt:variant>
        <vt:lpwstr/>
      </vt:variant>
      <vt:variant>
        <vt:i4>393310</vt:i4>
      </vt:variant>
      <vt:variant>
        <vt:i4>171</vt:i4>
      </vt:variant>
      <vt:variant>
        <vt:i4>0</vt:i4>
      </vt:variant>
      <vt:variant>
        <vt:i4>5</vt:i4>
      </vt:variant>
      <vt:variant>
        <vt:lpwstr>http://www.automatedqa.com/video/tc_orientation_pt1/</vt:lpwstr>
      </vt:variant>
      <vt:variant>
        <vt:lpwstr/>
      </vt:variant>
      <vt:variant>
        <vt:i4>2883710</vt:i4>
      </vt:variant>
      <vt:variant>
        <vt:i4>168</vt:i4>
      </vt:variant>
      <vt:variant>
        <vt:i4>0</vt:i4>
      </vt:variant>
      <vt:variant>
        <vt:i4>5</vt:i4>
      </vt:variant>
      <vt:variant>
        <vt:lpwstr>http://www.automatedqa.com/</vt:lpwstr>
      </vt:variant>
      <vt:variant>
        <vt:lpwstr/>
      </vt:variant>
      <vt:variant>
        <vt:i4>4456452</vt:i4>
      </vt:variant>
      <vt:variant>
        <vt:i4>162</vt:i4>
      </vt:variant>
      <vt:variant>
        <vt:i4>0</vt:i4>
      </vt:variant>
      <vt:variant>
        <vt:i4>5</vt:i4>
      </vt:variant>
      <vt:variant>
        <vt:lpwstr>http://msdn2.microsoft.com/en-au/tfs2008/default.aspx</vt:lpwstr>
      </vt:variant>
      <vt:variant>
        <vt:lpwstr/>
      </vt:variant>
      <vt:variant>
        <vt:i4>6553698</vt:i4>
      </vt:variant>
      <vt:variant>
        <vt:i4>159</vt:i4>
      </vt:variant>
      <vt:variant>
        <vt:i4>0</vt:i4>
      </vt:variant>
      <vt:variant>
        <vt:i4>5</vt:i4>
      </vt:variant>
      <vt:variant>
        <vt:lpwstr>http://msdn2.microsoft.com/en-us/vsts2008/products/default.aspx</vt:lpwstr>
      </vt:variant>
      <vt:variant>
        <vt:lpwstr/>
      </vt:variant>
      <vt:variant>
        <vt:i4>1966141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_Toc196536930</vt:lpwstr>
      </vt:variant>
      <vt:variant>
        <vt:i4>2031677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_Toc196536929</vt:lpwstr>
      </vt:variant>
      <vt:variant>
        <vt:i4>2031677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_Toc196536928</vt:lpwstr>
      </vt:variant>
      <vt:variant>
        <vt:i4>2031677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_Toc196536927</vt:lpwstr>
      </vt:variant>
      <vt:variant>
        <vt:i4>2031677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_Toc196536926</vt:lpwstr>
      </vt:variant>
      <vt:variant>
        <vt:i4>2031677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_Toc196536925</vt:lpwstr>
      </vt:variant>
      <vt:variant>
        <vt:i4>2031677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_Toc196536924</vt:lpwstr>
      </vt:variant>
      <vt:variant>
        <vt:i4>2031677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_Toc196536923</vt:lpwstr>
      </vt:variant>
      <vt:variant>
        <vt:i4>2031677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_Toc196536922</vt:lpwstr>
      </vt:variant>
      <vt:variant>
        <vt:i4>2031677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_Toc196536921</vt:lpwstr>
      </vt:variant>
      <vt:variant>
        <vt:i4>2031677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_Toc196536920</vt:lpwstr>
      </vt:variant>
      <vt:variant>
        <vt:i4>1835069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_Toc196536919</vt:lpwstr>
      </vt:variant>
      <vt:variant>
        <vt:i4>1835069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_Toc196536918</vt:lpwstr>
      </vt:variant>
      <vt:variant>
        <vt:i4>1835069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_Toc196536917</vt:lpwstr>
      </vt:variant>
      <vt:variant>
        <vt:i4>1835069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_Toc196536916</vt:lpwstr>
      </vt:variant>
      <vt:variant>
        <vt:i4>1835069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_Toc196536915</vt:lpwstr>
      </vt:variant>
      <vt:variant>
        <vt:i4>1835069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_Toc196536914</vt:lpwstr>
      </vt:variant>
      <vt:variant>
        <vt:i4>1835069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_Toc196536913</vt:lpwstr>
      </vt:variant>
      <vt:variant>
        <vt:i4>1835069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_Toc196536912</vt:lpwstr>
      </vt:variant>
      <vt:variant>
        <vt:i4>1835069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_Toc196536911</vt:lpwstr>
      </vt:variant>
      <vt:variant>
        <vt:i4>1835069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_Toc196536910</vt:lpwstr>
      </vt:variant>
      <vt:variant>
        <vt:i4>1900605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_Toc196536909</vt:lpwstr>
      </vt:variant>
      <vt:variant>
        <vt:i4>1900605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_Toc196536908</vt:lpwstr>
      </vt:variant>
      <vt:variant>
        <vt:i4>1900605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_Toc196536907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Documentum Script Administrator - As Built</dc:title>
  <dc:subject>Documentum Script Administrator</dc:subject>
  <dc:creator/>
  <cp:keywords>Documentum</cp:keywords>
  <cp:lastModifiedBy>Anthony Duguid</cp:lastModifiedBy>
  <cp:revision>106</cp:revision>
  <cp:lastPrinted>2010-06-08T02:45:00Z</cp:lastPrinted>
  <dcterms:created xsi:type="dcterms:W3CDTF">2013-04-18T04:45:00Z</dcterms:created>
  <dcterms:modified xsi:type="dcterms:W3CDTF">2017-05-30T06:06:00Z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0x010100DF6A0CAB9047E94CA4D4A286FCFBFAD4</vt:lpwstr>
  </property>
  <property fmtid="{D5CDD505-2E9C-101B-9397-08002B2CF9AE}" pid="3" name="xd_Signature">
    <vt:bool>false</vt:bool>
  </property>
  <property fmtid="{D5CDD505-2E9C-101B-9397-08002B2CF9AE}" pid="4" name="TemplateUrl">
    <vt:lpwstr/>
  </property>
  <property fmtid="{D5CDD505-2E9C-101B-9397-08002B2CF9AE}" pid="5" name="xd_ProgID">
    <vt:lpwstr/>
  </property>
</Properties>
</file>