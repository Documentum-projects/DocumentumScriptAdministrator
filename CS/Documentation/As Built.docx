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0A6C" w14:textId="77777777" w:rsidR="00793FEC" w:rsidRPr="007750CC" w:rsidRDefault="00793FEC" w:rsidP="00793FEC">
      <w:pPr>
        <w:pStyle w:val="TitleMain"/>
        <w:rPr>
          <w:rFonts w:asciiTheme="minorHAnsi" w:hAnsiTheme="minorHAnsi" w:cstheme="minorHAnsi"/>
        </w:rPr>
      </w:pPr>
      <w:proofErr w:type="spellStart"/>
      <w:r w:rsidRPr="007750CC">
        <w:rPr>
          <w:rFonts w:asciiTheme="minorHAnsi" w:hAnsiTheme="minorHAnsi" w:cstheme="minorHAnsi"/>
        </w:rPr>
        <w:t>DocScript</w:t>
      </w:r>
      <w:proofErr w:type="spellEnd"/>
    </w:p>
    <w:p w14:paraId="2FCBC11B" w14:textId="77777777" w:rsidR="00793FEC" w:rsidRPr="007750CC" w:rsidRDefault="00793FEC" w:rsidP="00793FEC">
      <w:pPr>
        <w:pStyle w:val="TitleSub"/>
        <w:rPr>
          <w:rFonts w:asciiTheme="minorHAnsi" w:hAnsiTheme="minorHAnsi" w:cstheme="minorHAnsi"/>
          <w:sz w:val="36"/>
          <w:szCs w:val="36"/>
        </w:rPr>
      </w:pPr>
      <w:r w:rsidRPr="007750CC">
        <w:rPr>
          <w:rFonts w:asciiTheme="minorHAnsi" w:hAnsiTheme="minorHAnsi" w:cstheme="minorHAnsi"/>
          <w:sz w:val="36"/>
          <w:szCs w:val="36"/>
        </w:rPr>
        <w:t>Documentum Script Administrator</w:t>
      </w:r>
    </w:p>
    <w:p w14:paraId="36BBE3A1" w14:textId="599F0CE3" w:rsidR="00793FEC" w:rsidRPr="007750CC" w:rsidRDefault="00793FEC" w:rsidP="00793FEC">
      <w:pPr>
        <w:pStyle w:val="TitleSub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As Built</w:t>
      </w:r>
    </w:p>
    <w:p w14:paraId="6118618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F61F079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B5344E5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486F77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8D01D7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3084A7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01D42B2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0D94787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13DF146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01D6CDB" w14:textId="77777777" w:rsidR="00793FEC" w:rsidRPr="007750CC" w:rsidRDefault="00793FEC" w:rsidP="00793FEC">
      <w:pPr>
        <w:rPr>
          <w:rFonts w:asciiTheme="minorHAnsi" w:hAnsiTheme="minorHAnsi" w:cstheme="minorHAnsi"/>
        </w:rPr>
      </w:pPr>
      <w:bookmarkStart w:id="0" w:name="_GoBack"/>
      <w:bookmarkEnd w:id="0"/>
    </w:p>
    <w:p w14:paraId="33E6006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19AB1A9C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428915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335B7E35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805906B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882388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6C077B3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00BCFF4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D98D8F8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7FEFDA9" w14:textId="4CD0ABF1" w:rsidR="00793FEC" w:rsidRPr="007750CC" w:rsidRDefault="00793FEC" w:rsidP="00793FEC">
      <w:pPr>
        <w:pStyle w:val="PreparedDetails"/>
        <w:rPr>
          <w:rFonts w:asciiTheme="minorHAnsi" w:hAnsiTheme="minorHAnsi" w:cstheme="minorHAnsi"/>
        </w:rPr>
      </w:pPr>
    </w:p>
    <w:p w14:paraId="0C563449" w14:textId="77777777" w:rsidR="00793FEC" w:rsidRPr="007750CC" w:rsidRDefault="00793FEC" w:rsidP="00793FEC">
      <w:pPr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br w:type="page"/>
      </w:r>
    </w:p>
    <w:sdt>
      <w:sdtPr>
        <w:rPr>
          <w:rFonts w:asciiTheme="minorHAnsi" w:hAnsiTheme="minorHAnsi" w:cstheme="minorHAnsi"/>
          <w:sz w:val="20"/>
        </w:rPr>
        <w:id w:val="409178579"/>
        <w:docPartObj>
          <w:docPartGallery w:val="Table of Contents"/>
          <w:docPartUnique/>
        </w:docPartObj>
      </w:sdtPr>
      <w:sdtEndPr>
        <w:rPr>
          <w:sz w:val="14"/>
        </w:rPr>
      </w:sdtEndPr>
      <w:sdtContent>
        <w:p w14:paraId="5B33CA8A" w14:textId="77777777" w:rsidR="00793FEC" w:rsidRPr="00447791" w:rsidRDefault="00793FEC" w:rsidP="00793FEC">
          <w:pPr>
            <w:pStyle w:val="Footer"/>
            <w:rPr>
              <w:rStyle w:val="HeadingChar"/>
              <w:rFonts w:asciiTheme="minorHAnsi" w:hAnsiTheme="minorHAnsi" w:cstheme="minorHAnsi"/>
            </w:rPr>
          </w:pPr>
          <w:r w:rsidRPr="00447791">
            <w:rPr>
              <w:rStyle w:val="HeadingChar"/>
              <w:rFonts w:asciiTheme="minorHAnsi" w:hAnsiTheme="minorHAnsi" w:cstheme="minorHAnsi"/>
            </w:rPr>
            <w:t>Table of Contents</w:t>
          </w:r>
        </w:p>
        <w:p w14:paraId="2E70B8CA" w14:textId="77777777" w:rsidR="00E86A99" w:rsidRPr="00E86A99" w:rsidRDefault="00793FEC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r w:rsidRPr="00E86A99">
            <w:rPr>
              <w:rFonts w:asciiTheme="minorHAnsi" w:hAnsiTheme="minorHAnsi" w:cstheme="minorHAnsi"/>
            </w:rPr>
            <w:fldChar w:fldCharType="begin"/>
          </w:r>
          <w:r w:rsidRPr="00E86A99">
            <w:rPr>
              <w:rFonts w:asciiTheme="minorHAnsi" w:hAnsiTheme="minorHAnsi" w:cstheme="minorHAnsi"/>
            </w:rPr>
            <w:instrText xml:space="preserve"> TOC \o "1-3" \h \z \u </w:instrText>
          </w:r>
          <w:r w:rsidRPr="00E86A99">
            <w:rPr>
              <w:rFonts w:asciiTheme="minorHAnsi" w:hAnsiTheme="minorHAnsi" w:cstheme="minorHAnsi"/>
            </w:rPr>
            <w:fldChar w:fldCharType="separate"/>
          </w:r>
          <w:hyperlink w:anchor="_Toc48392339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1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Glossary of Terms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4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56DDD4C" w14:textId="77777777" w:rsidR="00E86A99" w:rsidRPr="00E86A99" w:rsidRDefault="004835ED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39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2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Background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5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2CF8420" w14:textId="77777777" w:rsidR="00E86A99" w:rsidRPr="00E86A99" w:rsidRDefault="004835ED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39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Function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0C9F74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Main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54E318E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Run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3CFFD8F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User Name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F4325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Password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EFFC75F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Script Type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9054AF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Docbase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0DC139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3.1.6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Script File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3BA8717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3.1.7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Results File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7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5DD5FF6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3.1.8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Working Directory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7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8B73BB5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Quick Access ToolBar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87A5256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Refresh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7B5A74E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Save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EE00AC4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Application Menu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409DA38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About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9056818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How To…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F771AB6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API Doc…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748A896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Settings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9784EB1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Copy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76FD216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3.3.6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Exit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7DB8484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Settings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B776C6E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Application Values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F87A5CF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User Values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1F0B49D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About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11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4DD0A3" w14:textId="77777777" w:rsidR="00E86A99" w:rsidRPr="00E86A99" w:rsidRDefault="004835ED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41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4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Architecture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12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649E2BE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4.1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Accounts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12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B8C7196" w14:textId="77777777" w:rsidR="00E86A99" w:rsidRPr="00E86A99" w:rsidRDefault="004835ED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41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Configuration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EE43CE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Deployment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0AC3E81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Import the certificate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AE6C0B0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Update the application information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17B1A60" w14:textId="77777777" w:rsidR="00E86A99" w:rsidRPr="00E86A99" w:rsidRDefault="004835ED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Build the solution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AF80B5" w14:textId="77777777" w:rsidR="00E86A99" w:rsidRPr="00E86A99" w:rsidRDefault="004835ED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Client PC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22BFD86" w14:textId="77777777" w:rsidR="00793FEC" w:rsidRPr="007750CC" w:rsidRDefault="00793FEC" w:rsidP="00793FEC">
          <w:pPr>
            <w:pStyle w:val="Footer"/>
            <w:rPr>
              <w:rFonts w:asciiTheme="minorHAnsi" w:hAnsiTheme="minorHAnsi" w:cstheme="minorHAnsi"/>
              <w:sz w:val="20"/>
            </w:rPr>
          </w:pPr>
          <w:r w:rsidRPr="00E86A99">
            <w:rPr>
              <w:rFonts w:asciiTheme="minorHAnsi" w:hAnsiTheme="minorHAnsi" w:cstheme="minorHAnsi"/>
            </w:rPr>
            <w:fldChar w:fldCharType="end"/>
          </w:r>
        </w:p>
      </w:sdtContent>
    </w:sdt>
    <w:p w14:paraId="6CA9A564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1" w:name="_Toc483923390"/>
      <w:r w:rsidRPr="007750CC">
        <w:rPr>
          <w:rFonts w:asciiTheme="minorHAnsi" w:hAnsiTheme="minorHAnsi" w:cstheme="minorHAnsi"/>
        </w:rPr>
        <w:lastRenderedPageBreak/>
        <w:t>Glossary of Terms</w:t>
      </w:r>
      <w:bookmarkEnd w:id="1"/>
    </w:p>
    <w:tbl>
      <w:tblPr>
        <w:tblW w:w="8930" w:type="dxa"/>
        <w:tblInd w:w="3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654"/>
      </w:tblGrid>
      <w:tr w:rsidR="00793FEC" w:rsidRPr="007750CC" w14:paraId="698239D8" w14:textId="77777777" w:rsidTr="00F454B4">
        <w:tc>
          <w:tcPr>
            <w:tcW w:w="1276" w:type="dxa"/>
            <w:shd w:val="pct10" w:color="auto" w:fill="auto"/>
          </w:tcPr>
          <w:p w14:paraId="433AD182" w14:textId="77777777" w:rsidR="00793FEC" w:rsidRPr="007750CC" w:rsidRDefault="00793FEC" w:rsidP="00F454B4">
            <w:pPr>
              <w:pStyle w:val="TableHead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Term</w:t>
            </w:r>
          </w:p>
        </w:tc>
        <w:tc>
          <w:tcPr>
            <w:tcW w:w="7654" w:type="dxa"/>
            <w:shd w:val="pct10" w:color="auto" w:fill="auto"/>
          </w:tcPr>
          <w:p w14:paraId="42845373" w14:textId="77777777" w:rsidR="00793FEC" w:rsidRPr="007750CC" w:rsidRDefault="00793FEC" w:rsidP="00F454B4">
            <w:pPr>
              <w:pStyle w:val="TableHead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Meaning</w:t>
            </w:r>
          </w:p>
        </w:tc>
      </w:tr>
      <w:tr w:rsidR="00793FEC" w:rsidRPr="007750CC" w14:paraId="09464330" w14:textId="77777777" w:rsidTr="00F454B4">
        <w:tc>
          <w:tcPr>
            <w:tcW w:w="1276" w:type="dxa"/>
          </w:tcPr>
          <w:p w14:paraId="43F1EFDB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DocScript</w:t>
            </w:r>
            <w:proofErr w:type="spellEnd"/>
          </w:p>
        </w:tc>
        <w:tc>
          <w:tcPr>
            <w:tcW w:w="7654" w:type="dxa"/>
          </w:tcPr>
          <w:p w14:paraId="338B7CFA" w14:textId="39BAC3FB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Docume</w:t>
            </w:r>
            <w:r w:rsidR="00391315" w:rsidRPr="007750CC">
              <w:rPr>
                <w:rFonts w:asciiTheme="minorHAnsi" w:hAnsiTheme="minorHAnsi" w:cstheme="minorHAnsi"/>
                <w:sz w:val="16"/>
                <w:szCs w:val="16"/>
              </w:rPr>
              <w:t>ntum Script Administrator</w:t>
            </w:r>
          </w:p>
        </w:tc>
      </w:tr>
      <w:tr w:rsidR="00793FEC" w:rsidRPr="007750CC" w14:paraId="66E18DF5" w14:textId="77777777" w:rsidTr="00F454B4">
        <w:tc>
          <w:tcPr>
            <w:tcW w:w="1276" w:type="dxa"/>
          </w:tcPr>
          <w:p w14:paraId="678C3D09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DQL</w:t>
            </w:r>
          </w:p>
        </w:tc>
        <w:tc>
          <w:tcPr>
            <w:tcW w:w="7654" w:type="dxa"/>
          </w:tcPr>
          <w:p w14:paraId="0A0E6FBE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Documentum Query Language</w:t>
            </w:r>
          </w:p>
        </w:tc>
      </w:tr>
      <w:tr w:rsidR="00793FEC" w:rsidRPr="007750CC" w14:paraId="1739303D" w14:textId="77777777" w:rsidTr="00F454B4">
        <w:tc>
          <w:tcPr>
            <w:tcW w:w="1276" w:type="dxa"/>
          </w:tcPr>
          <w:p w14:paraId="760FEA35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API</w:t>
            </w:r>
          </w:p>
        </w:tc>
        <w:tc>
          <w:tcPr>
            <w:tcW w:w="7654" w:type="dxa"/>
          </w:tcPr>
          <w:p w14:paraId="5B98FD45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Application Programming Interface</w:t>
            </w:r>
          </w:p>
        </w:tc>
      </w:tr>
      <w:tr w:rsidR="00793FEC" w:rsidRPr="007750CC" w14:paraId="7795598D" w14:textId="77777777" w:rsidTr="00F454B4">
        <w:tc>
          <w:tcPr>
            <w:tcW w:w="1276" w:type="dxa"/>
          </w:tcPr>
          <w:p w14:paraId="07FC446B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Idql</w:t>
            </w:r>
            <w:proofErr w:type="spellEnd"/>
          </w:p>
        </w:tc>
        <w:tc>
          <w:tcPr>
            <w:tcW w:w="7654" w:type="dxa"/>
          </w:tcPr>
          <w:p w14:paraId="73D96F72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 scripting application for DQL located in the working directory on the content server</w:t>
            </w:r>
          </w:p>
        </w:tc>
      </w:tr>
      <w:tr w:rsidR="00793FEC" w:rsidRPr="007750CC" w14:paraId="71259DCC" w14:textId="77777777" w:rsidTr="00F454B4">
        <w:tc>
          <w:tcPr>
            <w:tcW w:w="1276" w:type="dxa"/>
          </w:tcPr>
          <w:p w14:paraId="37998111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Iapi</w:t>
            </w:r>
            <w:proofErr w:type="spellEnd"/>
          </w:p>
        </w:tc>
        <w:tc>
          <w:tcPr>
            <w:tcW w:w="7654" w:type="dxa"/>
          </w:tcPr>
          <w:p w14:paraId="16F932FC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 scripting application for API located in the working directory on the content server</w:t>
            </w:r>
          </w:p>
        </w:tc>
      </w:tr>
    </w:tbl>
    <w:p w14:paraId="4B239A6A" w14:textId="77777777" w:rsidR="00793FEC" w:rsidRPr="007750CC" w:rsidRDefault="00793FEC" w:rsidP="00793FEC">
      <w:pPr>
        <w:pStyle w:val="Text"/>
        <w:rPr>
          <w:rFonts w:asciiTheme="minorHAnsi" w:hAnsiTheme="minorHAnsi" w:cstheme="minorHAnsi"/>
        </w:rPr>
      </w:pPr>
    </w:p>
    <w:p w14:paraId="2FE79F5D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" w:name="_Toc483923391"/>
      <w:r w:rsidRPr="007750CC">
        <w:rPr>
          <w:rFonts w:asciiTheme="minorHAnsi" w:hAnsiTheme="minorHAnsi" w:cstheme="minorHAnsi"/>
        </w:rPr>
        <w:lastRenderedPageBreak/>
        <w:t>Background</w:t>
      </w:r>
      <w:bookmarkEnd w:id="2"/>
    </w:p>
    <w:p w14:paraId="63D977DE" w14:textId="77777777" w:rsidR="00793FEC" w:rsidRPr="007750CC" w:rsidRDefault="00793FEC" w:rsidP="00793FEC">
      <w:pPr>
        <w:pStyle w:val="Text"/>
        <w:spacing w:before="60" w:after="60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This application was created to help with scripting Documentum databases.  Multiple scripts can be contained in one file then run as one command.</w:t>
      </w:r>
    </w:p>
    <w:p w14:paraId="28D86B9F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3" w:name="_Toc483923392"/>
      <w:r w:rsidRPr="007750CC">
        <w:rPr>
          <w:rFonts w:asciiTheme="minorHAnsi" w:hAnsiTheme="minorHAnsi" w:cstheme="minorHAnsi"/>
        </w:rPr>
        <w:lastRenderedPageBreak/>
        <w:t>Function</w:t>
      </w:r>
      <w:bookmarkEnd w:id="3"/>
    </w:p>
    <w:p w14:paraId="11A582CA" w14:textId="77777777" w:rsidR="00793FEC" w:rsidRPr="007750CC" w:rsidRDefault="00793FEC" w:rsidP="00793FEC">
      <w:pPr>
        <w:pStyle w:val="Text"/>
        <w:ind w:left="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7750CC">
        <w:rPr>
          <w:rFonts w:asciiTheme="minorHAnsi" w:hAnsiTheme="minorHAnsi" w:cstheme="minorHAnsi"/>
          <w:sz w:val="22"/>
          <w:szCs w:val="22"/>
        </w:rPr>
        <w:t>The detailed functionality of this application and its components.</w:t>
      </w:r>
      <w:proofErr w:type="gramEnd"/>
    </w:p>
    <w:p w14:paraId="15973290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4" w:name="_Toc483923393"/>
      <w:r w:rsidRPr="007750CC">
        <w:rPr>
          <w:rFonts w:asciiTheme="minorHAnsi" w:hAnsiTheme="minorHAnsi" w:cstheme="minorHAnsi"/>
          <w:sz w:val="28"/>
          <w:szCs w:val="28"/>
        </w:rPr>
        <w:t>Main Form</w:t>
      </w:r>
      <w:bookmarkEnd w:id="4"/>
    </w:p>
    <w:p w14:paraId="647B741C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this application.</w:t>
      </w:r>
    </w:p>
    <w:p w14:paraId="6F22400B" w14:textId="57D66099" w:rsidR="00793FEC" w:rsidRPr="007750CC" w:rsidRDefault="00EB0F03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5644BCED" wp14:editId="07EB4624">
            <wp:extent cx="5760085" cy="24517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91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5" w:name="_Toc483923394"/>
      <w:r w:rsidRPr="007750CC">
        <w:rPr>
          <w:rFonts w:asciiTheme="minorHAnsi" w:hAnsiTheme="minorHAnsi" w:cstheme="minorHAnsi"/>
          <w:sz w:val="22"/>
          <w:szCs w:val="22"/>
        </w:rPr>
        <w:t>Run</w:t>
      </w:r>
      <w:bookmarkEnd w:id="5"/>
    </w:p>
    <w:p w14:paraId="6537FAD4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button will first copy the script from the script file directory to the working directory.  Then it will execute the script file.</w:t>
      </w:r>
    </w:p>
    <w:p w14:paraId="1DDDA49A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6" w:name="_Toc483923395"/>
      <w:r w:rsidRPr="007750CC">
        <w:rPr>
          <w:rFonts w:asciiTheme="minorHAnsi" w:hAnsiTheme="minorHAnsi" w:cstheme="minorHAnsi"/>
          <w:sz w:val="22"/>
          <w:szCs w:val="22"/>
        </w:rPr>
        <w:t>User Name</w:t>
      </w:r>
      <w:bookmarkEnd w:id="6"/>
    </w:p>
    <w:p w14:paraId="5B006E27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account must be an administrator in Documentum.</w:t>
      </w:r>
    </w:p>
    <w:p w14:paraId="3A8EAF93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7" w:name="_Toc483923396"/>
      <w:r w:rsidRPr="007750CC">
        <w:rPr>
          <w:rFonts w:asciiTheme="minorHAnsi" w:hAnsiTheme="minorHAnsi" w:cstheme="minorHAnsi"/>
          <w:sz w:val="22"/>
          <w:szCs w:val="22"/>
        </w:rPr>
        <w:t>Password</w:t>
      </w:r>
      <w:bookmarkEnd w:id="7"/>
    </w:p>
    <w:p w14:paraId="0EF27957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 password for the administrator in Documentum</w:t>
      </w:r>
    </w:p>
    <w:p w14:paraId="2B4946C2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8" w:name="_Toc483923397"/>
      <w:r w:rsidRPr="007750CC">
        <w:rPr>
          <w:rFonts w:asciiTheme="minorHAnsi" w:hAnsiTheme="minorHAnsi" w:cstheme="minorHAnsi"/>
          <w:sz w:val="22"/>
          <w:szCs w:val="22"/>
        </w:rPr>
        <w:t>Script Type</w:t>
      </w:r>
      <w:bookmarkEnd w:id="8"/>
    </w:p>
    <w:p w14:paraId="352C3B12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type of script you can run.  i.e. idql32.exe for a 32 bit machine and idql64 for a 64 bit machine.</w:t>
      </w:r>
    </w:p>
    <w:p w14:paraId="7CE2FD06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9" w:name="_Toc483923398"/>
      <w:r w:rsidRPr="007750CC">
        <w:rPr>
          <w:rFonts w:asciiTheme="minorHAnsi" w:hAnsiTheme="minorHAnsi" w:cstheme="minorHAnsi"/>
          <w:sz w:val="22"/>
          <w:szCs w:val="22"/>
        </w:rPr>
        <w:t>Docbase</w:t>
      </w:r>
      <w:bookmarkEnd w:id="9"/>
    </w:p>
    <w:p w14:paraId="2B11C711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specific docbase must be selected</w:t>
      </w:r>
    </w:p>
    <w:p w14:paraId="4369E81E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0" w:name="_Toc483923399"/>
      <w:r w:rsidRPr="007750CC">
        <w:rPr>
          <w:rFonts w:asciiTheme="minorHAnsi" w:hAnsiTheme="minorHAnsi" w:cstheme="minorHAnsi"/>
          <w:sz w:val="22"/>
          <w:szCs w:val="22"/>
        </w:rPr>
        <w:t>Script File</w:t>
      </w:r>
      <w:bookmarkEnd w:id="10"/>
    </w:p>
    <w:p w14:paraId="50FA97AC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file contains one or more than one script files.  It has to be copied to the working directory to run.</w:t>
      </w:r>
    </w:p>
    <w:p w14:paraId="771CA061" w14:textId="5C404509" w:rsidR="009F03C0" w:rsidRPr="007750CC" w:rsidRDefault="009F03C0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  <w:highlight w:val="yellow"/>
        </w:rPr>
      </w:pPr>
      <w:r w:rsidRPr="007750CC">
        <w:rPr>
          <w:rFonts w:asciiTheme="minorHAnsi" w:hAnsiTheme="minorHAnsi" w:cstheme="minorHAnsi"/>
          <w:highlight w:val="yellow"/>
        </w:rPr>
        <w:t xml:space="preserve">The script file </w:t>
      </w:r>
      <w:proofErr w:type="spellStart"/>
      <w:r w:rsidRPr="007750CC">
        <w:rPr>
          <w:rFonts w:asciiTheme="minorHAnsi" w:hAnsiTheme="minorHAnsi" w:cstheme="minorHAnsi"/>
          <w:highlight w:val="yellow"/>
        </w:rPr>
        <w:t>can not</w:t>
      </w:r>
      <w:proofErr w:type="spellEnd"/>
      <w:r w:rsidRPr="007750CC">
        <w:rPr>
          <w:rFonts w:asciiTheme="minorHAnsi" w:hAnsiTheme="minorHAnsi" w:cstheme="minorHAnsi"/>
          <w:highlight w:val="yellow"/>
        </w:rPr>
        <w:t xml:space="preserve"> have any spaces in the file name</w:t>
      </w:r>
    </w:p>
    <w:p w14:paraId="389973FB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1" w:name="_Toc483923400"/>
      <w:r w:rsidRPr="007750CC">
        <w:rPr>
          <w:rFonts w:asciiTheme="minorHAnsi" w:hAnsiTheme="minorHAnsi" w:cstheme="minorHAnsi"/>
          <w:sz w:val="22"/>
          <w:szCs w:val="22"/>
        </w:rPr>
        <w:lastRenderedPageBreak/>
        <w:t>Results File</w:t>
      </w:r>
      <w:bookmarkEnd w:id="11"/>
    </w:p>
    <w:p w14:paraId="72033D7F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file that is created after the script file is run.  Unless the path to this file is indicated the default path is the working directory.</w:t>
      </w:r>
    </w:p>
    <w:p w14:paraId="015B1EC3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2" w:name="_Toc483923401"/>
      <w:r w:rsidRPr="007750CC">
        <w:rPr>
          <w:rFonts w:asciiTheme="minorHAnsi" w:hAnsiTheme="minorHAnsi" w:cstheme="minorHAnsi"/>
          <w:sz w:val="22"/>
          <w:szCs w:val="22"/>
        </w:rPr>
        <w:t>Working Directory</w:t>
      </w:r>
      <w:bookmarkEnd w:id="12"/>
    </w:p>
    <w:p w14:paraId="1FB7C86D" w14:textId="6CD500A2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location of the script type e.g</w:t>
      </w:r>
      <w:r w:rsidR="00004B4D">
        <w:rPr>
          <w:rFonts w:asciiTheme="minorHAnsi" w:hAnsiTheme="minorHAnsi" w:cstheme="minorHAnsi"/>
        </w:rPr>
        <w:t>. idql64.exe, iapi64</w:t>
      </w:r>
      <w:r w:rsidRPr="007750CC">
        <w:rPr>
          <w:rFonts w:asciiTheme="minorHAnsi" w:hAnsiTheme="minorHAnsi" w:cstheme="minorHAnsi"/>
        </w:rPr>
        <w:t>.exe</w:t>
      </w:r>
    </w:p>
    <w:p w14:paraId="70D87A3F" w14:textId="77777777" w:rsidR="007750CC" w:rsidRPr="007750CC" w:rsidRDefault="007750CC">
      <w:pPr>
        <w:rPr>
          <w:rFonts w:asciiTheme="minorHAnsi" w:hAnsiTheme="minorHAnsi" w:cstheme="minorHAnsi"/>
          <w:b/>
          <w:sz w:val="28"/>
          <w:szCs w:val="28"/>
        </w:rPr>
      </w:pPr>
      <w:r w:rsidRPr="007750CC">
        <w:rPr>
          <w:rFonts w:asciiTheme="minorHAnsi" w:hAnsiTheme="minorHAnsi" w:cstheme="minorHAnsi"/>
          <w:sz w:val="28"/>
          <w:szCs w:val="28"/>
        </w:rPr>
        <w:br w:type="page"/>
      </w:r>
    </w:p>
    <w:p w14:paraId="237F5B4A" w14:textId="539AB32C" w:rsidR="00F454B4" w:rsidRPr="007750CC" w:rsidRDefault="00F454B4" w:rsidP="00F454B4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3" w:name="_Toc483923402"/>
      <w:r w:rsidRPr="007750CC">
        <w:rPr>
          <w:rFonts w:asciiTheme="minorHAnsi" w:hAnsiTheme="minorHAnsi" w:cstheme="minorHAnsi"/>
          <w:sz w:val="28"/>
          <w:szCs w:val="28"/>
        </w:rPr>
        <w:lastRenderedPageBreak/>
        <w:t xml:space="preserve">Quick Access </w:t>
      </w:r>
      <w:proofErr w:type="spellStart"/>
      <w:r w:rsidRPr="007750CC">
        <w:rPr>
          <w:rFonts w:asciiTheme="minorHAnsi" w:hAnsiTheme="minorHAnsi" w:cstheme="minorHAnsi"/>
          <w:sz w:val="28"/>
          <w:szCs w:val="28"/>
        </w:rPr>
        <w:t>ToolBar</w:t>
      </w:r>
      <w:bookmarkEnd w:id="13"/>
      <w:proofErr w:type="spellEnd"/>
    </w:p>
    <w:p w14:paraId="67DDE738" w14:textId="050F31C0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the quick access toolbar.</w:t>
      </w:r>
    </w:p>
    <w:p w14:paraId="5C8C04B4" w14:textId="3CE991DD" w:rsidR="007750CC" w:rsidRPr="007750CC" w:rsidRDefault="00E86A99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678DABDE" wp14:editId="30F3B509">
            <wp:extent cx="2379945" cy="151451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BB4" w14:textId="4972CEE8" w:rsidR="00F454B4" w:rsidRPr="007750CC" w:rsidRDefault="007750CC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4" w:name="_Toc483923403"/>
      <w:r w:rsidRPr="007750CC">
        <w:rPr>
          <w:rFonts w:asciiTheme="minorHAnsi" w:hAnsiTheme="minorHAnsi" w:cstheme="minorHAnsi"/>
          <w:sz w:val="22"/>
          <w:szCs w:val="22"/>
        </w:rPr>
        <w:t>Refresh</w:t>
      </w:r>
      <w:bookmarkEnd w:id="14"/>
    </w:p>
    <w:p w14:paraId="39B8481C" w14:textId="7EB52BE0" w:rsidR="00F454B4" w:rsidRPr="007750CC" w:rsidRDefault="007750C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refreshes the results</w:t>
      </w:r>
      <w:r w:rsidR="00750BDD">
        <w:rPr>
          <w:rFonts w:asciiTheme="minorHAnsi" w:hAnsiTheme="minorHAnsi" w:cstheme="minorHAnsi"/>
        </w:rPr>
        <w:t xml:space="preserve"> column</w:t>
      </w:r>
      <w:r w:rsidRPr="007750CC">
        <w:rPr>
          <w:rFonts w:asciiTheme="minorHAnsi" w:hAnsiTheme="minorHAnsi" w:cstheme="minorHAnsi"/>
        </w:rPr>
        <w:t xml:space="preserve"> in the </w:t>
      </w:r>
      <w:proofErr w:type="spellStart"/>
      <w:r w:rsidRPr="007750CC">
        <w:rPr>
          <w:rFonts w:asciiTheme="minorHAnsi" w:hAnsiTheme="minorHAnsi" w:cstheme="minorHAnsi"/>
        </w:rPr>
        <w:t>datagrid</w:t>
      </w:r>
      <w:proofErr w:type="spellEnd"/>
      <w:r w:rsidR="00F454B4" w:rsidRPr="007750CC">
        <w:rPr>
          <w:rFonts w:asciiTheme="minorHAnsi" w:hAnsiTheme="minorHAnsi" w:cstheme="minorHAnsi"/>
        </w:rPr>
        <w:t xml:space="preserve"> </w:t>
      </w:r>
    </w:p>
    <w:p w14:paraId="6DB32D57" w14:textId="0CE0CF5A" w:rsidR="00F454B4" w:rsidRPr="007750CC" w:rsidRDefault="007750CC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5" w:name="_Toc483923404"/>
      <w:r w:rsidRPr="007750CC">
        <w:rPr>
          <w:rFonts w:asciiTheme="minorHAnsi" w:hAnsiTheme="minorHAnsi" w:cstheme="minorHAnsi"/>
          <w:sz w:val="22"/>
          <w:szCs w:val="22"/>
        </w:rPr>
        <w:t>Save</w:t>
      </w:r>
      <w:bookmarkEnd w:id="15"/>
    </w:p>
    <w:p w14:paraId="0DDF5446" w14:textId="28CB403B" w:rsidR="00F454B4" w:rsidRPr="007750CC" w:rsidRDefault="007750C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saves</w:t>
      </w:r>
      <w:r w:rsidR="00750BDD">
        <w:rPr>
          <w:rFonts w:asciiTheme="minorHAnsi" w:hAnsiTheme="minorHAnsi" w:cstheme="minorHAnsi"/>
        </w:rPr>
        <w:t xml:space="preserve"> the grid to a csv file</w:t>
      </w:r>
    </w:p>
    <w:p w14:paraId="530BC19B" w14:textId="77777777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</w:p>
    <w:p w14:paraId="34A60D8A" w14:textId="77777777" w:rsidR="007750CC" w:rsidRPr="007750CC" w:rsidRDefault="007750CC">
      <w:pPr>
        <w:rPr>
          <w:rFonts w:asciiTheme="minorHAnsi" w:hAnsiTheme="minorHAnsi" w:cstheme="minorHAnsi"/>
          <w:b/>
          <w:sz w:val="28"/>
          <w:szCs w:val="28"/>
        </w:rPr>
      </w:pPr>
      <w:r w:rsidRPr="007750CC">
        <w:rPr>
          <w:rFonts w:asciiTheme="minorHAnsi" w:hAnsiTheme="minorHAnsi" w:cstheme="minorHAnsi"/>
          <w:sz w:val="28"/>
          <w:szCs w:val="28"/>
        </w:rPr>
        <w:br w:type="page"/>
      </w:r>
    </w:p>
    <w:p w14:paraId="052D2973" w14:textId="3BD6A5DE" w:rsidR="00F454B4" w:rsidRPr="007750CC" w:rsidRDefault="00F454B4" w:rsidP="00F454B4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16" w:name="_Toc483923405"/>
      <w:r w:rsidRPr="007750CC">
        <w:rPr>
          <w:rFonts w:asciiTheme="minorHAnsi" w:hAnsiTheme="minorHAnsi" w:cstheme="minorHAnsi"/>
          <w:sz w:val="28"/>
          <w:szCs w:val="28"/>
        </w:rPr>
        <w:lastRenderedPageBreak/>
        <w:t>Application Menu</w:t>
      </w:r>
      <w:bookmarkEnd w:id="16"/>
    </w:p>
    <w:p w14:paraId="45EBE140" w14:textId="295C4024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the application menu.</w:t>
      </w:r>
    </w:p>
    <w:p w14:paraId="4CF9B81E" w14:textId="5FE6EEEF" w:rsidR="00F454B4" w:rsidRPr="007750CC" w:rsidRDefault="00FB0A84" w:rsidP="00F454B4">
      <w:pPr>
        <w:pStyle w:val="Text"/>
        <w:ind w:left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inline distT="0" distB="0" distL="0" distR="0" wp14:anchorId="39693B7D" wp14:editId="08C6CDF6">
            <wp:extent cx="3745282" cy="225568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323" cy="22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301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7" w:name="_Toc483923406"/>
      <w:r w:rsidRPr="007750CC">
        <w:rPr>
          <w:rFonts w:asciiTheme="minorHAnsi" w:hAnsiTheme="minorHAnsi" w:cstheme="minorHAnsi"/>
          <w:sz w:val="22"/>
          <w:szCs w:val="22"/>
        </w:rPr>
        <w:t>About</w:t>
      </w:r>
      <w:bookmarkEnd w:id="17"/>
    </w:p>
    <w:p w14:paraId="7A5B5675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The about form </w:t>
      </w:r>
    </w:p>
    <w:p w14:paraId="168A049E" w14:textId="498ADA8D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8" w:name="_Toc483923407"/>
      <w:r w:rsidRPr="007750CC">
        <w:rPr>
          <w:rFonts w:asciiTheme="minorHAnsi" w:hAnsiTheme="minorHAnsi" w:cstheme="minorHAnsi"/>
          <w:sz w:val="22"/>
          <w:szCs w:val="22"/>
        </w:rPr>
        <w:t xml:space="preserve">How </w:t>
      </w:r>
      <w:proofErr w:type="gramStart"/>
      <w:r w:rsidRPr="007750CC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7750CC">
        <w:rPr>
          <w:rFonts w:asciiTheme="minorHAnsi" w:hAnsiTheme="minorHAnsi" w:cstheme="minorHAnsi"/>
          <w:sz w:val="22"/>
          <w:szCs w:val="22"/>
        </w:rPr>
        <w:t>…</w:t>
      </w:r>
      <w:bookmarkEnd w:id="18"/>
    </w:p>
    <w:p w14:paraId="47DFE176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Opens the as built documentation.</w:t>
      </w:r>
    </w:p>
    <w:p w14:paraId="5DC41605" w14:textId="2EEC0963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9" w:name="_Toc483923408"/>
      <w:r w:rsidRPr="007750CC">
        <w:rPr>
          <w:rFonts w:asciiTheme="minorHAnsi" w:hAnsiTheme="minorHAnsi" w:cstheme="minorHAnsi"/>
          <w:sz w:val="22"/>
          <w:szCs w:val="22"/>
        </w:rPr>
        <w:t>API Doc…</w:t>
      </w:r>
      <w:bookmarkEnd w:id="19"/>
    </w:p>
    <w:p w14:paraId="468D9A6D" w14:textId="0F271D5F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Opens the API documentation.</w:t>
      </w:r>
    </w:p>
    <w:p w14:paraId="25443059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0" w:name="_Toc483923409"/>
      <w:r w:rsidRPr="007750CC">
        <w:rPr>
          <w:rFonts w:asciiTheme="minorHAnsi" w:hAnsiTheme="minorHAnsi" w:cstheme="minorHAnsi"/>
          <w:sz w:val="22"/>
          <w:szCs w:val="22"/>
        </w:rPr>
        <w:t>Settings</w:t>
      </w:r>
      <w:bookmarkEnd w:id="20"/>
    </w:p>
    <w:p w14:paraId="43FF8CB1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All the dropdown lists and default values are stored here and can be edited.</w:t>
      </w:r>
    </w:p>
    <w:p w14:paraId="2B3A6513" w14:textId="77777777" w:rsidR="00750BDD" w:rsidRPr="007750CC" w:rsidRDefault="00750BDD" w:rsidP="00750BDD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1" w:name="_Toc483923410"/>
      <w:r w:rsidRPr="007750CC">
        <w:rPr>
          <w:rFonts w:asciiTheme="minorHAnsi" w:hAnsiTheme="minorHAnsi" w:cstheme="minorHAnsi"/>
          <w:sz w:val="22"/>
          <w:szCs w:val="22"/>
        </w:rPr>
        <w:t>Copy</w:t>
      </w:r>
      <w:bookmarkEnd w:id="21"/>
    </w:p>
    <w:p w14:paraId="7A4448EA" w14:textId="29D38FE2" w:rsidR="00750BDD" w:rsidRPr="007750CC" w:rsidRDefault="00FB0A84" w:rsidP="00750BDD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Copies the command line script</w:t>
      </w:r>
    </w:p>
    <w:p w14:paraId="3A970F3F" w14:textId="1A1047BE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2" w:name="_Toc483923411"/>
      <w:r w:rsidRPr="007750CC">
        <w:rPr>
          <w:rFonts w:asciiTheme="minorHAnsi" w:hAnsiTheme="minorHAnsi" w:cstheme="minorHAnsi"/>
          <w:sz w:val="22"/>
          <w:szCs w:val="22"/>
        </w:rPr>
        <w:t>Exit</w:t>
      </w:r>
      <w:bookmarkEnd w:id="22"/>
    </w:p>
    <w:p w14:paraId="5030A6DF" w14:textId="47B64462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Closes the application.</w:t>
      </w:r>
    </w:p>
    <w:p w14:paraId="0436809B" w14:textId="77777777" w:rsidR="00793FEC" w:rsidRPr="007750CC" w:rsidRDefault="00793FEC" w:rsidP="00793FEC">
      <w:pPr>
        <w:rPr>
          <w:rFonts w:asciiTheme="minorHAnsi" w:hAnsiTheme="minorHAnsi" w:cstheme="minorHAnsi"/>
          <w:sz w:val="22"/>
          <w:szCs w:val="22"/>
        </w:rPr>
      </w:pPr>
    </w:p>
    <w:p w14:paraId="39F07B46" w14:textId="77777777" w:rsidR="00793FEC" w:rsidRPr="007750CC" w:rsidRDefault="00793FEC" w:rsidP="00793FEC">
      <w:pPr>
        <w:rPr>
          <w:rFonts w:asciiTheme="minorHAnsi" w:hAnsiTheme="minorHAnsi" w:cstheme="minorHAnsi"/>
          <w:sz w:val="22"/>
          <w:szCs w:val="22"/>
        </w:rPr>
      </w:pPr>
    </w:p>
    <w:p w14:paraId="2E101DA8" w14:textId="77777777" w:rsidR="00750BDD" w:rsidRDefault="00750BD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59B5F269" w14:textId="4528173B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23" w:name="_Toc483923412"/>
      <w:r w:rsidRPr="007750CC">
        <w:rPr>
          <w:rFonts w:asciiTheme="minorHAnsi" w:hAnsiTheme="minorHAnsi" w:cstheme="minorHAnsi"/>
          <w:sz w:val="28"/>
          <w:szCs w:val="28"/>
        </w:rPr>
        <w:lastRenderedPageBreak/>
        <w:t>Settings Form</w:t>
      </w:r>
      <w:bookmarkEnd w:id="23"/>
    </w:p>
    <w:p w14:paraId="34219903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setting form contains the default values used in the application.</w:t>
      </w:r>
    </w:p>
    <w:p w14:paraId="07F7CD07" w14:textId="292EB9D9" w:rsidR="00793FEC" w:rsidRPr="007750CC" w:rsidRDefault="00FC7E7E" w:rsidP="00793FE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09C8165" wp14:editId="136D2439">
            <wp:extent cx="5760085" cy="2763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D3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4" w:name="_Toc483923413"/>
      <w:r w:rsidRPr="007750CC">
        <w:rPr>
          <w:rFonts w:asciiTheme="minorHAnsi" w:hAnsiTheme="minorHAnsi" w:cstheme="minorHAnsi"/>
          <w:sz w:val="22"/>
          <w:szCs w:val="22"/>
        </w:rPr>
        <w:t>Application Values</w:t>
      </w:r>
      <w:bookmarkEnd w:id="24"/>
    </w:p>
    <w:p w14:paraId="21163F40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The </w:t>
      </w:r>
      <w:proofErr w:type="spellStart"/>
      <w:r w:rsidRPr="007750CC">
        <w:rPr>
          <w:rFonts w:asciiTheme="minorHAnsi" w:hAnsiTheme="minorHAnsi" w:cstheme="minorHAnsi"/>
        </w:rPr>
        <w:t>grayed</w:t>
      </w:r>
      <w:proofErr w:type="spellEnd"/>
      <w:r w:rsidRPr="007750CC">
        <w:rPr>
          <w:rFonts w:asciiTheme="minorHAnsi" w:hAnsiTheme="minorHAnsi" w:cstheme="minorHAnsi"/>
        </w:rPr>
        <w:t xml:space="preserve"> out values are application specific and can only be changed in the project before it is compiled.</w:t>
      </w:r>
    </w:p>
    <w:p w14:paraId="6D852CAD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5" w:name="_Toc483923414"/>
      <w:r w:rsidRPr="007750CC">
        <w:rPr>
          <w:rFonts w:asciiTheme="minorHAnsi" w:hAnsiTheme="minorHAnsi" w:cstheme="minorHAnsi"/>
          <w:sz w:val="22"/>
          <w:szCs w:val="22"/>
        </w:rPr>
        <w:t>User Values</w:t>
      </w:r>
      <w:bookmarkEnd w:id="25"/>
    </w:p>
    <w:p w14:paraId="290FCC0E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These values can be changed by </w:t>
      </w:r>
      <w:proofErr w:type="spellStart"/>
      <w:r w:rsidRPr="007750CC">
        <w:rPr>
          <w:rFonts w:asciiTheme="minorHAnsi" w:hAnsiTheme="minorHAnsi" w:cstheme="minorHAnsi"/>
        </w:rPr>
        <w:t>endusers</w:t>
      </w:r>
      <w:proofErr w:type="spellEnd"/>
      <w:r w:rsidRPr="007750CC">
        <w:rPr>
          <w:rFonts w:asciiTheme="minorHAnsi" w:hAnsiTheme="minorHAnsi" w:cstheme="minorHAnsi"/>
        </w:rPr>
        <w:t>.</w:t>
      </w:r>
    </w:p>
    <w:p w14:paraId="5E13FB71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3FA20D65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46E8B262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  <w:r w:rsidRPr="007750CC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68103982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517B1D3F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26" w:name="_Toc483923415"/>
      <w:r w:rsidRPr="007750CC">
        <w:rPr>
          <w:rFonts w:asciiTheme="minorHAnsi" w:hAnsiTheme="minorHAnsi" w:cstheme="minorHAnsi"/>
          <w:sz w:val="28"/>
          <w:szCs w:val="28"/>
        </w:rPr>
        <w:t>About Form</w:t>
      </w:r>
      <w:bookmarkEnd w:id="26"/>
    </w:p>
    <w:p w14:paraId="7B1DDEBD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setting form contains the default values used in the application.</w:t>
      </w:r>
    </w:p>
    <w:p w14:paraId="24C014AF" w14:textId="379F7343" w:rsidR="00793FEC" w:rsidRPr="007750CC" w:rsidRDefault="00384372" w:rsidP="00793FE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7B15A6AE" wp14:editId="08A85D25">
            <wp:extent cx="4857143" cy="438095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FEC" w:rsidRPr="007750CC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77E64BA5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7" w:name="_Toc483923416"/>
      <w:r w:rsidRPr="007750CC">
        <w:rPr>
          <w:rFonts w:asciiTheme="minorHAnsi" w:hAnsiTheme="minorHAnsi" w:cstheme="minorHAnsi"/>
        </w:rPr>
        <w:lastRenderedPageBreak/>
        <w:t>Architecture</w:t>
      </w:r>
      <w:bookmarkEnd w:id="27"/>
    </w:p>
    <w:p w14:paraId="58F1037C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full implementation comprises the following:</w:t>
      </w:r>
    </w:p>
    <w:p w14:paraId="311F8058" w14:textId="55F119A0" w:rsidR="00793FEC" w:rsidRPr="007750CC" w:rsidRDefault="005A421D" w:rsidP="00793FE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.Net Framework 4</w:t>
      </w:r>
      <w:r w:rsidR="00793FEC" w:rsidRPr="007750CC">
        <w:rPr>
          <w:rFonts w:asciiTheme="minorHAnsi" w:hAnsiTheme="minorHAnsi" w:cstheme="minorHAnsi"/>
        </w:rPr>
        <w:t>.0</w:t>
      </w:r>
    </w:p>
    <w:p w14:paraId="208B70B6" w14:textId="77777777" w:rsidR="00793FEC" w:rsidRPr="007750CC" w:rsidRDefault="00793FEC" w:rsidP="00793FE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application must be run from the Documentum Content server</w:t>
      </w:r>
    </w:p>
    <w:p w14:paraId="206FA733" w14:textId="77777777" w:rsidR="00793FEC" w:rsidRPr="007750CC" w:rsidRDefault="00793FEC" w:rsidP="00793FEC">
      <w:pPr>
        <w:spacing w:before="56" w:after="113"/>
        <w:rPr>
          <w:rFonts w:asciiTheme="minorHAnsi" w:hAnsiTheme="minorHAnsi" w:cstheme="minorHAnsi"/>
        </w:rPr>
      </w:pPr>
    </w:p>
    <w:p w14:paraId="5B78CD3D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28" w:name="_Toc483923417"/>
      <w:r w:rsidRPr="007750CC">
        <w:rPr>
          <w:rFonts w:asciiTheme="minorHAnsi" w:hAnsiTheme="minorHAnsi" w:cstheme="minorHAnsi"/>
        </w:rPr>
        <w:t>Accounts</w:t>
      </w:r>
      <w:bookmarkEnd w:id="28"/>
    </w:p>
    <w:p w14:paraId="446688E8" w14:textId="6EE313EC" w:rsidR="00793FEC" w:rsidRPr="007750CC" w:rsidRDefault="00793FEC" w:rsidP="00793FEC">
      <w:pPr>
        <w:spacing w:beforeLines="60" w:before="144" w:afterLines="60" w:after="144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 xml:space="preserve">To run this application you need the administrator account for the docbase.  </w:t>
      </w:r>
    </w:p>
    <w:p w14:paraId="2C9F0DC4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9" w:name="_Toc483923418"/>
      <w:r w:rsidRPr="007750CC">
        <w:rPr>
          <w:rFonts w:asciiTheme="minorHAnsi" w:hAnsiTheme="minorHAnsi" w:cstheme="minorHAnsi"/>
        </w:rPr>
        <w:lastRenderedPageBreak/>
        <w:t>Configuration</w:t>
      </w:r>
      <w:bookmarkEnd w:id="29"/>
    </w:p>
    <w:p w14:paraId="6CDFD7BD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30" w:name="_Toc483923419"/>
      <w:r w:rsidRPr="007750CC">
        <w:rPr>
          <w:rFonts w:asciiTheme="minorHAnsi" w:hAnsiTheme="minorHAnsi" w:cstheme="minorHAnsi"/>
        </w:rPr>
        <w:t>Deployment</w:t>
      </w:r>
      <w:bookmarkEnd w:id="30"/>
    </w:p>
    <w:p w14:paraId="62646F0F" w14:textId="77777777" w:rsidR="00793FEC" w:rsidRPr="007750CC" w:rsidRDefault="00793FEC" w:rsidP="00793FEC">
      <w:pPr>
        <w:pStyle w:val="ListBulletRound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configuration for deployment is as follows:</w:t>
      </w:r>
    </w:p>
    <w:p w14:paraId="420586F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1" w:name="_Toc483923420"/>
      <w:r w:rsidRPr="007750CC">
        <w:rPr>
          <w:rFonts w:asciiTheme="minorHAnsi" w:hAnsiTheme="minorHAnsi" w:cstheme="minorHAnsi"/>
          <w:sz w:val="22"/>
          <w:szCs w:val="22"/>
        </w:rPr>
        <w:t>Import the certificate</w:t>
      </w:r>
      <w:bookmarkEnd w:id="31"/>
    </w:p>
    <w:p w14:paraId="69177683" w14:textId="77777777" w:rsidR="00793FEC" w:rsidRPr="007750CC" w:rsidRDefault="00793FEC" w:rsidP="00793FEC">
      <w:pPr>
        <w:pStyle w:val="TCBulle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 xml:space="preserve">Go to the “Project Properties… | Signing*” and click “Select from File…”  </w:t>
      </w:r>
    </w:p>
    <w:p w14:paraId="0B3EFC7A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2" w:name="_Toc483923421"/>
      <w:r w:rsidRPr="007750CC">
        <w:rPr>
          <w:rFonts w:asciiTheme="minorHAnsi" w:hAnsiTheme="minorHAnsi" w:cstheme="minorHAnsi"/>
          <w:sz w:val="22"/>
          <w:szCs w:val="22"/>
        </w:rPr>
        <w:t>Update the application information</w:t>
      </w:r>
      <w:bookmarkEnd w:id="32"/>
    </w:p>
    <w:p w14:paraId="0A689835" w14:textId="77777777" w:rsidR="00793FEC" w:rsidRPr="007750CC" w:rsidRDefault="00793FEC" w:rsidP="00793FEC">
      <w:pPr>
        <w:pStyle w:val="TCBulle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Select the Assembly Information and change the Assembly version</w:t>
      </w:r>
    </w:p>
    <w:p w14:paraId="69A3F275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3" w:name="_Toc483923422"/>
      <w:r w:rsidRPr="007750CC">
        <w:rPr>
          <w:rFonts w:asciiTheme="minorHAnsi" w:hAnsiTheme="minorHAnsi" w:cstheme="minorHAnsi"/>
          <w:sz w:val="22"/>
          <w:szCs w:val="22"/>
        </w:rPr>
        <w:t>Build the solution</w:t>
      </w:r>
      <w:bookmarkEnd w:id="33"/>
      <w:r w:rsidRPr="007750C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995E1A" w14:textId="77777777" w:rsidR="00793FEC" w:rsidRPr="007750CC" w:rsidRDefault="00793FEC" w:rsidP="00793FEC">
      <w:pPr>
        <w:pStyle w:val="ListParagraph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Save the project, Then run the “Build | Build Solution” from the Visual Studio project</w:t>
      </w:r>
    </w:p>
    <w:p w14:paraId="03BBDEFF" w14:textId="77777777" w:rsidR="00793FEC" w:rsidRPr="007750CC" w:rsidRDefault="00793FEC" w:rsidP="00793FEC">
      <w:pPr>
        <w:pStyle w:val="ListParagraph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Publish the application from “Build | Publish </w:t>
      </w:r>
      <w:proofErr w:type="spellStart"/>
      <w:r w:rsidRPr="007750CC">
        <w:rPr>
          <w:rFonts w:asciiTheme="minorHAnsi" w:hAnsiTheme="minorHAnsi" w:cstheme="minorHAnsi"/>
        </w:rPr>
        <w:t>DocScript</w:t>
      </w:r>
      <w:proofErr w:type="spellEnd"/>
      <w:r w:rsidRPr="007750CC">
        <w:rPr>
          <w:rFonts w:asciiTheme="minorHAnsi" w:hAnsiTheme="minorHAnsi" w:cstheme="minorHAnsi"/>
        </w:rPr>
        <w:t xml:space="preserve">” </w:t>
      </w:r>
    </w:p>
    <w:p w14:paraId="59667E0E" w14:textId="34034698" w:rsidR="00793FEC" w:rsidRPr="007750CC" w:rsidRDefault="00793FEC" w:rsidP="00793FEC">
      <w:pPr>
        <w:pStyle w:val="TCBullet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Check in your changes to the source control</w:t>
      </w:r>
    </w:p>
    <w:p w14:paraId="4BFEB960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34" w:name="_Toc483923423"/>
      <w:r w:rsidRPr="007750CC">
        <w:rPr>
          <w:rFonts w:asciiTheme="minorHAnsi" w:hAnsiTheme="minorHAnsi" w:cstheme="minorHAnsi"/>
        </w:rPr>
        <w:t>Client PC</w:t>
      </w:r>
      <w:bookmarkEnd w:id="34"/>
    </w:p>
    <w:p w14:paraId="061A6CFF" w14:textId="77777777" w:rsidR="00793FEC" w:rsidRPr="007750CC" w:rsidRDefault="00793FEC" w:rsidP="00793FEC">
      <w:pPr>
        <w:spacing w:before="56" w:after="113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client PC configuration is as follows:</w:t>
      </w:r>
    </w:p>
    <w:p w14:paraId="3ED4334D" w14:textId="77777777" w:rsidR="00793FEC" w:rsidRPr="007750CC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fat client that is installed to the user’s machine from a click-once install</w:t>
      </w:r>
    </w:p>
    <w:p w14:paraId="6DC0E171" w14:textId="77777777" w:rsidR="00793FEC" w:rsidRPr="007750CC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 install is per profile on the machine</w:t>
      </w:r>
    </w:p>
    <w:p w14:paraId="64538553" w14:textId="16CF1F83" w:rsidR="00CA6F2F" w:rsidRPr="00A263DA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folder is created under “All Programs”</w:t>
      </w:r>
    </w:p>
    <w:sectPr w:rsidR="00CA6F2F" w:rsidRPr="00A263DA" w:rsidSect="000A0A0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1418" w:left="1418" w:header="397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ACC95" w14:textId="77777777" w:rsidR="004835ED" w:rsidRDefault="004835ED">
      <w:r>
        <w:separator/>
      </w:r>
    </w:p>
  </w:endnote>
  <w:endnote w:type="continuationSeparator" w:id="0">
    <w:p w14:paraId="7CA24198" w14:textId="77777777" w:rsidR="004835ED" w:rsidRDefault="0048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38561" w14:textId="77777777" w:rsidR="00F454B4" w:rsidRDefault="00F454B4" w:rsidP="00D6081B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4538562" w14:textId="77777777" w:rsidR="00F454B4" w:rsidRDefault="00F454B4" w:rsidP="00D30B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398"/>
      <w:gridCol w:w="1889"/>
    </w:tblGrid>
    <w:tr w:rsidR="00F454B4" w:rsidRPr="006C77C5" w14:paraId="64538564" w14:textId="77777777" w:rsidTr="000A0A0B">
      <w:tc>
        <w:tcPr>
          <w:tcW w:w="9287" w:type="dxa"/>
          <w:gridSpan w:val="2"/>
          <w:tcBorders>
            <w:bottom w:val="nil"/>
          </w:tcBorders>
        </w:tcPr>
        <w:p w14:paraId="64538563" w14:textId="0A1559FA" w:rsidR="00F454B4" w:rsidRPr="00F62FE8" w:rsidRDefault="00F454B4" w:rsidP="00C3427B">
          <w:pPr>
            <w:pStyle w:val="Footer"/>
            <w:jc w:val="center"/>
            <w:rPr>
              <w:b/>
              <w:noProof/>
              <w:sz w:val="20"/>
              <w:lang w:val="en-US"/>
            </w:rPr>
          </w:pPr>
        </w:p>
      </w:tc>
    </w:tr>
    <w:tr w:rsidR="00F454B4" w:rsidRPr="000A0A0B" w14:paraId="64538567" w14:textId="77777777" w:rsidTr="000A0A0B">
      <w:tc>
        <w:tcPr>
          <w:tcW w:w="7398" w:type="dxa"/>
          <w:tcBorders>
            <w:top w:val="nil"/>
            <w:bottom w:val="nil"/>
          </w:tcBorders>
        </w:tcPr>
        <w:p w14:paraId="64538565" w14:textId="77777777" w:rsidR="00F454B4" w:rsidRPr="000A0A0B" w:rsidRDefault="00F454B4" w:rsidP="000A0A0B">
          <w:pPr>
            <w:pStyle w:val="Footer"/>
            <w:rPr>
              <w:szCs w:val="16"/>
            </w:rPr>
          </w:pPr>
        </w:p>
      </w:tc>
      <w:tc>
        <w:tcPr>
          <w:tcW w:w="1889" w:type="dxa"/>
          <w:tcBorders>
            <w:top w:val="nil"/>
            <w:bottom w:val="nil"/>
          </w:tcBorders>
        </w:tcPr>
        <w:p w14:paraId="64538566" w14:textId="77777777" w:rsidR="00F454B4" w:rsidRPr="000A0A0B" w:rsidRDefault="00F454B4" w:rsidP="000A0A0B">
          <w:pPr>
            <w:pStyle w:val="FooterRight"/>
            <w:rPr>
              <w:szCs w:val="24"/>
            </w:rPr>
          </w:pPr>
          <w:r w:rsidRPr="000A0A0B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7267B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0A0A0B"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7267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14:paraId="64538568" w14:textId="77777777" w:rsidR="00F454B4" w:rsidRPr="00A70FB1" w:rsidRDefault="00F454B4" w:rsidP="00A70FB1">
    <w:pPr>
      <w:pStyle w:val="Footer"/>
      <w:rPr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480"/>
      <w:gridCol w:w="2241"/>
      <w:gridCol w:w="1566"/>
    </w:tblGrid>
    <w:tr w:rsidR="00F454B4" w:rsidRPr="006C77C5" w14:paraId="6453856F" w14:textId="77777777" w:rsidTr="00A51407">
      <w:tc>
        <w:tcPr>
          <w:tcW w:w="10008" w:type="dxa"/>
          <w:gridSpan w:val="3"/>
          <w:tcBorders>
            <w:bottom w:val="nil"/>
          </w:tcBorders>
        </w:tcPr>
        <w:p w14:paraId="6453856E" w14:textId="77777777" w:rsidR="00F454B4" w:rsidRPr="00F62FE8" w:rsidRDefault="00F454B4" w:rsidP="00A51407">
          <w:pPr>
            <w:pStyle w:val="Footer"/>
            <w:jc w:val="center"/>
            <w:rPr>
              <w:b/>
              <w:noProof/>
              <w:sz w:val="20"/>
              <w:lang w:val="en-US"/>
            </w:rPr>
          </w:pPr>
          <w:r w:rsidRPr="00F62FE8">
            <w:rPr>
              <w:b/>
              <w:noProof/>
              <w:sz w:val="20"/>
              <w:lang w:val="en-US"/>
            </w:rPr>
            <w:t>Commercial in Confidence</w:t>
          </w:r>
        </w:p>
      </w:tc>
    </w:tr>
    <w:tr w:rsidR="00F454B4" w:rsidRPr="006C77C5" w14:paraId="64538573" w14:textId="77777777" w:rsidTr="00A51407">
      <w:tc>
        <w:tcPr>
          <w:tcW w:w="5920" w:type="dxa"/>
          <w:tcBorders>
            <w:top w:val="nil"/>
            <w:bottom w:val="nil"/>
          </w:tcBorders>
        </w:tcPr>
        <w:p w14:paraId="64538570" w14:textId="77777777" w:rsidR="00F454B4" w:rsidRPr="006C77C5" w:rsidRDefault="00F454B4" w:rsidP="00A51407">
          <w:pPr>
            <w:pStyle w:val="Foot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4538579" wp14:editId="6453857A">
                <wp:extent cx="1485900" cy="381000"/>
                <wp:effectExtent l="19050" t="0" r="0" b="0"/>
                <wp:docPr id="2" name="Picture 8" descr="Proteu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teus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top w:val="nil"/>
            <w:bottom w:val="nil"/>
          </w:tcBorders>
        </w:tcPr>
        <w:p w14:paraId="64538571" w14:textId="77777777" w:rsidR="00F454B4" w:rsidRPr="006C77C5" w:rsidRDefault="00F454B4" w:rsidP="00A51407">
          <w:pPr>
            <w:pStyle w:val="Footer"/>
            <w:rPr>
              <w:szCs w:val="24"/>
            </w:rPr>
          </w:pPr>
        </w:p>
      </w:tc>
      <w:tc>
        <w:tcPr>
          <w:tcW w:w="1678" w:type="dxa"/>
          <w:tcBorders>
            <w:top w:val="nil"/>
            <w:bottom w:val="nil"/>
          </w:tcBorders>
        </w:tcPr>
        <w:p w14:paraId="64538572" w14:textId="77777777" w:rsidR="00F454B4" w:rsidRPr="006C77C5" w:rsidRDefault="00F454B4" w:rsidP="00A51407">
          <w:pPr>
            <w:pStyle w:val="Footer"/>
            <w:jc w:val="right"/>
            <w:rPr>
              <w:szCs w:val="24"/>
            </w:rPr>
          </w:pPr>
          <w:r w:rsidRPr="006C77C5">
            <w:rPr>
              <w:noProof/>
              <w:sz w:val="20"/>
              <w:lang w:val="en-US"/>
            </w:rPr>
            <w:t xml:space="preserve">Page </w:t>
          </w:r>
          <w:r w:rsidRPr="006C77C5">
            <w:rPr>
              <w:noProof/>
              <w:sz w:val="20"/>
              <w:lang w:val="en-US"/>
            </w:rPr>
            <w:fldChar w:fldCharType="begin"/>
          </w:r>
          <w:r w:rsidRPr="006C77C5">
            <w:rPr>
              <w:noProof/>
              <w:sz w:val="20"/>
              <w:lang w:val="en-US"/>
            </w:rPr>
            <w:instrText xml:space="preserve"> PAGE </w:instrText>
          </w:r>
          <w:r w:rsidRPr="006C77C5">
            <w:rPr>
              <w:noProof/>
              <w:sz w:val="20"/>
              <w:lang w:val="en-US"/>
            </w:rPr>
            <w:fldChar w:fldCharType="separate"/>
          </w:r>
          <w:r>
            <w:rPr>
              <w:noProof/>
              <w:sz w:val="20"/>
              <w:lang w:val="en-US"/>
            </w:rPr>
            <w:t>1</w:t>
          </w:r>
          <w:r w:rsidRPr="006C77C5">
            <w:rPr>
              <w:noProof/>
              <w:sz w:val="20"/>
              <w:lang w:val="en-US"/>
            </w:rPr>
            <w:fldChar w:fldCharType="end"/>
          </w:r>
          <w:r w:rsidRPr="006C77C5">
            <w:rPr>
              <w:noProof/>
              <w:sz w:val="20"/>
              <w:lang w:val="en-US"/>
            </w:rPr>
            <w:t xml:space="preserve"> of </w:t>
          </w:r>
          <w:r w:rsidRPr="006C77C5">
            <w:rPr>
              <w:noProof/>
              <w:sz w:val="20"/>
              <w:lang w:val="en-US"/>
            </w:rPr>
            <w:fldChar w:fldCharType="begin"/>
          </w:r>
          <w:r w:rsidRPr="006C77C5">
            <w:rPr>
              <w:noProof/>
              <w:sz w:val="20"/>
              <w:lang w:val="en-US"/>
            </w:rPr>
            <w:instrText xml:space="preserve"> NUMPAGES </w:instrText>
          </w:r>
          <w:r w:rsidRPr="006C77C5">
            <w:rPr>
              <w:noProof/>
              <w:sz w:val="20"/>
              <w:lang w:val="en-US"/>
            </w:rPr>
            <w:fldChar w:fldCharType="separate"/>
          </w:r>
          <w:r>
            <w:rPr>
              <w:noProof/>
              <w:sz w:val="20"/>
              <w:lang w:val="en-US"/>
            </w:rPr>
            <w:t>29</w:t>
          </w:r>
          <w:r w:rsidRPr="006C77C5">
            <w:rPr>
              <w:noProof/>
              <w:sz w:val="20"/>
              <w:lang w:val="en-US"/>
            </w:rPr>
            <w:fldChar w:fldCharType="end"/>
          </w:r>
        </w:p>
      </w:tc>
    </w:tr>
  </w:tbl>
  <w:p w14:paraId="64538574" w14:textId="77777777" w:rsidR="00F454B4" w:rsidRPr="0015269D" w:rsidRDefault="00F454B4" w:rsidP="0015269D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66BE0" w14:textId="77777777" w:rsidR="004835ED" w:rsidRDefault="004835ED">
      <w:r>
        <w:separator/>
      </w:r>
    </w:p>
  </w:footnote>
  <w:footnote w:type="continuationSeparator" w:id="0">
    <w:p w14:paraId="19EFCB73" w14:textId="77777777" w:rsidR="004835ED" w:rsidRDefault="00483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643"/>
      <w:gridCol w:w="4644"/>
    </w:tblGrid>
    <w:tr w:rsidR="00F454B4" w:rsidRPr="003861A8" w14:paraId="6453855F" w14:textId="77777777" w:rsidTr="003861A8">
      <w:trPr>
        <w:trHeight w:val="1417"/>
      </w:trPr>
      <w:tc>
        <w:tcPr>
          <w:tcW w:w="4643" w:type="dxa"/>
          <w:shd w:val="clear" w:color="auto" w:fill="auto"/>
        </w:tcPr>
        <w:p w14:paraId="6453855C" w14:textId="6BA1DE40" w:rsidR="00F454B4" w:rsidRDefault="00F454B4" w:rsidP="00135BDA">
          <w:pPr>
            <w:pStyle w:val="Header"/>
          </w:pPr>
        </w:p>
      </w:tc>
      <w:tc>
        <w:tcPr>
          <w:tcW w:w="4644" w:type="dxa"/>
          <w:shd w:val="clear" w:color="auto" w:fill="auto"/>
          <w:vAlign w:val="center"/>
        </w:tcPr>
        <w:p w14:paraId="6453855D" w14:textId="77777777" w:rsidR="00F454B4" w:rsidRDefault="004835ED" w:rsidP="00FC0121">
          <w:pPr>
            <w:spacing w:before="300"/>
            <w:rPr>
              <w:noProof/>
            </w:rPr>
          </w:pPr>
          <w:r>
            <w:fldChar w:fldCharType="begin"/>
          </w:r>
          <w:r>
            <w:instrText xml:space="preserve"> STYLEREF  "Title Main"  \* MERGEFORMAT </w:instrText>
          </w:r>
          <w:r>
            <w:fldChar w:fldCharType="separate"/>
          </w:r>
          <w:r w:rsidR="00D7267B" w:rsidRPr="00D7267B">
            <w:rPr>
              <w:b/>
              <w:bCs/>
              <w:noProof/>
              <w:lang w:val="en-US"/>
            </w:rPr>
            <w:t>DocScript</w:t>
          </w:r>
          <w:r>
            <w:rPr>
              <w:b/>
              <w:bCs/>
              <w:noProof/>
              <w:lang w:val="en-US"/>
            </w:rPr>
            <w:fldChar w:fldCharType="end"/>
          </w:r>
        </w:p>
        <w:p w14:paraId="6453855E" w14:textId="77777777" w:rsidR="00F454B4" w:rsidRDefault="004835ED" w:rsidP="00FC0121">
          <w:pPr>
            <w:rPr>
              <w:noProof/>
            </w:rPr>
          </w:pPr>
          <w:r>
            <w:fldChar w:fldCharType="begin"/>
          </w:r>
          <w:r>
            <w:instrText xml:space="preserve"> STYLEREF  "Title Sub"  \* MERGEFORMAT </w:instrText>
          </w:r>
          <w:r>
            <w:fldChar w:fldCharType="separate"/>
          </w:r>
          <w:r w:rsidR="00D7267B" w:rsidRPr="00D7267B">
            <w:rPr>
              <w:b/>
              <w:bCs/>
              <w:noProof/>
              <w:lang w:val="en-US"/>
            </w:rPr>
            <w:t>As Built</w:t>
          </w:r>
          <w:r>
            <w:rPr>
              <w:b/>
              <w:bCs/>
              <w:noProof/>
              <w:lang w:val="en-US"/>
            </w:rPr>
            <w:fldChar w:fldCharType="end"/>
          </w:r>
        </w:p>
      </w:tc>
    </w:tr>
  </w:tbl>
  <w:p w14:paraId="64538560" w14:textId="77777777" w:rsidR="00F454B4" w:rsidRPr="00135BDA" w:rsidRDefault="00F454B4" w:rsidP="00135B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7007"/>
      <w:gridCol w:w="2280"/>
    </w:tblGrid>
    <w:tr w:rsidR="00F454B4" w:rsidRPr="003861A8" w14:paraId="6453856C" w14:textId="77777777" w:rsidTr="00A51407">
      <w:trPr>
        <w:trHeight w:val="1417"/>
      </w:trPr>
      <w:tc>
        <w:tcPr>
          <w:tcW w:w="4643" w:type="dxa"/>
          <w:shd w:val="clear" w:color="auto" w:fill="auto"/>
        </w:tcPr>
        <w:p w14:paraId="64538569" w14:textId="77777777" w:rsidR="00F454B4" w:rsidRDefault="00F454B4" w:rsidP="00A51407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64538577" wp14:editId="64538578">
                <wp:extent cx="4293614" cy="876141"/>
                <wp:effectExtent l="19050" t="0" r="0" b="0"/>
                <wp:docPr id="1" name="Picture 6" descr="Proteus-Global Solutions -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teus-Global Solutions -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7577" cy="878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shd w:val="clear" w:color="auto" w:fill="auto"/>
          <w:vAlign w:val="center"/>
        </w:tcPr>
        <w:p w14:paraId="6453856A" w14:textId="77777777" w:rsidR="00F454B4" w:rsidRDefault="004835ED" w:rsidP="00A51407">
          <w:pPr>
            <w:spacing w:before="300"/>
            <w:rPr>
              <w:noProof/>
            </w:rPr>
          </w:pPr>
          <w:r>
            <w:fldChar w:fldCharType="begin"/>
          </w:r>
          <w:r>
            <w:instrText xml:space="preserve"> STYLEREF  "Title Main"  \* MERGEFORMAT </w:instrText>
          </w:r>
          <w:r>
            <w:fldChar w:fldCharType="separate"/>
          </w:r>
          <w:r w:rsidR="00F454B4" w:rsidRPr="00331534">
            <w:rPr>
              <w:noProof/>
              <w:lang w:val="en-US"/>
            </w:rPr>
            <w:t>mpower</w:t>
          </w:r>
          <w:r w:rsidR="00F454B4">
            <w:rPr>
              <w:noProof/>
            </w:rPr>
            <w:t xml:space="preserve"> Implementation</w:t>
          </w:r>
          <w:r>
            <w:rPr>
              <w:noProof/>
            </w:rPr>
            <w:fldChar w:fldCharType="end"/>
          </w:r>
        </w:p>
        <w:p w14:paraId="6453856B" w14:textId="77777777" w:rsidR="00F454B4" w:rsidRDefault="004835ED" w:rsidP="00A51407">
          <w:pPr>
            <w:rPr>
              <w:noProof/>
            </w:rPr>
          </w:pPr>
          <w:r>
            <w:fldChar w:fldCharType="begin"/>
          </w:r>
          <w:r>
            <w:instrText xml:space="preserve"> STYLEREF  "Title Sub"  \* MERGEFORMAT </w:instrText>
          </w:r>
          <w:r>
            <w:fldChar w:fldCharType="separate"/>
          </w:r>
          <w:r w:rsidR="00F454B4" w:rsidRPr="00331534">
            <w:rPr>
              <w:noProof/>
              <w:lang w:val="en-US"/>
            </w:rPr>
            <w:t>Infrastructure As</w:t>
          </w:r>
          <w:r w:rsidR="00F454B4">
            <w:rPr>
              <w:noProof/>
            </w:rPr>
            <w:t xml:space="preserve"> Built</w:t>
          </w:r>
          <w:r>
            <w:rPr>
              <w:noProof/>
            </w:rPr>
            <w:fldChar w:fldCharType="end"/>
          </w:r>
        </w:p>
      </w:tc>
    </w:tr>
  </w:tbl>
  <w:p w14:paraId="6453856D" w14:textId="77777777" w:rsidR="00F454B4" w:rsidRPr="000767E9" w:rsidRDefault="00F454B4" w:rsidP="00076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F4C"/>
    <w:multiLevelType w:val="singleLevel"/>
    <w:tmpl w:val="B2E6938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1">
    <w:nsid w:val="011F3A91"/>
    <w:multiLevelType w:val="hybridMultilevel"/>
    <w:tmpl w:val="64A2F3FC"/>
    <w:lvl w:ilvl="0" w:tplc="FC54AE1E">
      <w:start w:val="1"/>
      <w:numFmt w:val="lowerLetter"/>
      <w:pStyle w:val="ListNumberAlpha"/>
      <w:lvlText w:val="%1)"/>
      <w:lvlJc w:val="left"/>
      <w:pPr>
        <w:ind w:left="21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2844" w:hanging="360"/>
      </w:pPr>
    </w:lvl>
    <w:lvl w:ilvl="2" w:tplc="0C09001B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>
    <w:nsid w:val="01E56AD1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25707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6519CC"/>
    <w:multiLevelType w:val="singleLevel"/>
    <w:tmpl w:val="F9BAD85C"/>
    <w:lvl w:ilvl="0">
      <w:start w:val="1"/>
      <w:numFmt w:val="bullet"/>
      <w:pStyle w:val="TableBulletTigh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03B73B8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BC02DC"/>
    <w:multiLevelType w:val="multilevel"/>
    <w:tmpl w:val="018A7E4E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pStyle w:val="ListBulletRound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86657ED"/>
    <w:multiLevelType w:val="hybridMultilevel"/>
    <w:tmpl w:val="DE82B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C321B"/>
    <w:multiLevelType w:val="multilevel"/>
    <w:tmpl w:val="6D4EE3D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7E7D29"/>
    <w:multiLevelType w:val="hybridMultilevel"/>
    <w:tmpl w:val="D23A7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251E94"/>
    <w:multiLevelType w:val="hybridMultilevel"/>
    <w:tmpl w:val="C116141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11010712"/>
    <w:multiLevelType w:val="multilevel"/>
    <w:tmpl w:val="0EFE9DDE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6B971FA"/>
    <w:multiLevelType w:val="hybridMultilevel"/>
    <w:tmpl w:val="F1B676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0502E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63ABD"/>
    <w:multiLevelType w:val="hybridMultilevel"/>
    <w:tmpl w:val="6B287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F1C94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37F7D"/>
    <w:multiLevelType w:val="singleLevel"/>
    <w:tmpl w:val="6D4A3F32"/>
    <w:lvl w:ilvl="0">
      <w:start w:val="1"/>
      <w:numFmt w:val="bullet"/>
      <w:pStyle w:val="TableBulletLoos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>
    <w:nsid w:val="26067E9D"/>
    <w:multiLevelType w:val="hybridMultilevel"/>
    <w:tmpl w:val="393619D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804580E"/>
    <w:multiLevelType w:val="hybridMultilevel"/>
    <w:tmpl w:val="75FE160E"/>
    <w:lvl w:ilvl="0" w:tplc="259A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8574DF1"/>
    <w:multiLevelType w:val="hybridMultilevel"/>
    <w:tmpl w:val="F468F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F3DF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4D2129"/>
    <w:multiLevelType w:val="hybridMultilevel"/>
    <w:tmpl w:val="5D6EA05C"/>
    <w:lvl w:ilvl="0" w:tplc="46D0023E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660A8"/>
    <w:multiLevelType w:val="hybridMultilevel"/>
    <w:tmpl w:val="BDAADE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0936FB"/>
    <w:multiLevelType w:val="hybridMultilevel"/>
    <w:tmpl w:val="E6C83D9E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E15D21"/>
    <w:multiLevelType w:val="hybridMultilevel"/>
    <w:tmpl w:val="1876D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5C787D"/>
    <w:multiLevelType w:val="hybridMultilevel"/>
    <w:tmpl w:val="7F7A007E"/>
    <w:lvl w:ilvl="0" w:tplc="1B5AB37A">
      <w:start w:val="1"/>
      <w:numFmt w:val="bullet"/>
      <w:pStyle w:val="T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C09C2"/>
    <w:multiLevelType w:val="hybridMultilevel"/>
    <w:tmpl w:val="1068C69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3D360FD6"/>
    <w:multiLevelType w:val="hybridMultilevel"/>
    <w:tmpl w:val="7BE2F0A4"/>
    <w:lvl w:ilvl="0" w:tplc="259A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711B20"/>
    <w:multiLevelType w:val="hybridMultilevel"/>
    <w:tmpl w:val="C52CD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DB58C1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14AB1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4814AB18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4998C354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4998C366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4C0873E1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4C0873E2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4C0873E3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4C0873E4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4C0873E5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4C0873E6"/>
    <w:multiLevelType w:val="multilevel"/>
    <w:tmpl w:val="0000000A"/>
    <w:name w:val="HTML-List10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4C0D4BB2"/>
    <w:multiLevelType w:val="hybridMultilevel"/>
    <w:tmpl w:val="7F1AA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6F2592"/>
    <w:multiLevelType w:val="hybridMultilevel"/>
    <w:tmpl w:val="4D1E09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0502E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177D2B"/>
    <w:multiLevelType w:val="hybridMultilevel"/>
    <w:tmpl w:val="14463810"/>
    <w:lvl w:ilvl="0" w:tplc="65665662">
      <w:start w:val="1"/>
      <w:numFmt w:val="lowerRoman"/>
      <w:pStyle w:val="ListNumberRoman"/>
      <w:lvlText w:val="%1."/>
      <w:lvlJc w:val="right"/>
      <w:pPr>
        <w:ind w:left="2520" w:hanging="360"/>
      </w:pPr>
      <w:rPr>
        <w:rFonts w:hint="default"/>
      </w:rPr>
    </w:lvl>
    <w:lvl w:ilvl="1" w:tplc="0C090003">
      <w:start w:val="1"/>
      <w:numFmt w:val="lowerLetter"/>
      <w:lvlText w:val="%2."/>
      <w:lvlJc w:val="left"/>
      <w:pPr>
        <w:ind w:left="3240" w:hanging="360"/>
      </w:pPr>
    </w:lvl>
    <w:lvl w:ilvl="2" w:tplc="0C090005" w:tentative="1">
      <w:start w:val="1"/>
      <w:numFmt w:val="lowerRoman"/>
      <w:lvlText w:val="%3."/>
      <w:lvlJc w:val="right"/>
      <w:pPr>
        <w:ind w:left="3960" w:hanging="180"/>
      </w:pPr>
    </w:lvl>
    <w:lvl w:ilvl="3" w:tplc="0C090001" w:tentative="1">
      <w:start w:val="1"/>
      <w:numFmt w:val="decimal"/>
      <w:lvlText w:val="%4."/>
      <w:lvlJc w:val="left"/>
      <w:pPr>
        <w:ind w:left="4680" w:hanging="360"/>
      </w:pPr>
    </w:lvl>
    <w:lvl w:ilvl="4" w:tplc="0C090003" w:tentative="1">
      <w:start w:val="1"/>
      <w:numFmt w:val="lowerLetter"/>
      <w:lvlText w:val="%5."/>
      <w:lvlJc w:val="left"/>
      <w:pPr>
        <w:ind w:left="5400" w:hanging="360"/>
      </w:pPr>
    </w:lvl>
    <w:lvl w:ilvl="5" w:tplc="0C090005" w:tentative="1">
      <w:start w:val="1"/>
      <w:numFmt w:val="lowerRoman"/>
      <w:lvlText w:val="%6."/>
      <w:lvlJc w:val="right"/>
      <w:pPr>
        <w:ind w:left="6120" w:hanging="180"/>
      </w:pPr>
    </w:lvl>
    <w:lvl w:ilvl="6" w:tplc="0C090001" w:tentative="1">
      <w:start w:val="1"/>
      <w:numFmt w:val="decimal"/>
      <w:lvlText w:val="%7."/>
      <w:lvlJc w:val="left"/>
      <w:pPr>
        <w:ind w:left="6840" w:hanging="360"/>
      </w:pPr>
    </w:lvl>
    <w:lvl w:ilvl="7" w:tplc="0C090003" w:tentative="1">
      <w:start w:val="1"/>
      <w:numFmt w:val="lowerLetter"/>
      <w:lvlText w:val="%8."/>
      <w:lvlJc w:val="left"/>
      <w:pPr>
        <w:ind w:left="7560" w:hanging="360"/>
      </w:pPr>
    </w:lvl>
    <w:lvl w:ilvl="8" w:tplc="0C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81F66E6"/>
    <w:multiLevelType w:val="multilevel"/>
    <w:tmpl w:val="2696CA80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sz w:val="34"/>
      </w:rPr>
    </w:lvl>
    <w:lvl w:ilvl="1">
      <w:start w:val="1"/>
      <w:numFmt w:val="decimal"/>
      <w:pStyle w:val="Appendix1"/>
      <w:lvlText w:val="%1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2"/>
      <w:lvlText w:val="%1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3">
    <w:nsid w:val="59FB30DE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BF87A86"/>
    <w:multiLevelType w:val="hybridMultilevel"/>
    <w:tmpl w:val="112E5222"/>
    <w:lvl w:ilvl="0" w:tplc="0C09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DB1059"/>
    <w:multiLevelType w:val="hybridMultilevel"/>
    <w:tmpl w:val="8EFAAB02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674C2CC6"/>
    <w:multiLevelType w:val="hybridMultilevel"/>
    <w:tmpl w:val="B4C2E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097AC1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CD31FA"/>
    <w:multiLevelType w:val="hybridMultilevel"/>
    <w:tmpl w:val="9A7CF1BE"/>
    <w:lvl w:ilvl="0" w:tplc="FC422ABA">
      <w:start w:val="1"/>
      <w:numFmt w:val="lowerLetter"/>
      <w:pStyle w:val="TCAlpha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731525"/>
    <w:multiLevelType w:val="hybridMultilevel"/>
    <w:tmpl w:val="42D8AAA0"/>
    <w:lvl w:ilvl="0" w:tplc="3620E5A0">
      <w:start w:val="1"/>
      <w:numFmt w:val="decimal"/>
      <w:pStyle w:val="TC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5D4FDF"/>
    <w:multiLevelType w:val="hybridMultilevel"/>
    <w:tmpl w:val="AA54D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4C6BBB"/>
    <w:multiLevelType w:val="hybridMultilevel"/>
    <w:tmpl w:val="393619D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11A3FB6"/>
    <w:multiLevelType w:val="hybridMultilevel"/>
    <w:tmpl w:val="D40EA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617765"/>
    <w:multiLevelType w:val="hybridMultilevel"/>
    <w:tmpl w:val="229C0EAA"/>
    <w:lvl w:ilvl="0" w:tplc="0DBE8DC4">
      <w:start w:val="1"/>
      <w:numFmt w:val="decimal"/>
      <w:pStyle w:val="ListNumberNumeric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>
    <w:nsid w:val="74A823D8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E62EA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5"/>
  </w:num>
  <w:num w:numId="6">
    <w:abstractNumId w:val="4"/>
  </w:num>
  <w:num w:numId="7">
    <w:abstractNumId w:val="42"/>
  </w:num>
  <w:num w:numId="8">
    <w:abstractNumId w:val="49"/>
  </w:num>
  <w:num w:numId="9">
    <w:abstractNumId w:val="24"/>
  </w:num>
  <w:num w:numId="10">
    <w:abstractNumId w:val="48"/>
  </w:num>
  <w:num w:numId="11">
    <w:abstractNumId w:val="53"/>
  </w:num>
  <w:num w:numId="12">
    <w:abstractNumId w:val="41"/>
  </w:num>
  <w:num w:numId="13">
    <w:abstractNumId w:val="1"/>
  </w:num>
  <w:num w:numId="14">
    <w:abstractNumId w:val="8"/>
  </w:num>
  <w:num w:numId="15">
    <w:abstractNumId w:val="35"/>
  </w:num>
  <w:num w:numId="16">
    <w:abstractNumId w:val="6"/>
  </w:num>
  <w:num w:numId="17">
    <w:abstractNumId w:val="47"/>
  </w:num>
  <w:num w:numId="18">
    <w:abstractNumId w:val="18"/>
  </w:num>
  <w:num w:numId="19">
    <w:abstractNumId w:val="22"/>
  </w:num>
  <w:num w:numId="20">
    <w:abstractNumId w:val="5"/>
  </w:num>
  <w:num w:numId="21">
    <w:abstractNumId w:val="40"/>
  </w:num>
  <w:num w:numId="22">
    <w:abstractNumId w:val="39"/>
  </w:num>
  <w:num w:numId="23">
    <w:abstractNumId w:val="12"/>
  </w:num>
  <w:num w:numId="24">
    <w:abstractNumId w:val="46"/>
  </w:num>
  <w:num w:numId="25">
    <w:abstractNumId w:val="9"/>
  </w:num>
  <w:num w:numId="26">
    <w:abstractNumId w:val="13"/>
  </w:num>
  <w:num w:numId="27">
    <w:abstractNumId w:val="23"/>
  </w:num>
  <w:num w:numId="28">
    <w:abstractNumId w:val="52"/>
  </w:num>
  <w:num w:numId="29">
    <w:abstractNumId w:val="2"/>
  </w:num>
  <w:num w:numId="30">
    <w:abstractNumId w:val="44"/>
  </w:num>
  <w:num w:numId="31">
    <w:abstractNumId w:val="55"/>
  </w:num>
  <w:num w:numId="32">
    <w:abstractNumId w:val="16"/>
  </w:num>
  <w:num w:numId="33">
    <w:abstractNumId w:val="51"/>
  </w:num>
  <w:num w:numId="34">
    <w:abstractNumId w:val="14"/>
  </w:num>
  <w:num w:numId="35">
    <w:abstractNumId w:val="54"/>
  </w:num>
  <w:num w:numId="36">
    <w:abstractNumId w:val="20"/>
  </w:num>
  <w:num w:numId="37">
    <w:abstractNumId w:val="19"/>
  </w:num>
  <w:num w:numId="38">
    <w:abstractNumId w:val="43"/>
  </w:num>
  <w:num w:numId="39">
    <w:abstractNumId w:val="17"/>
  </w:num>
  <w:num w:numId="40">
    <w:abstractNumId w:val="26"/>
  </w:num>
  <w:num w:numId="41">
    <w:abstractNumId w:val="3"/>
  </w:num>
  <w:num w:numId="42">
    <w:abstractNumId w:val="28"/>
  </w:num>
  <w:num w:numId="43">
    <w:abstractNumId w:val="21"/>
  </w:num>
  <w:num w:numId="44">
    <w:abstractNumId w:val="27"/>
  </w:num>
  <w:num w:numId="45">
    <w:abstractNumId w:val="7"/>
  </w:num>
  <w:num w:numId="46">
    <w:abstractNumId w:val="50"/>
  </w:num>
  <w:num w:numId="47">
    <w:abstractNumId w:val="25"/>
  </w:num>
  <w:num w:numId="48">
    <w:abstractNumId w:val="45"/>
  </w:num>
  <w:num w:numId="49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FC"/>
    <w:rsid w:val="0000053B"/>
    <w:rsid w:val="00001157"/>
    <w:rsid w:val="00001A21"/>
    <w:rsid w:val="000025D3"/>
    <w:rsid w:val="00003E90"/>
    <w:rsid w:val="00004B4D"/>
    <w:rsid w:val="0000535A"/>
    <w:rsid w:val="000053C5"/>
    <w:rsid w:val="00007310"/>
    <w:rsid w:val="00007E4E"/>
    <w:rsid w:val="000102A9"/>
    <w:rsid w:val="00010CBB"/>
    <w:rsid w:val="00010D6B"/>
    <w:rsid w:val="00013215"/>
    <w:rsid w:val="00015A60"/>
    <w:rsid w:val="00017B72"/>
    <w:rsid w:val="00027D1A"/>
    <w:rsid w:val="000359F0"/>
    <w:rsid w:val="00037A8D"/>
    <w:rsid w:val="000408B3"/>
    <w:rsid w:val="00041E95"/>
    <w:rsid w:val="000434FA"/>
    <w:rsid w:val="00043833"/>
    <w:rsid w:val="0004563B"/>
    <w:rsid w:val="00046B12"/>
    <w:rsid w:val="00050F76"/>
    <w:rsid w:val="0005171C"/>
    <w:rsid w:val="00051B8F"/>
    <w:rsid w:val="000531CC"/>
    <w:rsid w:val="00054980"/>
    <w:rsid w:val="00054D26"/>
    <w:rsid w:val="00055755"/>
    <w:rsid w:val="000566BC"/>
    <w:rsid w:val="00057A64"/>
    <w:rsid w:val="0006167C"/>
    <w:rsid w:val="000644BB"/>
    <w:rsid w:val="000650F0"/>
    <w:rsid w:val="00066873"/>
    <w:rsid w:val="00066FBF"/>
    <w:rsid w:val="000703C2"/>
    <w:rsid w:val="00072653"/>
    <w:rsid w:val="0007302A"/>
    <w:rsid w:val="000749A7"/>
    <w:rsid w:val="00074B63"/>
    <w:rsid w:val="00074D43"/>
    <w:rsid w:val="00075D18"/>
    <w:rsid w:val="000767E9"/>
    <w:rsid w:val="000804BF"/>
    <w:rsid w:val="00080C3A"/>
    <w:rsid w:val="00082593"/>
    <w:rsid w:val="00084A3C"/>
    <w:rsid w:val="00086276"/>
    <w:rsid w:val="00086374"/>
    <w:rsid w:val="00086904"/>
    <w:rsid w:val="00086EDB"/>
    <w:rsid w:val="00091AEB"/>
    <w:rsid w:val="00094288"/>
    <w:rsid w:val="0009474A"/>
    <w:rsid w:val="00094793"/>
    <w:rsid w:val="000951C5"/>
    <w:rsid w:val="000958FB"/>
    <w:rsid w:val="00095DEC"/>
    <w:rsid w:val="0009668D"/>
    <w:rsid w:val="0009692D"/>
    <w:rsid w:val="00097514"/>
    <w:rsid w:val="00097F11"/>
    <w:rsid w:val="000A0A0B"/>
    <w:rsid w:val="000A2B62"/>
    <w:rsid w:val="000A44B3"/>
    <w:rsid w:val="000A4977"/>
    <w:rsid w:val="000A5ED1"/>
    <w:rsid w:val="000A60EF"/>
    <w:rsid w:val="000A61D7"/>
    <w:rsid w:val="000A769F"/>
    <w:rsid w:val="000B3EE0"/>
    <w:rsid w:val="000B53F9"/>
    <w:rsid w:val="000C0B91"/>
    <w:rsid w:val="000C1F13"/>
    <w:rsid w:val="000C2D90"/>
    <w:rsid w:val="000C328F"/>
    <w:rsid w:val="000C3455"/>
    <w:rsid w:val="000C7C30"/>
    <w:rsid w:val="000D0BA3"/>
    <w:rsid w:val="000D19D0"/>
    <w:rsid w:val="000D2A8E"/>
    <w:rsid w:val="000D2E37"/>
    <w:rsid w:val="000D3F4C"/>
    <w:rsid w:val="000D4C44"/>
    <w:rsid w:val="000D51CA"/>
    <w:rsid w:val="000D5D18"/>
    <w:rsid w:val="000D705E"/>
    <w:rsid w:val="000D7FD9"/>
    <w:rsid w:val="000E02A1"/>
    <w:rsid w:val="000E1DB9"/>
    <w:rsid w:val="000E3351"/>
    <w:rsid w:val="000E379F"/>
    <w:rsid w:val="000E6F1E"/>
    <w:rsid w:val="000F1D1F"/>
    <w:rsid w:val="000F1D8E"/>
    <w:rsid w:val="000F22C9"/>
    <w:rsid w:val="000F313D"/>
    <w:rsid w:val="000F4053"/>
    <w:rsid w:val="000F4867"/>
    <w:rsid w:val="000F6804"/>
    <w:rsid w:val="000F7130"/>
    <w:rsid w:val="000F76B4"/>
    <w:rsid w:val="000F7CAE"/>
    <w:rsid w:val="00101778"/>
    <w:rsid w:val="00102065"/>
    <w:rsid w:val="00102E36"/>
    <w:rsid w:val="00105214"/>
    <w:rsid w:val="00107FCA"/>
    <w:rsid w:val="00110082"/>
    <w:rsid w:val="00110743"/>
    <w:rsid w:val="00111B64"/>
    <w:rsid w:val="0011265B"/>
    <w:rsid w:val="001136F0"/>
    <w:rsid w:val="001138E0"/>
    <w:rsid w:val="00113D6B"/>
    <w:rsid w:val="00114490"/>
    <w:rsid w:val="001159BA"/>
    <w:rsid w:val="0011760E"/>
    <w:rsid w:val="0012054C"/>
    <w:rsid w:val="0012175D"/>
    <w:rsid w:val="00121A94"/>
    <w:rsid w:val="00123144"/>
    <w:rsid w:val="0012351E"/>
    <w:rsid w:val="001246C3"/>
    <w:rsid w:val="00125A2A"/>
    <w:rsid w:val="001269AC"/>
    <w:rsid w:val="00126E26"/>
    <w:rsid w:val="00127BA4"/>
    <w:rsid w:val="00131A2C"/>
    <w:rsid w:val="00132B15"/>
    <w:rsid w:val="00134C7A"/>
    <w:rsid w:val="00134D0C"/>
    <w:rsid w:val="00135BDA"/>
    <w:rsid w:val="00136981"/>
    <w:rsid w:val="00136FA8"/>
    <w:rsid w:val="0014305C"/>
    <w:rsid w:val="00143401"/>
    <w:rsid w:val="00144C0F"/>
    <w:rsid w:val="001451FF"/>
    <w:rsid w:val="00146986"/>
    <w:rsid w:val="00151FDB"/>
    <w:rsid w:val="0015269D"/>
    <w:rsid w:val="00153DC8"/>
    <w:rsid w:val="00154C15"/>
    <w:rsid w:val="00155569"/>
    <w:rsid w:val="00155CFD"/>
    <w:rsid w:val="00155D5D"/>
    <w:rsid w:val="0015780D"/>
    <w:rsid w:val="00161989"/>
    <w:rsid w:val="00163961"/>
    <w:rsid w:val="001649E4"/>
    <w:rsid w:val="00165481"/>
    <w:rsid w:val="00165A03"/>
    <w:rsid w:val="00165F0F"/>
    <w:rsid w:val="0016614A"/>
    <w:rsid w:val="00166944"/>
    <w:rsid w:val="00167DA5"/>
    <w:rsid w:val="00171CA4"/>
    <w:rsid w:val="00171D3E"/>
    <w:rsid w:val="001727D3"/>
    <w:rsid w:val="00174322"/>
    <w:rsid w:val="00176698"/>
    <w:rsid w:val="00180E9B"/>
    <w:rsid w:val="001824E8"/>
    <w:rsid w:val="001834B4"/>
    <w:rsid w:val="00183798"/>
    <w:rsid w:val="00187800"/>
    <w:rsid w:val="00187916"/>
    <w:rsid w:val="00193453"/>
    <w:rsid w:val="001938FD"/>
    <w:rsid w:val="00193980"/>
    <w:rsid w:val="00195449"/>
    <w:rsid w:val="001A01D7"/>
    <w:rsid w:val="001A0384"/>
    <w:rsid w:val="001A0FF4"/>
    <w:rsid w:val="001A3854"/>
    <w:rsid w:val="001A3B5C"/>
    <w:rsid w:val="001A47B8"/>
    <w:rsid w:val="001A495F"/>
    <w:rsid w:val="001A512E"/>
    <w:rsid w:val="001A6F71"/>
    <w:rsid w:val="001A7323"/>
    <w:rsid w:val="001B28E1"/>
    <w:rsid w:val="001B335F"/>
    <w:rsid w:val="001B37D9"/>
    <w:rsid w:val="001B46EC"/>
    <w:rsid w:val="001B56BE"/>
    <w:rsid w:val="001B605E"/>
    <w:rsid w:val="001B61F5"/>
    <w:rsid w:val="001B6CF4"/>
    <w:rsid w:val="001B6ECD"/>
    <w:rsid w:val="001B776B"/>
    <w:rsid w:val="001B7AAC"/>
    <w:rsid w:val="001B7C12"/>
    <w:rsid w:val="001C183B"/>
    <w:rsid w:val="001C340C"/>
    <w:rsid w:val="001C430F"/>
    <w:rsid w:val="001C5475"/>
    <w:rsid w:val="001C7725"/>
    <w:rsid w:val="001D10F6"/>
    <w:rsid w:val="001D3182"/>
    <w:rsid w:val="001D37C0"/>
    <w:rsid w:val="001D51D9"/>
    <w:rsid w:val="001D5799"/>
    <w:rsid w:val="001D6598"/>
    <w:rsid w:val="001D706C"/>
    <w:rsid w:val="001D7822"/>
    <w:rsid w:val="001D7837"/>
    <w:rsid w:val="001E030F"/>
    <w:rsid w:val="001E1558"/>
    <w:rsid w:val="001E1666"/>
    <w:rsid w:val="001E17D9"/>
    <w:rsid w:val="001E31EB"/>
    <w:rsid w:val="001E324D"/>
    <w:rsid w:val="001E37EF"/>
    <w:rsid w:val="001E7DE4"/>
    <w:rsid w:val="001E7FA0"/>
    <w:rsid w:val="001F1F23"/>
    <w:rsid w:val="001F2BAF"/>
    <w:rsid w:val="001F3092"/>
    <w:rsid w:val="001F4929"/>
    <w:rsid w:val="001F5494"/>
    <w:rsid w:val="00200BB0"/>
    <w:rsid w:val="00202608"/>
    <w:rsid w:val="00202852"/>
    <w:rsid w:val="002043F2"/>
    <w:rsid w:val="00204581"/>
    <w:rsid w:val="00206929"/>
    <w:rsid w:val="002102FC"/>
    <w:rsid w:val="00210D67"/>
    <w:rsid w:val="00213D4A"/>
    <w:rsid w:val="00215300"/>
    <w:rsid w:val="00216171"/>
    <w:rsid w:val="0022200C"/>
    <w:rsid w:val="0022309E"/>
    <w:rsid w:val="00227F40"/>
    <w:rsid w:val="00232EA1"/>
    <w:rsid w:val="002337B0"/>
    <w:rsid w:val="00233B5C"/>
    <w:rsid w:val="002356D3"/>
    <w:rsid w:val="00236ACC"/>
    <w:rsid w:val="00240473"/>
    <w:rsid w:val="00240847"/>
    <w:rsid w:val="00240C1D"/>
    <w:rsid w:val="002429FA"/>
    <w:rsid w:val="002459E1"/>
    <w:rsid w:val="002466A6"/>
    <w:rsid w:val="00250F5F"/>
    <w:rsid w:val="0025792E"/>
    <w:rsid w:val="00261CD7"/>
    <w:rsid w:val="002630F2"/>
    <w:rsid w:val="00263372"/>
    <w:rsid w:val="00264E8D"/>
    <w:rsid w:val="0026734F"/>
    <w:rsid w:val="00270C6A"/>
    <w:rsid w:val="00271C19"/>
    <w:rsid w:val="00271F12"/>
    <w:rsid w:val="00275A88"/>
    <w:rsid w:val="00275D06"/>
    <w:rsid w:val="00275DDB"/>
    <w:rsid w:val="002760AE"/>
    <w:rsid w:val="00276112"/>
    <w:rsid w:val="00277C7E"/>
    <w:rsid w:val="00281EED"/>
    <w:rsid w:val="002838E3"/>
    <w:rsid w:val="00283AF1"/>
    <w:rsid w:val="00284B14"/>
    <w:rsid w:val="00285C76"/>
    <w:rsid w:val="002904E5"/>
    <w:rsid w:val="00290BFA"/>
    <w:rsid w:val="00292633"/>
    <w:rsid w:val="002943A5"/>
    <w:rsid w:val="00296FAC"/>
    <w:rsid w:val="002A1BE2"/>
    <w:rsid w:val="002A2F5D"/>
    <w:rsid w:val="002A5CCD"/>
    <w:rsid w:val="002B144D"/>
    <w:rsid w:val="002B76A7"/>
    <w:rsid w:val="002C0619"/>
    <w:rsid w:val="002C40B0"/>
    <w:rsid w:val="002D0338"/>
    <w:rsid w:val="002D0A02"/>
    <w:rsid w:val="002D67E1"/>
    <w:rsid w:val="002D79AA"/>
    <w:rsid w:val="002D7B38"/>
    <w:rsid w:val="002D7E71"/>
    <w:rsid w:val="002E125D"/>
    <w:rsid w:val="002E12DB"/>
    <w:rsid w:val="002E1746"/>
    <w:rsid w:val="002E27F6"/>
    <w:rsid w:val="002E2E8E"/>
    <w:rsid w:val="002E5740"/>
    <w:rsid w:val="002E6308"/>
    <w:rsid w:val="002E7F0A"/>
    <w:rsid w:val="002F0FE1"/>
    <w:rsid w:val="002F5D54"/>
    <w:rsid w:val="002F5F7E"/>
    <w:rsid w:val="002F7DEC"/>
    <w:rsid w:val="00301184"/>
    <w:rsid w:val="00301811"/>
    <w:rsid w:val="00302393"/>
    <w:rsid w:val="00303576"/>
    <w:rsid w:val="0030479A"/>
    <w:rsid w:val="0030494C"/>
    <w:rsid w:val="00305D1A"/>
    <w:rsid w:val="00306F01"/>
    <w:rsid w:val="00310772"/>
    <w:rsid w:val="00310E0D"/>
    <w:rsid w:val="00312EB2"/>
    <w:rsid w:val="0031331E"/>
    <w:rsid w:val="00313607"/>
    <w:rsid w:val="00315D33"/>
    <w:rsid w:val="0032064C"/>
    <w:rsid w:val="00320754"/>
    <w:rsid w:val="0032370B"/>
    <w:rsid w:val="00323BD8"/>
    <w:rsid w:val="003241DA"/>
    <w:rsid w:val="003248F0"/>
    <w:rsid w:val="00325F3C"/>
    <w:rsid w:val="00331534"/>
    <w:rsid w:val="00332A0B"/>
    <w:rsid w:val="00335D76"/>
    <w:rsid w:val="0034122B"/>
    <w:rsid w:val="00342C02"/>
    <w:rsid w:val="00345E30"/>
    <w:rsid w:val="00347355"/>
    <w:rsid w:val="00347F5D"/>
    <w:rsid w:val="00350C6B"/>
    <w:rsid w:val="00350D64"/>
    <w:rsid w:val="003519E4"/>
    <w:rsid w:val="00351EEB"/>
    <w:rsid w:val="003525C5"/>
    <w:rsid w:val="003528D8"/>
    <w:rsid w:val="00356773"/>
    <w:rsid w:val="003571F0"/>
    <w:rsid w:val="0035764A"/>
    <w:rsid w:val="0035772B"/>
    <w:rsid w:val="003579C8"/>
    <w:rsid w:val="00357D85"/>
    <w:rsid w:val="00360772"/>
    <w:rsid w:val="003608A5"/>
    <w:rsid w:val="00360A0A"/>
    <w:rsid w:val="00362589"/>
    <w:rsid w:val="00362C52"/>
    <w:rsid w:val="00363086"/>
    <w:rsid w:val="003671F2"/>
    <w:rsid w:val="0036745E"/>
    <w:rsid w:val="0037043A"/>
    <w:rsid w:val="00371376"/>
    <w:rsid w:val="003713F9"/>
    <w:rsid w:val="00380A74"/>
    <w:rsid w:val="003810C3"/>
    <w:rsid w:val="00382CDD"/>
    <w:rsid w:val="00382F3E"/>
    <w:rsid w:val="003836AB"/>
    <w:rsid w:val="00383A82"/>
    <w:rsid w:val="00384372"/>
    <w:rsid w:val="003861A8"/>
    <w:rsid w:val="00386310"/>
    <w:rsid w:val="00386F55"/>
    <w:rsid w:val="0039039B"/>
    <w:rsid w:val="00391315"/>
    <w:rsid w:val="0039165F"/>
    <w:rsid w:val="00391E7B"/>
    <w:rsid w:val="003922DD"/>
    <w:rsid w:val="00392C77"/>
    <w:rsid w:val="003934B3"/>
    <w:rsid w:val="00395A99"/>
    <w:rsid w:val="003A07AA"/>
    <w:rsid w:val="003A33E0"/>
    <w:rsid w:val="003A4056"/>
    <w:rsid w:val="003A63AC"/>
    <w:rsid w:val="003A6C77"/>
    <w:rsid w:val="003B0A17"/>
    <w:rsid w:val="003B1301"/>
    <w:rsid w:val="003B1519"/>
    <w:rsid w:val="003B1D59"/>
    <w:rsid w:val="003B3FBF"/>
    <w:rsid w:val="003B446E"/>
    <w:rsid w:val="003B51F8"/>
    <w:rsid w:val="003B60AD"/>
    <w:rsid w:val="003B647B"/>
    <w:rsid w:val="003C007C"/>
    <w:rsid w:val="003C0D32"/>
    <w:rsid w:val="003C135C"/>
    <w:rsid w:val="003C66CC"/>
    <w:rsid w:val="003C72BF"/>
    <w:rsid w:val="003C7B23"/>
    <w:rsid w:val="003D0603"/>
    <w:rsid w:val="003D204B"/>
    <w:rsid w:val="003D21AF"/>
    <w:rsid w:val="003D2965"/>
    <w:rsid w:val="003D3141"/>
    <w:rsid w:val="003D4F84"/>
    <w:rsid w:val="003D6288"/>
    <w:rsid w:val="003E0145"/>
    <w:rsid w:val="003E28BA"/>
    <w:rsid w:val="003E37A0"/>
    <w:rsid w:val="003E5CE1"/>
    <w:rsid w:val="003E6D57"/>
    <w:rsid w:val="003F4767"/>
    <w:rsid w:val="003F5F2B"/>
    <w:rsid w:val="003F62DE"/>
    <w:rsid w:val="004007AB"/>
    <w:rsid w:val="004031A5"/>
    <w:rsid w:val="004050AA"/>
    <w:rsid w:val="00405330"/>
    <w:rsid w:val="00405414"/>
    <w:rsid w:val="004067C9"/>
    <w:rsid w:val="00410009"/>
    <w:rsid w:val="00411C0F"/>
    <w:rsid w:val="0041215E"/>
    <w:rsid w:val="00412313"/>
    <w:rsid w:val="00413C71"/>
    <w:rsid w:val="004153F1"/>
    <w:rsid w:val="0041620C"/>
    <w:rsid w:val="00416928"/>
    <w:rsid w:val="004174F4"/>
    <w:rsid w:val="0042193B"/>
    <w:rsid w:val="00422E4A"/>
    <w:rsid w:val="00426D74"/>
    <w:rsid w:val="00427A24"/>
    <w:rsid w:val="004307F1"/>
    <w:rsid w:val="00430F77"/>
    <w:rsid w:val="00430FEA"/>
    <w:rsid w:val="00433095"/>
    <w:rsid w:val="004332B0"/>
    <w:rsid w:val="004335DF"/>
    <w:rsid w:val="0043558B"/>
    <w:rsid w:val="00437EC5"/>
    <w:rsid w:val="004404BE"/>
    <w:rsid w:val="00440DBB"/>
    <w:rsid w:val="0044463D"/>
    <w:rsid w:val="00445458"/>
    <w:rsid w:val="00445FC0"/>
    <w:rsid w:val="00446078"/>
    <w:rsid w:val="00447791"/>
    <w:rsid w:val="00450191"/>
    <w:rsid w:val="00453C48"/>
    <w:rsid w:val="00456257"/>
    <w:rsid w:val="0045782B"/>
    <w:rsid w:val="00461249"/>
    <w:rsid w:val="00461BB5"/>
    <w:rsid w:val="00462605"/>
    <w:rsid w:val="0046325A"/>
    <w:rsid w:val="004650CB"/>
    <w:rsid w:val="004653B9"/>
    <w:rsid w:val="004659C6"/>
    <w:rsid w:val="00466DD5"/>
    <w:rsid w:val="004672BF"/>
    <w:rsid w:val="00467D83"/>
    <w:rsid w:val="0047019C"/>
    <w:rsid w:val="00470B10"/>
    <w:rsid w:val="0047184E"/>
    <w:rsid w:val="00472045"/>
    <w:rsid w:val="004736F9"/>
    <w:rsid w:val="004763D8"/>
    <w:rsid w:val="00477698"/>
    <w:rsid w:val="0048078E"/>
    <w:rsid w:val="00482264"/>
    <w:rsid w:val="004832AE"/>
    <w:rsid w:val="004835ED"/>
    <w:rsid w:val="00483A04"/>
    <w:rsid w:val="00484437"/>
    <w:rsid w:val="0048591B"/>
    <w:rsid w:val="00485CCB"/>
    <w:rsid w:val="0048647D"/>
    <w:rsid w:val="00486CE5"/>
    <w:rsid w:val="00487E7C"/>
    <w:rsid w:val="004904DC"/>
    <w:rsid w:val="00490B70"/>
    <w:rsid w:val="00491485"/>
    <w:rsid w:val="00493435"/>
    <w:rsid w:val="00493FE7"/>
    <w:rsid w:val="00494FD4"/>
    <w:rsid w:val="00497A3A"/>
    <w:rsid w:val="004A20AF"/>
    <w:rsid w:val="004A34DB"/>
    <w:rsid w:val="004A43EF"/>
    <w:rsid w:val="004A44C8"/>
    <w:rsid w:val="004A47D4"/>
    <w:rsid w:val="004A52D6"/>
    <w:rsid w:val="004A679D"/>
    <w:rsid w:val="004B0C76"/>
    <w:rsid w:val="004B415A"/>
    <w:rsid w:val="004B44FE"/>
    <w:rsid w:val="004B6E7C"/>
    <w:rsid w:val="004B72AA"/>
    <w:rsid w:val="004B7FB8"/>
    <w:rsid w:val="004C166A"/>
    <w:rsid w:val="004C1E5F"/>
    <w:rsid w:val="004C330D"/>
    <w:rsid w:val="004C3AF5"/>
    <w:rsid w:val="004C4125"/>
    <w:rsid w:val="004C49A8"/>
    <w:rsid w:val="004C66AD"/>
    <w:rsid w:val="004C6812"/>
    <w:rsid w:val="004C710E"/>
    <w:rsid w:val="004C7888"/>
    <w:rsid w:val="004D4B02"/>
    <w:rsid w:val="004D5064"/>
    <w:rsid w:val="004D53BE"/>
    <w:rsid w:val="004D6533"/>
    <w:rsid w:val="004E07C3"/>
    <w:rsid w:val="004E11E3"/>
    <w:rsid w:val="004E45A8"/>
    <w:rsid w:val="004E47DA"/>
    <w:rsid w:val="004E52CA"/>
    <w:rsid w:val="004E64BE"/>
    <w:rsid w:val="004F04F4"/>
    <w:rsid w:val="004F07C5"/>
    <w:rsid w:val="004F0D2D"/>
    <w:rsid w:val="004F3887"/>
    <w:rsid w:val="004F42E3"/>
    <w:rsid w:val="004F4708"/>
    <w:rsid w:val="004F4FA2"/>
    <w:rsid w:val="004F7619"/>
    <w:rsid w:val="004F7F8F"/>
    <w:rsid w:val="00500F21"/>
    <w:rsid w:val="005015FE"/>
    <w:rsid w:val="0050184B"/>
    <w:rsid w:val="005021C1"/>
    <w:rsid w:val="00503B95"/>
    <w:rsid w:val="00503EF1"/>
    <w:rsid w:val="00505F9B"/>
    <w:rsid w:val="00507153"/>
    <w:rsid w:val="0050765A"/>
    <w:rsid w:val="00513411"/>
    <w:rsid w:val="00514112"/>
    <w:rsid w:val="005147DA"/>
    <w:rsid w:val="0051516F"/>
    <w:rsid w:val="005170C9"/>
    <w:rsid w:val="005202BA"/>
    <w:rsid w:val="0052183A"/>
    <w:rsid w:val="00524594"/>
    <w:rsid w:val="00525E0F"/>
    <w:rsid w:val="005267F8"/>
    <w:rsid w:val="005313A5"/>
    <w:rsid w:val="00534E15"/>
    <w:rsid w:val="005359B1"/>
    <w:rsid w:val="005374CF"/>
    <w:rsid w:val="00537672"/>
    <w:rsid w:val="005378DA"/>
    <w:rsid w:val="00537FA4"/>
    <w:rsid w:val="00541BBF"/>
    <w:rsid w:val="005424BB"/>
    <w:rsid w:val="005451E8"/>
    <w:rsid w:val="0054618A"/>
    <w:rsid w:val="00546750"/>
    <w:rsid w:val="005520D5"/>
    <w:rsid w:val="00553212"/>
    <w:rsid w:val="00554B9E"/>
    <w:rsid w:val="00555017"/>
    <w:rsid w:val="0055594B"/>
    <w:rsid w:val="005559F0"/>
    <w:rsid w:val="00557E46"/>
    <w:rsid w:val="0056180E"/>
    <w:rsid w:val="00562030"/>
    <w:rsid w:val="0056222F"/>
    <w:rsid w:val="0056346F"/>
    <w:rsid w:val="0056716C"/>
    <w:rsid w:val="00571557"/>
    <w:rsid w:val="0057250B"/>
    <w:rsid w:val="00573E97"/>
    <w:rsid w:val="005762BD"/>
    <w:rsid w:val="0058284E"/>
    <w:rsid w:val="00582899"/>
    <w:rsid w:val="005828F4"/>
    <w:rsid w:val="00582976"/>
    <w:rsid w:val="005849AC"/>
    <w:rsid w:val="0058610A"/>
    <w:rsid w:val="00587B9E"/>
    <w:rsid w:val="00592567"/>
    <w:rsid w:val="00592608"/>
    <w:rsid w:val="00592A07"/>
    <w:rsid w:val="0059307A"/>
    <w:rsid w:val="0059356A"/>
    <w:rsid w:val="00596242"/>
    <w:rsid w:val="005967F1"/>
    <w:rsid w:val="00597AE5"/>
    <w:rsid w:val="005A1545"/>
    <w:rsid w:val="005A1713"/>
    <w:rsid w:val="005A245F"/>
    <w:rsid w:val="005A421D"/>
    <w:rsid w:val="005A484D"/>
    <w:rsid w:val="005A4A95"/>
    <w:rsid w:val="005A5E83"/>
    <w:rsid w:val="005B002F"/>
    <w:rsid w:val="005B0938"/>
    <w:rsid w:val="005B3485"/>
    <w:rsid w:val="005B39D7"/>
    <w:rsid w:val="005B482A"/>
    <w:rsid w:val="005B4AE3"/>
    <w:rsid w:val="005B6273"/>
    <w:rsid w:val="005B67E6"/>
    <w:rsid w:val="005B73A5"/>
    <w:rsid w:val="005B74FA"/>
    <w:rsid w:val="005C0229"/>
    <w:rsid w:val="005C39D7"/>
    <w:rsid w:val="005C750F"/>
    <w:rsid w:val="005D03E1"/>
    <w:rsid w:val="005D0EB1"/>
    <w:rsid w:val="005D130C"/>
    <w:rsid w:val="005D1AB2"/>
    <w:rsid w:val="005D2C73"/>
    <w:rsid w:val="005D3034"/>
    <w:rsid w:val="005D33AE"/>
    <w:rsid w:val="005D57B9"/>
    <w:rsid w:val="005E1F8B"/>
    <w:rsid w:val="005E2A8F"/>
    <w:rsid w:val="005E41A0"/>
    <w:rsid w:val="005E5532"/>
    <w:rsid w:val="005E6A35"/>
    <w:rsid w:val="005F0910"/>
    <w:rsid w:val="005F097F"/>
    <w:rsid w:val="005F215C"/>
    <w:rsid w:val="005F30ED"/>
    <w:rsid w:val="005F337F"/>
    <w:rsid w:val="005F3D23"/>
    <w:rsid w:val="005F44F4"/>
    <w:rsid w:val="005F7C5F"/>
    <w:rsid w:val="00600BAD"/>
    <w:rsid w:val="006018E9"/>
    <w:rsid w:val="0060320C"/>
    <w:rsid w:val="00604F33"/>
    <w:rsid w:val="006054AD"/>
    <w:rsid w:val="006057AC"/>
    <w:rsid w:val="00605E79"/>
    <w:rsid w:val="00606778"/>
    <w:rsid w:val="006068B4"/>
    <w:rsid w:val="006075A8"/>
    <w:rsid w:val="006101E4"/>
    <w:rsid w:val="00611329"/>
    <w:rsid w:val="00611614"/>
    <w:rsid w:val="00611869"/>
    <w:rsid w:val="00611C8A"/>
    <w:rsid w:val="00612E64"/>
    <w:rsid w:val="006146E1"/>
    <w:rsid w:val="006155CF"/>
    <w:rsid w:val="006159F6"/>
    <w:rsid w:val="00616BF7"/>
    <w:rsid w:val="00621CED"/>
    <w:rsid w:val="00622D75"/>
    <w:rsid w:val="0062455D"/>
    <w:rsid w:val="00624D62"/>
    <w:rsid w:val="006256D8"/>
    <w:rsid w:val="006257E0"/>
    <w:rsid w:val="006267D7"/>
    <w:rsid w:val="006274CD"/>
    <w:rsid w:val="00630AD2"/>
    <w:rsid w:val="0063101F"/>
    <w:rsid w:val="00632FBD"/>
    <w:rsid w:val="00633893"/>
    <w:rsid w:val="0063420A"/>
    <w:rsid w:val="00637516"/>
    <w:rsid w:val="00640777"/>
    <w:rsid w:val="0064102B"/>
    <w:rsid w:val="006415DA"/>
    <w:rsid w:val="0064181A"/>
    <w:rsid w:val="006432BE"/>
    <w:rsid w:val="00643F8B"/>
    <w:rsid w:val="0064701D"/>
    <w:rsid w:val="00651BE6"/>
    <w:rsid w:val="006540AF"/>
    <w:rsid w:val="006568FE"/>
    <w:rsid w:val="00657AE8"/>
    <w:rsid w:val="00660092"/>
    <w:rsid w:val="00660B11"/>
    <w:rsid w:val="0066129D"/>
    <w:rsid w:val="00664BAB"/>
    <w:rsid w:val="00665770"/>
    <w:rsid w:val="006668F8"/>
    <w:rsid w:val="00667A94"/>
    <w:rsid w:val="006701CB"/>
    <w:rsid w:val="0067023B"/>
    <w:rsid w:val="0067183B"/>
    <w:rsid w:val="006723D2"/>
    <w:rsid w:val="00672F5E"/>
    <w:rsid w:val="00673312"/>
    <w:rsid w:val="0067507C"/>
    <w:rsid w:val="006752DA"/>
    <w:rsid w:val="006757DC"/>
    <w:rsid w:val="00682459"/>
    <w:rsid w:val="00682A2E"/>
    <w:rsid w:val="00683ED3"/>
    <w:rsid w:val="00686395"/>
    <w:rsid w:val="006865BB"/>
    <w:rsid w:val="006901F6"/>
    <w:rsid w:val="00692A30"/>
    <w:rsid w:val="0069389C"/>
    <w:rsid w:val="00695714"/>
    <w:rsid w:val="0069640E"/>
    <w:rsid w:val="00697FD8"/>
    <w:rsid w:val="006A07D8"/>
    <w:rsid w:val="006A24D8"/>
    <w:rsid w:val="006A385A"/>
    <w:rsid w:val="006A3D99"/>
    <w:rsid w:val="006A45E0"/>
    <w:rsid w:val="006A5A2A"/>
    <w:rsid w:val="006A7ECC"/>
    <w:rsid w:val="006B1868"/>
    <w:rsid w:val="006B1B3B"/>
    <w:rsid w:val="006B3378"/>
    <w:rsid w:val="006B418A"/>
    <w:rsid w:val="006B5E16"/>
    <w:rsid w:val="006B6C77"/>
    <w:rsid w:val="006B6D92"/>
    <w:rsid w:val="006B7336"/>
    <w:rsid w:val="006C2FB3"/>
    <w:rsid w:val="006C4B36"/>
    <w:rsid w:val="006C591C"/>
    <w:rsid w:val="006C5CAD"/>
    <w:rsid w:val="006C77A9"/>
    <w:rsid w:val="006C7E56"/>
    <w:rsid w:val="006D00A9"/>
    <w:rsid w:val="006E080B"/>
    <w:rsid w:val="006E0F2D"/>
    <w:rsid w:val="006E23A0"/>
    <w:rsid w:val="006E28D1"/>
    <w:rsid w:val="006E2A26"/>
    <w:rsid w:val="006E3771"/>
    <w:rsid w:val="006E396E"/>
    <w:rsid w:val="006E474A"/>
    <w:rsid w:val="006E57D9"/>
    <w:rsid w:val="006E5EFF"/>
    <w:rsid w:val="006F0219"/>
    <w:rsid w:val="006F0651"/>
    <w:rsid w:val="006F2908"/>
    <w:rsid w:val="006F307E"/>
    <w:rsid w:val="006F38DF"/>
    <w:rsid w:val="006F421B"/>
    <w:rsid w:val="006F6419"/>
    <w:rsid w:val="006F64F1"/>
    <w:rsid w:val="006F6C93"/>
    <w:rsid w:val="006F787A"/>
    <w:rsid w:val="00700960"/>
    <w:rsid w:val="0070164E"/>
    <w:rsid w:val="0070267B"/>
    <w:rsid w:val="007035F4"/>
    <w:rsid w:val="00703A4A"/>
    <w:rsid w:val="00704AD7"/>
    <w:rsid w:val="007052B2"/>
    <w:rsid w:val="00712125"/>
    <w:rsid w:val="007134AC"/>
    <w:rsid w:val="00714859"/>
    <w:rsid w:val="0071529B"/>
    <w:rsid w:val="00715521"/>
    <w:rsid w:val="0071674A"/>
    <w:rsid w:val="00716B14"/>
    <w:rsid w:val="00716CA9"/>
    <w:rsid w:val="007176F8"/>
    <w:rsid w:val="00721C5B"/>
    <w:rsid w:val="00723003"/>
    <w:rsid w:val="007232EE"/>
    <w:rsid w:val="00727D53"/>
    <w:rsid w:val="0073097D"/>
    <w:rsid w:val="00732D29"/>
    <w:rsid w:val="00734B9F"/>
    <w:rsid w:val="007370D6"/>
    <w:rsid w:val="0074154F"/>
    <w:rsid w:val="00741E20"/>
    <w:rsid w:val="007420C1"/>
    <w:rsid w:val="00742398"/>
    <w:rsid w:val="00742B0C"/>
    <w:rsid w:val="00743515"/>
    <w:rsid w:val="007445EB"/>
    <w:rsid w:val="00744EE9"/>
    <w:rsid w:val="0074559F"/>
    <w:rsid w:val="00745C0C"/>
    <w:rsid w:val="00746617"/>
    <w:rsid w:val="00747A4A"/>
    <w:rsid w:val="00747F55"/>
    <w:rsid w:val="00750B15"/>
    <w:rsid w:val="00750BDD"/>
    <w:rsid w:val="00751112"/>
    <w:rsid w:val="007517D3"/>
    <w:rsid w:val="00752F11"/>
    <w:rsid w:val="00753EF9"/>
    <w:rsid w:val="00754B73"/>
    <w:rsid w:val="007550A4"/>
    <w:rsid w:val="00755631"/>
    <w:rsid w:val="00757C75"/>
    <w:rsid w:val="00757F5C"/>
    <w:rsid w:val="0076037D"/>
    <w:rsid w:val="00760BF5"/>
    <w:rsid w:val="00761CB4"/>
    <w:rsid w:val="007663D5"/>
    <w:rsid w:val="00770793"/>
    <w:rsid w:val="00771BEB"/>
    <w:rsid w:val="00772A94"/>
    <w:rsid w:val="0077355A"/>
    <w:rsid w:val="007750CC"/>
    <w:rsid w:val="00775956"/>
    <w:rsid w:val="00781037"/>
    <w:rsid w:val="00781222"/>
    <w:rsid w:val="00784DD2"/>
    <w:rsid w:val="00785B99"/>
    <w:rsid w:val="007910CF"/>
    <w:rsid w:val="007930A4"/>
    <w:rsid w:val="00793FEC"/>
    <w:rsid w:val="00794E4E"/>
    <w:rsid w:val="00795E78"/>
    <w:rsid w:val="007A162D"/>
    <w:rsid w:val="007A3C23"/>
    <w:rsid w:val="007A5329"/>
    <w:rsid w:val="007A5D1D"/>
    <w:rsid w:val="007A66D7"/>
    <w:rsid w:val="007A6D7F"/>
    <w:rsid w:val="007B024E"/>
    <w:rsid w:val="007B0DF1"/>
    <w:rsid w:val="007B2CC8"/>
    <w:rsid w:val="007B5BA6"/>
    <w:rsid w:val="007B6170"/>
    <w:rsid w:val="007B6D2C"/>
    <w:rsid w:val="007C0133"/>
    <w:rsid w:val="007C150E"/>
    <w:rsid w:val="007C1DD9"/>
    <w:rsid w:val="007C41A3"/>
    <w:rsid w:val="007C484F"/>
    <w:rsid w:val="007C6DFC"/>
    <w:rsid w:val="007C7AD2"/>
    <w:rsid w:val="007D00CC"/>
    <w:rsid w:val="007D03FF"/>
    <w:rsid w:val="007D3D5A"/>
    <w:rsid w:val="007D41B7"/>
    <w:rsid w:val="007D7DFF"/>
    <w:rsid w:val="007E1284"/>
    <w:rsid w:val="007E3CA3"/>
    <w:rsid w:val="007E50DD"/>
    <w:rsid w:val="007E5F2C"/>
    <w:rsid w:val="007E6AC9"/>
    <w:rsid w:val="007F1AF2"/>
    <w:rsid w:val="007F25F0"/>
    <w:rsid w:val="007F38D8"/>
    <w:rsid w:val="007F3B45"/>
    <w:rsid w:val="007F3F6A"/>
    <w:rsid w:val="007F4933"/>
    <w:rsid w:val="007F6BD6"/>
    <w:rsid w:val="008042DB"/>
    <w:rsid w:val="00806E37"/>
    <w:rsid w:val="0081110A"/>
    <w:rsid w:val="00811920"/>
    <w:rsid w:val="00811A5C"/>
    <w:rsid w:val="00812658"/>
    <w:rsid w:val="00815835"/>
    <w:rsid w:val="00815D0B"/>
    <w:rsid w:val="008162DE"/>
    <w:rsid w:val="00817294"/>
    <w:rsid w:val="0081787D"/>
    <w:rsid w:val="00817D1C"/>
    <w:rsid w:val="00827F43"/>
    <w:rsid w:val="00830DFF"/>
    <w:rsid w:val="0083388F"/>
    <w:rsid w:val="00834664"/>
    <w:rsid w:val="00834B13"/>
    <w:rsid w:val="00835B71"/>
    <w:rsid w:val="00835EB2"/>
    <w:rsid w:val="0083624E"/>
    <w:rsid w:val="00837CC0"/>
    <w:rsid w:val="00840567"/>
    <w:rsid w:val="00842B6F"/>
    <w:rsid w:val="00843D95"/>
    <w:rsid w:val="00843E07"/>
    <w:rsid w:val="008445A6"/>
    <w:rsid w:val="008445EC"/>
    <w:rsid w:val="008459C9"/>
    <w:rsid w:val="008466CA"/>
    <w:rsid w:val="00851273"/>
    <w:rsid w:val="008514C6"/>
    <w:rsid w:val="00852121"/>
    <w:rsid w:val="00854545"/>
    <w:rsid w:val="008546FB"/>
    <w:rsid w:val="00855209"/>
    <w:rsid w:val="00855357"/>
    <w:rsid w:val="00856E69"/>
    <w:rsid w:val="00857255"/>
    <w:rsid w:val="00857351"/>
    <w:rsid w:val="00857F2D"/>
    <w:rsid w:val="00861DCB"/>
    <w:rsid w:val="008632EA"/>
    <w:rsid w:val="00863628"/>
    <w:rsid w:val="008657A0"/>
    <w:rsid w:val="008660B0"/>
    <w:rsid w:val="0087356F"/>
    <w:rsid w:val="00874377"/>
    <w:rsid w:val="00875C2C"/>
    <w:rsid w:val="00875DD3"/>
    <w:rsid w:val="00876BA2"/>
    <w:rsid w:val="00877F1A"/>
    <w:rsid w:val="0088021B"/>
    <w:rsid w:val="00880538"/>
    <w:rsid w:val="008817AB"/>
    <w:rsid w:val="00882405"/>
    <w:rsid w:val="00882AC9"/>
    <w:rsid w:val="0088332D"/>
    <w:rsid w:val="00883810"/>
    <w:rsid w:val="008848B5"/>
    <w:rsid w:val="00886BD5"/>
    <w:rsid w:val="00886D1F"/>
    <w:rsid w:val="0088714B"/>
    <w:rsid w:val="0089491D"/>
    <w:rsid w:val="00896339"/>
    <w:rsid w:val="00896B2B"/>
    <w:rsid w:val="00897F41"/>
    <w:rsid w:val="008A1C57"/>
    <w:rsid w:val="008A2877"/>
    <w:rsid w:val="008A6EBF"/>
    <w:rsid w:val="008A7C5F"/>
    <w:rsid w:val="008B0318"/>
    <w:rsid w:val="008B17FB"/>
    <w:rsid w:val="008B1E39"/>
    <w:rsid w:val="008B575E"/>
    <w:rsid w:val="008C1076"/>
    <w:rsid w:val="008C2305"/>
    <w:rsid w:val="008C33FF"/>
    <w:rsid w:val="008C3FFC"/>
    <w:rsid w:val="008C4685"/>
    <w:rsid w:val="008C6447"/>
    <w:rsid w:val="008C7307"/>
    <w:rsid w:val="008C7BF1"/>
    <w:rsid w:val="008D02CF"/>
    <w:rsid w:val="008D06DA"/>
    <w:rsid w:val="008D19A6"/>
    <w:rsid w:val="008D270F"/>
    <w:rsid w:val="008D2793"/>
    <w:rsid w:val="008D2FBD"/>
    <w:rsid w:val="008D4AA2"/>
    <w:rsid w:val="008D7BB0"/>
    <w:rsid w:val="008E1CFA"/>
    <w:rsid w:val="008E3284"/>
    <w:rsid w:val="008E3C92"/>
    <w:rsid w:val="008E404F"/>
    <w:rsid w:val="008E7EDC"/>
    <w:rsid w:val="008F0502"/>
    <w:rsid w:val="008F180C"/>
    <w:rsid w:val="008F305F"/>
    <w:rsid w:val="008F50CB"/>
    <w:rsid w:val="008F794D"/>
    <w:rsid w:val="009022C7"/>
    <w:rsid w:val="00902EDB"/>
    <w:rsid w:val="0090346C"/>
    <w:rsid w:val="00903954"/>
    <w:rsid w:val="00911ED1"/>
    <w:rsid w:val="00915F30"/>
    <w:rsid w:val="0091603C"/>
    <w:rsid w:val="0092009E"/>
    <w:rsid w:val="00922518"/>
    <w:rsid w:val="00922C12"/>
    <w:rsid w:val="009252D4"/>
    <w:rsid w:val="00927D17"/>
    <w:rsid w:val="009316A4"/>
    <w:rsid w:val="009316E4"/>
    <w:rsid w:val="0093181F"/>
    <w:rsid w:val="00931B64"/>
    <w:rsid w:val="00932473"/>
    <w:rsid w:val="00932C73"/>
    <w:rsid w:val="00932FBB"/>
    <w:rsid w:val="00937C35"/>
    <w:rsid w:val="009409DB"/>
    <w:rsid w:val="009416EE"/>
    <w:rsid w:val="00947C37"/>
    <w:rsid w:val="009501C8"/>
    <w:rsid w:val="0095124F"/>
    <w:rsid w:val="00953326"/>
    <w:rsid w:val="0095386F"/>
    <w:rsid w:val="00953EA7"/>
    <w:rsid w:val="00954319"/>
    <w:rsid w:val="0095458B"/>
    <w:rsid w:val="009570CB"/>
    <w:rsid w:val="00961158"/>
    <w:rsid w:val="0096169B"/>
    <w:rsid w:val="00961788"/>
    <w:rsid w:val="00962F47"/>
    <w:rsid w:val="00964C1F"/>
    <w:rsid w:val="009657FC"/>
    <w:rsid w:val="00965F50"/>
    <w:rsid w:val="009665CC"/>
    <w:rsid w:val="00966A7E"/>
    <w:rsid w:val="00966B3E"/>
    <w:rsid w:val="009675F1"/>
    <w:rsid w:val="009710BB"/>
    <w:rsid w:val="009711DB"/>
    <w:rsid w:val="0097324D"/>
    <w:rsid w:val="00973DD7"/>
    <w:rsid w:val="0097492A"/>
    <w:rsid w:val="00974BCE"/>
    <w:rsid w:val="009757B8"/>
    <w:rsid w:val="00976697"/>
    <w:rsid w:val="00980130"/>
    <w:rsid w:val="00981B89"/>
    <w:rsid w:val="00982591"/>
    <w:rsid w:val="00984683"/>
    <w:rsid w:val="009863D7"/>
    <w:rsid w:val="00991EB2"/>
    <w:rsid w:val="00992346"/>
    <w:rsid w:val="009942CE"/>
    <w:rsid w:val="00997242"/>
    <w:rsid w:val="009A0292"/>
    <w:rsid w:val="009A2523"/>
    <w:rsid w:val="009A28D8"/>
    <w:rsid w:val="009A3220"/>
    <w:rsid w:val="009A47DA"/>
    <w:rsid w:val="009A5201"/>
    <w:rsid w:val="009A5A11"/>
    <w:rsid w:val="009A66AE"/>
    <w:rsid w:val="009A751C"/>
    <w:rsid w:val="009B0276"/>
    <w:rsid w:val="009B0777"/>
    <w:rsid w:val="009B1100"/>
    <w:rsid w:val="009B175A"/>
    <w:rsid w:val="009B3CCD"/>
    <w:rsid w:val="009B525F"/>
    <w:rsid w:val="009B6221"/>
    <w:rsid w:val="009B6D7F"/>
    <w:rsid w:val="009C1319"/>
    <w:rsid w:val="009C32CA"/>
    <w:rsid w:val="009C43DA"/>
    <w:rsid w:val="009C5B4E"/>
    <w:rsid w:val="009C76A4"/>
    <w:rsid w:val="009D1BC1"/>
    <w:rsid w:val="009D2816"/>
    <w:rsid w:val="009D3532"/>
    <w:rsid w:val="009D4CFF"/>
    <w:rsid w:val="009D6D05"/>
    <w:rsid w:val="009E2DC1"/>
    <w:rsid w:val="009E34CD"/>
    <w:rsid w:val="009E7820"/>
    <w:rsid w:val="009E7826"/>
    <w:rsid w:val="009E7DF0"/>
    <w:rsid w:val="009F0398"/>
    <w:rsid w:val="009F03C0"/>
    <w:rsid w:val="009F1409"/>
    <w:rsid w:val="009F415C"/>
    <w:rsid w:val="009F6B21"/>
    <w:rsid w:val="009F723F"/>
    <w:rsid w:val="00A012B7"/>
    <w:rsid w:val="00A0178D"/>
    <w:rsid w:val="00A031BD"/>
    <w:rsid w:val="00A03319"/>
    <w:rsid w:val="00A0645C"/>
    <w:rsid w:val="00A06A18"/>
    <w:rsid w:val="00A07572"/>
    <w:rsid w:val="00A11AE9"/>
    <w:rsid w:val="00A11DE1"/>
    <w:rsid w:val="00A1291C"/>
    <w:rsid w:val="00A14EED"/>
    <w:rsid w:val="00A230CA"/>
    <w:rsid w:val="00A23C46"/>
    <w:rsid w:val="00A2436C"/>
    <w:rsid w:val="00A2515C"/>
    <w:rsid w:val="00A259FD"/>
    <w:rsid w:val="00A263DA"/>
    <w:rsid w:val="00A311F8"/>
    <w:rsid w:val="00A31322"/>
    <w:rsid w:val="00A35242"/>
    <w:rsid w:val="00A36466"/>
    <w:rsid w:val="00A364ED"/>
    <w:rsid w:val="00A41FDD"/>
    <w:rsid w:val="00A45D16"/>
    <w:rsid w:val="00A4788B"/>
    <w:rsid w:val="00A502BD"/>
    <w:rsid w:val="00A50944"/>
    <w:rsid w:val="00A51407"/>
    <w:rsid w:val="00A536D9"/>
    <w:rsid w:val="00A5391B"/>
    <w:rsid w:val="00A55D0E"/>
    <w:rsid w:val="00A572E1"/>
    <w:rsid w:val="00A57D99"/>
    <w:rsid w:val="00A6018F"/>
    <w:rsid w:val="00A60531"/>
    <w:rsid w:val="00A626B3"/>
    <w:rsid w:val="00A65BEB"/>
    <w:rsid w:val="00A6734D"/>
    <w:rsid w:val="00A67BAC"/>
    <w:rsid w:val="00A70FB1"/>
    <w:rsid w:val="00A71C3D"/>
    <w:rsid w:val="00A73A69"/>
    <w:rsid w:val="00A76741"/>
    <w:rsid w:val="00A83643"/>
    <w:rsid w:val="00A83FF9"/>
    <w:rsid w:val="00A84F88"/>
    <w:rsid w:val="00A86843"/>
    <w:rsid w:val="00A8785A"/>
    <w:rsid w:val="00A915A8"/>
    <w:rsid w:val="00A9192D"/>
    <w:rsid w:val="00A946E0"/>
    <w:rsid w:val="00A96A72"/>
    <w:rsid w:val="00AA00D8"/>
    <w:rsid w:val="00AA27BB"/>
    <w:rsid w:val="00AA2938"/>
    <w:rsid w:val="00AA38C4"/>
    <w:rsid w:val="00AA3B96"/>
    <w:rsid w:val="00AA6A0D"/>
    <w:rsid w:val="00AA7A4E"/>
    <w:rsid w:val="00AB15D1"/>
    <w:rsid w:val="00AB2143"/>
    <w:rsid w:val="00AB35C3"/>
    <w:rsid w:val="00AB43BE"/>
    <w:rsid w:val="00AB6D4A"/>
    <w:rsid w:val="00AB73FA"/>
    <w:rsid w:val="00AB76DB"/>
    <w:rsid w:val="00AC2710"/>
    <w:rsid w:val="00AC2C1B"/>
    <w:rsid w:val="00AC3F57"/>
    <w:rsid w:val="00AC4583"/>
    <w:rsid w:val="00AD0231"/>
    <w:rsid w:val="00AD0C83"/>
    <w:rsid w:val="00AD26AC"/>
    <w:rsid w:val="00AD46D3"/>
    <w:rsid w:val="00AD636D"/>
    <w:rsid w:val="00AD7E77"/>
    <w:rsid w:val="00AE1931"/>
    <w:rsid w:val="00AE20BB"/>
    <w:rsid w:val="00AE35EC"/>
    <w:rsid w:val="00AE6EB3"/>
    <w:rsid w:val="00AE7E3E"/>
    <w:rsid w:val="00AF0DB0"/>
    <w:rsid w:val="00AF347B"/>
    <w:rsid w:val="00AF49FE"/>
    <w:rsid w:val="00AF4D50"/>
    <w:rsid w:val="00AF6BD2"/>
    <w:rsid w:val="00B03504"/>
    <w:rsid w:val="00B079F7"/>
    <w:rsid w:val="00B1044D"/>
    <w:rsid w:val="00B11922"/>
    <w:rsid w:val="00B11A51"/>
    <w:rsid w:val="00B128D3"/>
    <w:rsid w:val="00B138D2"/>
    <w:rsid w:val="00B142E1"/>
    <w:rsid w:val="00B146EB"/>
    <w:rsid w:val="00B14C4F"/>
    <w:rsid w:val="00B174CD"/>
    <w:rsid w:val="00B21B5B"/>
    <w:rsid w:val="00B246C7"/>
    <w:rsid w:val="00B24BDE"/>
    <w:rsid w:val="00B274D2"/>
    <w:rsid w:val="00B311BB"/>
    <w:rsid w:val="00B329ED"/>
    <w:rsid w:val="00B32ED2"/>
    <w:rsid w:val="00B367EA"/>
    <w:rsid w:val="00B40A43"/>
    <w:rsid w:val="00B4161D"/>
    <w:rsid w:val="00B444C7"/>
    <w:rsid w:val="00B460C0"/>
    <w:rsid w:val="00B53B4D"/>
    <w:rsid w:val="00B54175"/>
    <w:rsid w:val="00B54807"/>
    <w:rsid w:val="00B55ECE"/>
    <w:rsid w:val="00B57D3F"/>
    <w:rsid w:val="00B57DDC"/>
    <w:rsid w:val="00B6177A"/>
    <w:rsid w:val="00B617ED"/>
    <w:rsid w:val="00B61C84"/>
    <w:rsid w:val="00B61E01"/>
    <w:rsid w:val="00B62EE8"/>
    <w:rsid w:val="00B637CD"/>
    <w:rsid w:val="00B67224"/>
    <w:rsid w:val="00B70A90"/>
    <w:rsid w:val="00B72716"/>
    <w:rsid w:val="00B7311A"/>
    <w:rsid w:val="00B73E79"/>
    <w:rsid w:val="00B74271"/>
    <w:rsid w:val="00B75509"/>
    <w:rsid w:val="00B81180"/>
    <w:rsid w:val="00B8196D"/>
    <w:rsid w:val="00B83D06"/>
    <w:rsid w:val="00B8632B"/>
    <w:rsid w:val="00B8646D"/>
    <w:rsid w:val="00B8771A"/>
    <w:rsid w:val="00B918FB"/>
    <w:rsid w:val="00B93866"/>
    <w:rsid w:val="00B96720"/>
    <w:rsid w:val="00BA6A38"/>
    <w:rsid w:val="00BB5F89"/>
    <w:rsid w:val="00BB7201"/>
    <w:rsid w:val="00BC32A5"/>
    <w:rsid w:val="00BC4A31"/>
    <w:rsid w:val="00BC54F0"/>
    <w:rsid w:val="00BC6241"/>
    <w:rsid w:val="00BC6559"/>
    <w:rsid w:val="00BD11DD"/>
    <w:rsid w:val="00BD1341"/>
    <w:rsid w:val="00BD146B"/>
    <w:rsid w:val="00BD1B1B"/>
    <w:rsid w:val="00BD2AA5"/>
    <w:rsid w:val="00BD30DB"/>
    <w:rsid w:val="00BD4E3D"/>
    <w:rsid w:val="00BD585E"/>
    <w:rsid w:val="00BD69BC"/>
    <w:rsid w:val="00BD7AC9"/>
    <w:rsid w:val="00BE6ABB"/>
    <w:rsid w:val="00BE6AF0"/>
    <w:rsid w:val="00BF0A00"/>
    <w:rsid w:val="00BF1280"/>
    <w:rsid w:val="00BF2849"/>
    <w:rsid w:val="00BF557E"/>
    <w:rsid w:val="00BF5FB5"/>
    <w:rsid w:val="00BF692C"/>
    <w:rsid w:val="00C00D15"/>
    <w:rsid w:val="00C02183"/>
    <w:rsid w:val="00C02805"/>
    <w:rsid w:val="00C113EA"/>
    <w:rsid w:val="00C13930"/>
    <w:rsid w:val="00C13C46"/>
    <w:rsid w:val="00C147D1"/>
    <w:rsid w:val="00C14B38"/>
    <w:rsid w:val="00C155AF"/>
    <w:rsid w:val="00C15A91"/>
    <w:rsid w:val="00C168F9"/>
    <w:rsid w:val="00C212BB"/>
    <w:rsid w:val="00C22C5D"/>
    <w:rsid w:val="00C23909"/>
    <w:rsid w:val="00C239B2"/>
    <w:rsid w:val="00C26B33"/>
    <w:rsid w:val="00C26F5B"/>
    <w:rsid w:val="00C27BE6"/>
    <w:rsid w:val="00C30FCF"/>
    <w:rsid w:val="00C32BA4"/>
    <w:rsid w:val="00C3427B"/>
    <w:rsid w:val="00C368DB"/>
    <w:rsid w:val="00C36BAB"/>
    <w:rsid w:val="00C40B9D"/>
    <w:rsid w:val="00C43386"/>
    <w:rsid w:val="00C43918"/>
    <w:rsid w:val="00C43E96"/>
    <w:rsid w:val="00C44436"/>
    <w:rsid w:val="00C452AB"/>
    <w:rsid w:val="00C456D9"/>
    <w:rsid w:val="00C45986"/>
    <w:rsid w:val="00C46AD7"/>
    <w:rsid w:val="00C475C1"/>
    <w:rsid w:val="00C50079"/>
    <w:rsid w:val="00C50A71"/>
    <w:rsid w:val="00C51621"/>
    <w:rsid w:val="00C5168B"/>
    <w:rsid w:val="00C51B41"/>
    <w:rsid w:val="00C60186"/>
    <w:rsid w:val="00C607EA"/>
    <w:rsid w:val="00C66119"/>
    <w:rsid w:val="00C67B91"/>
    <w:rsid w:val="00C707DF"/>
    <w:rsid w:val="00C76301"/>
    <w:rsid w:val="00C768A1"/>
    <w:rsid w:val="00C800C9"/>
    <w:rsid w:val="00C81564"/>
    <w:rsid w:val="00C819A6"/>
    <w:rsid w:val="00C8337B"/>
    <w:rsid w:val="00C83D41"/>
    <w:rsid w:val="00C850FF"/>
    <w:rsid w:val="00C87215"/>
    <w:rsid w:val="00C90EC3"/>
    <w:rsid w:val="00C913EE"/>
    <w:rsid w:val="00C91E8E"/>
    <w:rsid w:val="00C92B1D"/>
    <w:rsid w:val="00C92DE9"/>
    <w:rsid w:val="00C93908"/>
    <w:rsid w:val="00C957B7"/>
    <w:rsid w:val="00CA18D0"/>
    <w:rsid w:val="00CA2A0B"/>
    <w:rsid w:val="00CA2AC4"/>
    <w:rsid w:val="00CA3728"/>
    <w:rsid w:val="00CA5A18"/>
    <w:rsid w:val="00CA6F2F"/>
    <w:rsid w:val="00CA7444"/>
    <w:rsid w:val="00CB5B67"/>
    <w:rsid w:val="00CC02F6"/>
    <w:rsid w:val="00CC158C"/>
    <w:rsid w:val="00CC3CEC"/>
    <w:rsid w:val="00CC6707"/>
    <w:rsid w:val="00CC67A3"/>
    <w:rsid w:val="00CC6D49"/>
    <w:rsid w:val="00CD232A"/>
    <w:rsid w:val="00CD26A4"/>
    <w:rsid w:val="00CD2F3E"/>
    <w:rsid w:val="00CD7560"/>
    <w:rsid w:val="00CE0927"/>
    <w:rsid w:val="00CE3522"/>
    <w:rsid w:val="00CE6ABD"/>
    <w:rsid w:val="00CE7AAA"/>
    <w:rsid w:val="00CF10E4"/>
    <w:rsid w:val="00CF2490"/>
    <w:rsid w:val="00CF3293"/>
    <w:rsid w:val="00CF5B02"/>
    <w:rsid w:val="00D01524"/>
    <w:rsid w:val="00D01E8A"/>
    <w:rsid w:val="00D02682"/>
    <w:rsid w:val="00D02DF1"/>
    <w:rsid w:val="00D04A5E"/>
    <w:rsid w:val="00D062AA"/>
    <w:rsid w:val="00D06AAD"/>
    <w:rsid w:val="00D07E38"/>
    <w:rsid w:val="00D10E48"/>
    <w:rsid w:val="00D11BA1"/>
    <w:rsid w:val="00D12B0E"/>
    <w:rsid w:val="00D14424"/>
    <w:rsid w:val="00D156E7"/>
    <w:rsid w:val="00D166A7"/>
    <w:rsid w:val="00D20D01"/>
    <w:rsid w:val="00D22AFA"/>
    <w:rsid w:val="00D22EF6"/>
    <w:rsid w:val="00D23E9A"/>
    <w:rsid w:val="00D30B81"/>
    <w:rsid w:val="00D3124E"/>
    <w:rsid w:val="00D31812"/>
    <w:rsid w:val="00D35D7C"/>
    <w:rsid w:val="00D41FB6"/>
    <w:rsid w:val="00D42891"/>
    <w:rsid w:val="00D42ECA"/>
    <w:rsid w:val="00D448B6"/>
    <w:rsid w:val="00D46B2D"/>
    <w:rsid w:val="00D501CE"/>
    <w:rsid w:val="00D50B1E"/>
    <w:rsid w:val="00D50C0C"/>
    <w:rsid w:val="00D51B4B"/>
    <w:rsid w:val="00D521B3"/>
    <w:rsid w:val="00D52361"/>
    <w:rsid w:val="00D5353B"/>
    <w:rsid w:val="00D6081B"/>
    <w:rsid w:val="00D65BC7"/>
    <w:rsid w:val="00D7267B"/>
    <w:rsid w:val="00D737BF"/>
    <w:rsid w:val="00D742F7"/>
    <w:rsid w:val="00D743D8"/>
    <w:rsid w:val="00D768E2"/>
    <w:rsid w:val="00D76D7F"/>
    <w:rsid w:val="00D772BB"/>
    <w:rsid w:val="00D7793C"/>
    <w:rsid w:val="00D779D7"/>
    <w:rsid w:val="00D80A3C"/>
    <w:rsid w:val="00D81B71"/>
    <w:rsid w:val="00D81CA9"/>
    <w:rsid w:val="00D83E07"/>
    <w:rsid w:val="00D84B7C"/>
    <w:rsid w:val="00D84E45"/>
    <w:rsid w:val="00D85C90"/>
    <w:rsid w:val="00D92404"/>
    <w:rsid w:val="00D93AC0"/>
    <w:rsid w:val="00D93B4F"/>
    <w:rsid w:val="00D94CA3"/>
    <w:rsid w:val="00D94EBA"/>
    <w:rsid w:val="00D95FA5"/>
    <w:rsid w:val="00D96109"/>
    <w:rsid w:val="00DA6BA9"/>
    <w:rsid w:val="00DB07A5"/>
    <w:rsid w:val="00DB152C"/>
    <w:rsid w:val="00DB17CD"/>
    <w:rsid w:val="00DB5BCE"/>
    <w:rsid w:val="00DB7AD1"/>
    <w:rsid w:val="00DC0F57"/>
    <w:rsid w:val="00DC6999"/>
    <w:rsid w:val="00DC7371"/>
    <w:rsid w:val="00DC74B7"/>
    <w:rsid w:val="00DD1AE2"/>
    <w:rsid w:val="00DD337F"/>
    <w:rsid w:val="00DD44BB"/>
    <w:rsid w:val="00DD552C"/>
    <w:rsid w:val="00DE3532"/>
    <w:rsid w:val="00DE5F50"/>
    <w:rsid w:val="00DE63B7"/>
    <w:rsid w:val="00DF19E0"/>
    <w:rsid w:val="00DF5D9F"/>
    <w:rsid w:val="00DF6A59"/>
    <w:rsid w:val="00DF7FE0"/>
    <w:rsid w:val="00E00935"/>
    <w:rsid w:val="00E01E90"/>
    <w:rsid w:val="00E02159"/>
    <w:rsid w:val="00E02A08"/>
    <w:rsid w:val="00E04174"/>
    <w:rsid w:val="00E04186"/>
    <w:rsid w:val="00E047A3"/>
    <w:rsid w:val="00E05FEB"/>
    <w:rsid w:val="00E069F7"/>
    <w:rsid w:val="00E0702A"/>
    <w:rsid w:val="00E076EC"/>
    <w:rsid w:val="00E1070E"/>
    <w:rsid w:val="00E1071C"/>
    <w:rsid w:val="00E11EF5"/>
    <w:rsid w:val="00E128EB"/>
    <w:rsid w:val="00E14B6A"/>
    <w:rsid w:val="00E15AAE"/>
    <w:rsid w:val="00E1712F"/>
    <w:rsid w:val="00E20EBF"/>
    <w:rsid w:val="00E25693"/>
    <w:rsid w:val="00E2626C"/>
    <w:rsid w:val="00E263FA"/>
    <w:rsid w:val="00E274C4"/>
    <w:rsid w:val="00E27B5B"/>
    <w:rsid w:val="00E27E59"/>
    <w:rsid w:val="00E314A4"/>
    <w:rsid w:val="00E31947"/>
    <w:rsid w:val="00E32DB0"/>
    <w:rsid w:val="00E35F25"/>
    <w:rsid w:val="00E37276"/>
    <w:rsid w:val="00E377DB"/>
    <w:rsid w:val="00E37DCB"/>
    <w:rsid w:val="00E42BBB"/>
    <w:rsid w:val="00E43440"/>
    <w:rsid w:val="00E4493F"/>
    <w:rsid w:val="00E45C75"/>
    <w:rsid w:val="00E46B22"/>
    <w:rsid w:val="00E46B64"/>
    <w:rsid w:val="00E46D31"/>
    <w:rsid w:val="00E47431"/>
    <w:rsid w:val="00E5457D"/>
    <w:rsid w:val="00E564CA"/>
    <w:rsid w:val="00E56D38"/>
    <w:rsid w:val="00E56D97"/>
    <w:rsid w:val="00E60DD1"/>
    <w:rsid w:val="00E610F3"/>
    <w:rsid w:val="00E61DFF"/>
    <w:rsid w:val="00E62FAB"/>
    <w:rsid w:val="00E62FE7"/>
    <w:rsid w:val="00E64B04"/>
    <w:rsid w:val="00E64B24"/>
    <w:rsid w:val="00E6521A"/>
    <w:rsid w:val="00E65240"/>
    <w:rsid w:val="00E716B4"/>
    <w:rsid w:val="00E720B5"/>
    <w:rsid w:val="00E725E3"/>
    <w:rsid w:val="00E72A5B"/>
    <w:rsid w:val="00E73805"/>
    <w:rsid w:val="00E73A0F"/>
    <w:rsid w:val="00E74C93"/>
    <w:rsid w:val="00E75076"/>
    <w:rsid w:val="00E80342"/>
    <w:rsid w:val="00E80F7C"/>
    <w:rsid w:val="00E838AF"/>
    <w:rsid w:val="00E84D06"/>
    <w:rsid w:val="00E8588D"/>
    <w:rsid w:val="00E859A5"/>
    <w:rsid w:val="00E85FD8"/>
    <w:rsid w:val="00E86A99"/>
    <w:rsid w:val="00E86D44"/>
    <w:rsid w:val="00E87010"/>
    <w:rsid w:val="00E9271C"/>
    <w:rsid w:val="00E92ED2"/>
    <w:rsid w:val="00E9503F"/>
    <w:rsid w:val="00EA014C"/>
    <w:rsid w:val="00EA1121"/>
    <w:rsid w:val="00EA3BC1"/>
    <w:rsid w:val="00EB0F03"/>
    <w:rsid w:val="00EB1BD0"/>
    <w:rsid w:val="00EB53F5"/>
    <w:rsid w:val="00EC24F0"/>
    <w:rsid w:val="00EC3C5B"/>
    <w:rsid w:val="00EC3CD3"/>
    <w:rsid w:val="00EC421D"/>
    <w:rsid w:val="00EC5ADD"/>
    <w:rsid w:val="00EC61EC"/>
    <w:rsid w:val="00EC65BC"/>
    <w:rsid w:val="00EC677B"/>
    <w:rsid w:val="00EC68E3"/>
    <w:rsid w:val="00EC711D"/>
    <w:rsid w:val="00EC7894"/>
    <w:rsid w:val="00EC793C"/>
    <w:rsid w:val="00ED2DF0"/>
    <w:rsid w:val="00ED3F1F"/>
    <w:rsid w:val="00ED45C6"/>
    <w:rsid w:val="00ED4FA2"/>
    <w:rsid w:val="00ED5B40"/>
    <w:rsid w:val="00ED6043"/>
    <w:rsid w:val="00EE038A"/>
    <w:rsid w:val="00EE0D5E"/>
    <w:rsid w:val="00EE48FB"/>
    <w:rsid w:val="00EE4EA8"/>
    <w:rsid w:val="00EE560F"/>
    <w:rsid w:val="00EE5A06"/>
    <w:rsid w:val="00EE5EA0"/>
    <w:rsid w:val="00EE6875"/>
    <w:rsid w:val="00EF4475"/>
    <w:rsid w:val="00EF51D1"/>
    <w:rsid w:val="00EF5308"/>
    <w:rsid w:val="00EF6214"/>
    <w:rsid w:val="00EF769F"/>
    <w:rsid w:val="00F000DE"/>
    <w:rsid w:val="00F014FB"/>
    <w:rsid w:val="00F021D5"/>
    <w:rsid w:val="00F03E94"/>
    <w:rsid w:val="00F04A16"/>
    <w:rsid w:val="00F04CDA"/>
    <w:rsid w:val="00F04DAA"/>
    <w:rsid w:val="00F04EE7"/>
    <w:rsid w:val="00F05BEE"/>
    <w:rsid w:val="00F06503"/>
    <w:rsid w:val="00F146C7"/>
    <w:rsid w:val="00F17A43"/>
    <w:rsid w:val="00F21BB8"/>
    <w:rsid w:val="00F22FD6"/>
    <w:rsid w:val="00F236BA"/>
    <w:rsid w:val="00F237FA"/>
    <w:rsid w:val="00F25D0B"/>
    <w:rsid w:val="00F32009"/>
    <w:rsid w:val="00F33065"/>
    <w:rsid w:val="00F34810"/>
    <w:rsid w:val="00F351E7"/>
    <w:rsid w:val="00F3611E"/>
    <w:rsid w:val="00F378FE"/>
    <w:rsid w:val="00F37C3C"/>
    <w:rsid w:val="00F41119"/>
    <w:rsid w:val="00F427B7"/>
    <w:rsid w:val="00F4364B"/>
    <w:rsid w:val="00F43A26"/>
    <w:rsid w:val="00F454B4"/>
    <w:rsid w:val="00F467D1"/>
    <w:rsid w:val="00F46C5F"/>
    <w:rsid w:val="00F51A25"/>
    <w:rsid w:val="00F5333B"/>
    <w:rsid w:val="00F540C1"/>
    <w:rsid w:val="00F54DFF"/>
    <w:rsid w:val="00F6085A"/>
    <w:rsid w:val="00F6237B"/>
    <w:rsid w:val="00F62C72"/>
    <w:rsid w:val="00F62D81"/>
    <w:rsid w:val="00F636B1"/>
    <w:rsid w:val="00F66622"/>
    <w:rsid w:val="00F677D8"/>
    <w:rsid w:val="00F70208"/>
    <w:rsid w:val="00F705EA"/>
    <w:rsid w:val="00F70BB2"/>
    <w:rsid w:val="00F73874"/>
    <w:rsid w:val="00F73F03"/>
    <w:rsid w:val="00F74B74"/>
    <w:rsid w:val="00F75D5E"/>
    <w:rsid w:val="00F769AD"/>
    <w:rsid w:val="00F77177"/>
    <w:rsid w:val="00F805EA"/>
    <w:rsid w:val="00F83006"/>
    <w:rsid w:val="00F836B6"/>
    <w:rsid w:val="00F83C49"/>
    <w:rsid w:val="00F83C75"/>
    <w:rsid w:val="00F9114F"/>
    <w:rsid w:val="00F932D2"/>
    <w:rsid w:val="00F940E0"/>
    <w:rsid w:val="00F94EDD"/>
    <w:rsid w:val="00F96468"/>
    <w:rsid w:val="00F97F2B"/>
    <w:rsid w:val="00FA22AE"/>
    <w:rsid w:val="00FA28EC"/>
    <w:rsid w:val="00FA6665"/>
    <w:rsid w:val="00FA6716"/>
    <w:rsid w:val="00FB0739"/>
    <w:rsid w:val="00FB0A84"/>
    <w:rsid w:val="00FB28CA"/>
    <w:rsid w:val="00FB2C37"/>
    <w:rsid w:val="00FB3B0E"/>
    <w:rsid w:val="00FC0017"/>
    <w:rsid w:val="00FC0121"/>
    <w:rsid w:val="00FC1C28"/>
    <w:rsid w:val="00FC36FE"/>
    <w:rsid w:val="00FC3C6E"/>
    <w:rsid w:val="00FC4753"/>
    <w:rsid w:val="00FC648D"/>
    <w:rsid w:val="00FC7E7E"/>
    <w:rsid w:val="00FD1AC0"/>
    <w:rsid w:val="00FD1D41"/>
    <w:rsid w:val="00FD2002"/>
    <w:rsid w:val="00FD25E4"/>
    <w:rsid w:val="00FD45B5"/>
    <w:rsid w:val="00FD69B9"/>
    <w:rsid w:val="00FD7731"/>
    <w:rsid w:val="00FE0AA5"/>
    <w:rsid w:val="00FE264A"/>
    <w:rsid w:val="00FE284F"/>
    <w:rsid w:val="00FE2886"/>
    <w:rsid w:val="00FE7719"/>
    <w:rsid w:val="00FF008E"/>
    <w:rsid w:val="00FF0280"/>
    <w:rsid w:val="00FF122B"/>
    <w:rsid w:val="00FF135F"/>
    <w:rsid w:val="00FF31BB"/>
    <w:rsid w:val="00FF3D83"/>
    <w:rsid w:val="00FF44AD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38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55D5D"/>
    <w:rPr>
      <w:rFonts w:ascii="Tahoma" w:hAnsi="Tahoma"/>
      <w:lang w:val="en-AU"/>
    </w:rPr>
  </w:style>
  <w:style w:type="paragraph" w:styleId="Heading1">
    <w:name w:val="heading 1"/>
    <w:basedOn w:val="Heading"/>
    <w:next w:val="Text"/>
    <w:link w:val="Heading1Char"/>
    <w:qFormat/>
    <w:rsid w:val="00271C19"/>
    <w:pPr>
      <w:numPr>
        <w:numId w:val="1"/>
      </w:numPr>
      <w:outlineLvl w:val="0"/>
    </w:pPr>
  </w:style>
  <w:style w:type="paragraph" w:styleId="Heading2">
    <w:name w:val="heading 2"/>
    <w:basedOn w:val="Heading1"/>
    <w:next w:val="Text"/>
    <w:link w:val="Heading2Char"/>
    <w:qFormat/>
    <w:rsid w:val="00D06AAD"/>
    <w:pPr>
      <w:pageBreakBefore w:val="0"/>
      <w:numPr>
        <w:ilvl w:val="1"/>
        <w:numId w:val="2"/>
      </w:numPr>
      <w:outlineLvl w:val="1"/>
    </w:pPr>
    <w:rPr>
      <w:sz w:val="30"/>
    </w:rPr>
  </w:style>
  <w:style w:type="paragraph" w:styleId="Heading3">
    <w:name w:val="heading 3"/>
    <w:basedOn w:val="Heading2"/>
    <w:next w:val="Text"/>
    <w:link w:val="Heading3Char"/>
    <w:qFormat/>
    <w:rsid w:val="00271C19"/>
    <w:pPr>
      <w:numPr>
        <w:ilvl w:val="2"/>
        <w:numId w:val="3"/>
      </w:numPr>
      <w:outlineLvl w:val="2"/>
    </w:pPr>
    <w:rPr>
      <w:sz w:val="26"/>
    </w:rPr>
  </w:style>
  <w:style w:type="paragraph" w:styleId="Heading4">
    <w:name w:val="heading 4"/>
    <w:basedOn w:val="Heading3"/>
    <w:next w:val="Text"/>
    <w:link w:val="Heading4Char"/>
    <w:qFormat/>
    <w:rsid w:val="00271C19"/>
    <w:pPr>
      <w:numPr>
        <w:ilvl w:val="3"/>
        <w:numId w:val="4"/>
      </w:numPr>
      <w:outlineLvl w:val="3"/>
    </w:pPr>
    <w:rPr>
      <w:sz w:val="22"/>
    </w:rPr>
  </w:style>
  <w:style w:type="paragraph" w:styleId="Heading5">
    <w:name w:val="heading 5"/>
    <w:basedOn w:val="Text"/>
    <w:next w:val="Text"/>
    <w:link w:val="Heading5Char"/>
    <w:qFormat/>
    <w:rsid w:val="002E1746"/>
    <w:pPr>
      <w:outlineLvl w:val="4"/>
    </w:pPr>
    <w:rPr>
      <w:b/>
    </w:rPr>
  </w:style>
  <w:style w:type="paragraph" w:styleId="Heading6">
    <w:name w:val="heading 6"/>
    <w:basedOn w:val="Heading5"/>
    <w:next w:val="Text"/>
    <w:qFormat/>
    <w:rsid w:val="009711DB"/>
    <w:pPr>
      <w:ind w:left="1440"/>
      <w:outlineLvl w:val="5"/>
    </w:pPr>
  </w:style>
  <w:style w:type="paragraph" w:styleId="Heading7">
    <w:name w:val="heading 7"/>
    <w:basedOn w:val="Heading6"/>
    <w:next w:val="Text"/>
    <w:qFormat/>
    <w:rsid w:val="00271C19"/>
    <w:pPr>
      <w:outlineLvl w:val="6"/>
    </w:pPr>
    <w:rPr>
      <w:i/>
    </w:rPr>
  </w:style>
  <w:style w:type="paragraph" w:styleId="Heading8">
    <w:name w:val="heading 8"/>
    <w:basedOn w:val="Heading5"/>
    <w:next w:val="Normal"/>
    <w:qFormat/>
    <w:rsid w:val="00271C19"/>
    <w:pPr>
      <w:ind w:left="2268"/>
      <w:outlineLvl w:val="7"/>
    </w:pPr>
  </w:style>
  <w:style w:type="paragraph" w:styleId="Heading9">
    <w:name w:val="heading 9"/>
    <w:basedOn w:val="Heading8"/>
    <w:next w:val="Normal"/>
    <w:qFormat/>
    <w:rsid w:val="00271C19"/>
    <w:p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"/>
    <w:next w:val="Text"/>
    <w:link w:val="HeadingChar"/>
    <w:rsid w:val="00155D5D"/>
    <w:pPr>
      <w:keepNext/>
      <w:pageBreakBefore/>
      <w:spacing w:before="240"/>
      <w:ind w:left="0"/>
      <w:jc w:val="left"/>
    </w:pPr>
    <w:rPr>
      <w:b/>
      <w:sz w:val="34"/>
    </w:rPr>
  </w:style>
  <w:style w:type="paragraph" w:customStyle="1" w:styleId="Text">
    <w:name w:val="Text"/>
    <w:basedOn w:val="Normal"/>
    <w:link w:val="TextChar"/>
    <w:rsid w:val="002E1746"/>
    <w:pPr>
      <w:spacing w:before="120" w:after="120"/>
      <w:ind w:left="1134"/>
      <w:jc w:val="both"/>
    </w:pPr>
  </w:style>
  <w:style w:type="paragraph" w:customStyle="1" w:styleId="ListBulletRound">
    <w:name w:val="List Bullet Round"/>
    <w:basedOn w:val="Normal"/>
    <w:qFormat/>
    <w:rsid w:val="00131A2C"/>
    <w:pPr>
      <w:numPr>
        <w:ilvl w:val="1"/>
        <w:numId w:val="16"/>
      </w:numPr>
      <w:tabs>
        <w:tab w:val="left" w:pos="1418"/>
      </w:tabs>
      <w:spacing w:before="60" w:after="60"/>
    </w:pPr>
  </w:style>
  <w:style w:type="paragraph" w:customStyle="1" w:styleId="TableHeadingRight">
    <w:name w:val="Table Heading Right"/>
    <w:basedOn w:val="TableHeadingCentre"/>
    <w:qFormat/>
    <w:rsid w:val="00131A2C"/>
    <w:pPr>
      <w:jc w:val="right"/>
    </w:pPr>
  </w:style>
  <w:style w:type="paragraph" w:customStyle="1" w:styleId="TableBulletTight">
    <w:name w:val="Table Bullet Tight"/>
    <w:basedOn w:val="TableText"/>
    <w:rsid w:val="00271C19"/>
    <w:pPr>
      <w:numPr>
        <w:numId w:val="6"/>
      </w:numPr>
      <w:tabs>
        <w:tab w:val="clear" w:pos="360"/>
        <w:tab w:val="left" w:pos="284"/>
      </w:tabs>
      <w:spacing w:before="0" w:after="0"/>
    </w:pPr>
  </w:style>
  <w:style w:type="paragraph" w:customStyle="1" w:styleId="TableText">
    <w:name w:val="Table Text"/>
    <w:basedOn w:val="Text"/>
    <w:rsid w:val="002E1746"/>
    <w:pPr>
      <w:spacing w:before="60" w:after="60"/>
      <w:ind w:left="0"/>
      <w:jc w:val="left"/>
    </w:pPr>
    <w:rPr>
      <w:sz w:val="16"/>
    </w:rPr>
  </w:style>
  <w:style w:type="paragraph" w:customStyle="1" w:styleId="TitleMain">
    <w:name w:val="Title Main"/>
    <w:basedOn w:val="Heading"/>
    <w:next w:val="TitleSub"/>
    <w:link w:val="TitleMainChar"/>
    <w:rsid w:val="009A5201"/>
    <w:pPr>
      <w:spacing w:before="360" w:after="480"/>
      <w:jc w:val="right"/>
    </w:pPr>
    <w:rPr>
      <w:sz w:val="60"/>
    </w:rPr>
  </w:style>
  <w:style w:type="paragraph" w:customStyle="1" w:styleId="TitleSub">
    <w:name w:val="Title Sub"/>
    <w:basedOn w:val="TitleMain"/>
    <w:next w:val="Normal"/>
    <w:rsid w:val="0092009E"/>
    <w:pPr>
      <w:pageBreakBefore w:val="0"/>
      <w:spacing w:before="600"/>
    </w:pPr>
    <w:rPr>
      <w:sz w:val="32"/>
    </w:rPr>
  </w:style>
  <w:style w:type="paragraph" w:customStyle="1" w:styleId="TableHeading">
    <w:name w:val="Table Heading"/>
    <w:basedOn w:val="TableText"/>
    <w:rsid w:val="002E1746"/>
    <w:pPr>
      <w:keepNext/>
    </w:pPr>
    <w:rPr>
      <w:rFonts w:cs="Arial"/>
      <w:b/>
    </w:rPr>
  </w:style>
  <w:style w:type="paragraph" w:customStyle="1" w:styleId="TableHeadingCentre">
    <w:name w:val="Table Heading Centre"/>
    <w:basedOn w:val="TableHeading"/>
    <w:rsid w:val="00271C19"/>
    <w:pPr>
      <w:jc w:val="center"/>
    </w:pPr>
  </w:style>
  <w:style w:type="paragraph" w:customStyle="1" w:styleId="TableTextCentre">
    <w:name w:val="Table Text Centre"/>
    <w:basedOn w:val="TableText"/>
    <w:rsid w:val="00271C19"/>
    <w:pPr>
      <w:jc w:val="center"/>
    </w:pPr>
  </w:style>
  <w:style w:type="paragraph" w:styleId="TOC1">
    <w:name w:val="toc 1"/>
    <w:basedOn w:val="Text"/>
    <w:autoRedefine/>
    <w:uiPriority w:val="39"/>
    <w:rsid w:val="00155D5D"/>
    <w:pPr>
      <w:tabs>
        <w:tab w:val="left" w:pos="992"/>
        <w:tab w:val="right" w:leader="dot" w:pos="8505"/>
      </w:tabs>
      <w:spacing w:before="240"/>
      <w:ind w:left="567" w:right="567"/>
      <w:jc w:val="left"/>
    </w:pPr>
    <w:rPr>
      <w:b/>
      <w:noProof/>
      <w:sz w:val="24"/>
    </w:rPr>
  </w:style>
  <w:style w:type="paragraph" w:styleId="TOC2">
    <w:name w:val="toc 2"/>
    <w:basedOn w:val="TOC1"/>
    <w:autoRedefine/>
    <w:uiPriority w:val="39"/>
    <w:rsid w:val="00271C19"/>
    <w:pPr>
      <w:tabs>
        <w:tab w:val="clear" w:pos="992"/>
        <w:tab w:val="left" w:pos="1559"/>
      </w:tabs>
      <w:spacing w:before="0" w:after="0"/>
      <w:ind w:left="992"/>
    </w:pPr>
    <w:rPr>
      <w:b w:val="0"/>
      <w:sz w:val="20"/>
    </w:rPr>
  </w:style>
  <w:style w:type="paragraph" w:styleId="TOC3">
    <w:name w:val="toc 3"/>
    <w:basedOn w:val="TOC2"/>
    <w:autoRedefine/>
    <w:uiPriority w:val="39"/>
    <w:rsid w:val="00271C19"/>
    <w:pPr>
      <w:tabs>
        <w:tab w:val="clear" w:pos="1559"/>
        <w:tab w:val="left" w:pos="2268"/>
      </w:tabs>
      <w:ind w:left="1559"/>
    </w:pPr>
    <w:rPr>
      <w:sz w:val="18"/>
    </w:rPr>
  </w:style>
  <w:style w:type="paragraph" w:customStyle="1" w:styleId="TableTextRight">
    <w:name w:val="Table Text Right"/>
    <w:basedOn w:val="TableText"/>
    <w:rsid w:val="00271C19"/>
    <w:pPr>
      <w:jc w:val="right"/>
    </w:pPr>
  </w:style>
  <w:style w:type="paragraph" w:customStyle="1" w:styleId="TableBulletLoose">
    <w:name w:val="Table Bullet Loose"/>
    <w:basedOn w:val="TableText"/>
    <w:rsid w:val="00271C19"/>
    <w:pPr>
      <w:numPr>
        <w:numId w:val="5"/>
      </w:numPr>
      <w:tabs>
        <w:tab w:val="clear" w:pos="360"/>
        <w:tab w:val="left" w:pos="284"/>
      </w:tabs>
    </w:pPr>
  </w:style>
  <w:style w:type="paragraph" w:styleId="Header">
    <w:name w:val="header"/>
    <w:basedOn w:val="Text"/>
    <w:rsid w:val="004672BF"/>
    <w:pPr>
      <w:spacing w:before="0" w:after="0"/>
      <w:ind w:left="0"/>
      <w:jc w:val="left"/>
    </w:pPr>
    <w:rPr>
      <w:b/>
    </w:rPr>
  </w:style>
  <w:style w:type="paragraph" w:styleId="Footer">
    <w:name w:val="footer"/>
    <w:basedOn w:val="Text"/>
    <w:link w:val="FooterChar"/>
    <w:rsid w:val="000A0A0B"/>
    <w:pPr>
      <w:spacing w:before="60" w:after="0"/>
      <w:ind w:left="0"/>
      <w:jc w:val="left"/>
    </w:pPr>
    <w:rPr>
      <w:sz w:val="14"/>
    </w:rPr>
  </w:style>
  <w:style w:type="paragraph" w:customStyle="1" w:styleId="ListNumberRoman">
    <w:name w:val="List Number (Roman)"/>
    <w:basedOn w:val="Text"/>
    <w:rsid w:val="001A01D7"/>
    <w:pPr>
      <w:numPr>
        <w:numId w:val="12"/>
      </w:numPr>
    </w:pPr>
  </w:style>
  <w:style w:type="paragraph" w:styleId="FootnoteText">
    <w:name w:val="footnote text"/>
    <w:basedOn w:val="Text"/>
    <w:semiHidden/>
    <w:rsid w:val="00271C19"/>
    <w:pPr>
      <w:spacing w:before="0" w:after="0"/>
      <w:ind w:left="0"/>
    </w:pPr>
    <w:rPr>
      <w:sz w:val="18"/>
    </w:rPr>
  </w:style>
  <w:style w:type="paragraph" w:styleId="TableofFigures">
    <w:name w:val="table of figures"/>
    <w:basedOn w:val="TOC2"/>
    <w:semiHidden/>
    <w:rsid w:val="00271C19"/>
    <w:pPr>
      <w:tabs>
        <w:tab w:val="clear" w:pos="1559"/>
      </w:tabs>
      <w:ind w:left="1361" w:hanging="794"/>
    </w:pPr>
  </w:style>
  <w:style w:type="paragraph" w:customStyle="1" w:styleId="Appendix1">
    <w:name w:val="Appendix 1"/>
    <w:basedOn w:val="Normal"/>
    <w:next w:val="Text"/>
    <w:rsid w:val="008D270F"/>
    <w:pPr>
      <w:keepNext/>
      <w:pageBreakBefore/>
      <w:numPr>
        <w:ilvl w:val="1"/>
        <w:numId w:val="7"/>
      </w:numPr>
      <w:spacing w:before="240" w:after="120"/>
    </w:pPr>
    <w:rPr>
      <w:b/>
      <w:sz w:val="30"/>
    </w:rPr>
  </w:style>
  <w:style w:type="paragraph" w:customStyle="1" w:styleId="Appendix2">
    <w:name w:val="Appendix 2"/>
    <w:basedOn w:val="Appendix1"/>
    <w:next w:val="Text"/>
    <w:rsid w:val="00271C19"/>
    <w:pPr>
      <w:numPr>
        <w:ilvl w:val="2"/>
      </w:numPr>
    </w:pPr>
    <w:rPr>
      <w:sz w:val="26"/>
    </w:rPr>
  </w:style>
  <w:style w:type="paragraph" w:customStyle="1" w:styleId="Prepared">
    <w:name w:val="Prepared"/>
    <w:basedOn w:val="Normal"/>
    <w:next w:val="PreparedDetails"/>
    <w:rsid w:val="005170C9"/>
    <w:pPr>
      <w:keepNext/>
      <w:spacing w:before="1200"/>
      <w:jc w:val="right"/>
    </w:pPr>
    <w:rPr>
      <w:rFonts w:ascii="Arial Bold" w:hAnsi="Arial Bold"/>
      <w:b/>
      <w:sz w:val="22"/>
      <w:szCs w:val="28"/>
    </w:rPr>
  </w:style>
  <w:style w:type="paragraph" w:customStyle="1" w:styleId="PreparedDetails">
    <w:name w:val="Prepared Details"/>
    <w:basedOn w:val="Prepared"/>
    <w:rsid w:val="00135BDA"/>
    <w:pPr>
      <w:spacing w:before="60"/>
    </w:pPr>
    <w:rPr>
      <w:b w:val="0"/>
      <w:szCs w:val="24"/>
    </w:rPr>
  </w:style>
  <w:style w:type="table" w:styleId="TableGrid">
    <w:name w:val="Table Grid"/>
    <w:basedOn w:val="TableNormal"/>
    <w:rsid w:val="00135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Alpha">
    <w:name w:val="List Number (Alpha)"/>
    <w:basedOn w:val="Text"/>
    <w:rsid w:val="001A01D7"/>
    <w:pPr>
      <w:numPr>
        <w:numId w:val="13"/>
      </w:numPr>
    </w:pPr>
  </w:style>
  <w:style w:type="paragraph" w:customStyle="1" w:styleId="FooterCentre">
    <w:name w:val="Footer Centre"/>
    <w:basedOn w:val="Footer"/>
    <w:rsid w:val="004672BF"/>
    <w:pPr>
      <w:jc w:val="center"/>
    </w:pPr>
  </w:style>
  <w:style w:type="paragraph" w:customStyle="1" w:styleId="FooterRight">
    <w:name w:val="Footer Right"/>
    <w:basedOn w:val="Footer"/>
    <w:rsid w:val="00135BDA"/>
    <w:pPr>
      <w:jc w:val="right"/>
    </w:pPr>
  </w:style>
  <w:style w:type="paragraph" w:customStyle="1" w:styleId="DocumentDetails">
    <w:name w:val="Document Details"/>
    <w:basedOn w:val="Normal"/>
    <w:rsid w:val="00784DD2"/>
    <w:pPr>
      <w:spacing w:before="240" w:after="120"/>
    </w:pPr>
    <w:rPr>
      <w:b/>
      <w:sz w:val="22"/>
    </w:rPr>
  </w:style>
  <w:style w:type="paragraph" w:styleId="BalloonText">
    <w:name w:val="Balloon Text"/>
    <w:basedOn w:val="Normal"/>
    <w:semiHidden/>
    <w:rsid w:val="006256D8"/>
    <w:rPr>
      <w:rFonts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2E1746"/>
    <w:rPr>
      <w:rFonts w:ascii="Tahoma" w:hAnsi="Tahoma"/>
      <w:lang w:val="en-AU"/>
    </w:rPr>
  </w:style>
  <w:style w:type="character" w:customStyle="1" w:styleId="HeadingChar">
    <w:name w:val="Heading Char"/>
    <w:basedOn w:val="TextChar"/>
    <w:link w:val="Heading"/>
    <w:rsid w:val="00155D5D"/>
    <w:rPr>
      <w:rFonts w:ascii="Tahoma" w:hAnsi="Tahoma"/>
      <w:b/>
      <w:sz w:val="34"/>
      <w:lang w:val="en-AU"/>
    </w:rPr>
  </w:style>
  <w:style w:type="character" w:customStyle="1" w:styleId="TitleMainChar">
    <w:name w:val="Title Main Char"/>
    <w:basedOn w:val="HeadingChar"/>
    <w:link w:val="TitleMain"/>
    <w:rsid w:val="006B5E16"/>
    <w:rPr>
      <w:rFonts w:ascii="Tahoma" w:hAnsi="Tahoma"/>
      <w:b/>
      <w:sz w:val="60"/>
      <w:lang w:val="en-AU"/>
    </w:rPr>
  </w:style>
  <w:style w:type="character" w:customStyle="1" w:styleId="Heading1Char">
    <w:name w:val="Heading 1 Char"/>
    <w:basedOn w:val="HeadingChar"/>
    <w:link w:val="Heading1"/>
    <w:rsid w:val="006B5E16"/>
    <w:rPr>
      <w:rFonts w:ascii="Tahoma" w:hAnsi="Tahoma"/>
      <w:b/>
      <w:sz w:val="34"/>
      <w:lang w:val="en-AU"/>
    </w:rPr>
  </w:style>
  <w:style w:type="character" w:customStyle="1" w:styleId="Heading2Char">
    <w:name w:val="Heading 2 Char"/>
    <w:basedOn w:val="Heading1Char"/>
    <w:link w:val="Heading2"/>
    <w:rsid w:val="00D06AAD"/>
    <w:rPr>
      <w:rFonts w:ascii="Tahoma" w:hAnsi="Tahoma"/>
      <w:b/>
      <w:sz w:val="30"/>
      <w:lang w:val="en-AU"/>
    </w:rPr>
  </w:style>
  <w:style w:type="paragraph" w:styleId="TOC4">
    <w:name w:val="toc 4"/>
    <w:basedOn w:val="Normal"/>
    <w:next w:val="Normal"/>
    <w:autoRedefine/>
    <w:uiPriority w:val="39"/>
    <w:rsid w:val="00A76741"/>
    <w:pPr>
      <w:spacing w:after="100"/>
      <w:ind w:left="600"/>
    </w:pPr>
  </w:style>
  <w:style w:type="character" w:customStyle="1" w:styleId="Heading3Char">
    <w:name w:val="Heading 3 Char"/>
    <w:basedOn w:val="Heading2Char"/>
    <w:link w:val="Heading3"/>
    <w:rsid w:val="00E42BBB"/>
    <w:rPr>
      <w:rFonts w:ascii="Tahoma" w:hAnsi="Tahoma"/>
      <w:b/>
      <w:sz w:val="26"/>
      <w:lang w:val="en-AU"/>
    </w:rPr>
  </w:style>
  <w:style w:type="character" w:customStyle="1" w:styleId="Heading4Char">
    <w:name w:val="Heading 4 Char"/>
    <w:basedOn w:val="Heading3Char"/>
    <w:link w:val="Heading4"/>
    <w:rsid w:val="00E42BBB"/>
    <w:rPr>
      <w:rFonts w:ascii="Tahoma" w:hAnsi="Tahoma"/>
      <w:b/>
      <w:sz w:val="22"/>
      <w:lang w:val="en-AU"/>
    </w:rPr>
  </w:style>
  <w:style w:type="character" w:customStyle="1" w:styleId="Heading5Char">
    <w:name w:val="Heading 5 Char"/>
    <w:basedOn w:val="Heading4Char"/>
    <w:link w:val="Heading5"/>
    <w:rsid w:val="002E1746"/>
    <w:rPr>
      <w:rFonts w:ascii="Tahoma" w:hAnsi="Tahoma"/>
      <w:b/>
      <w:sz w:val="22"/>
      <w:lang w:val="en-AU"/>
    </w:rPr>
  </w:style>
  <w:style w:type="paragraph" w:customStyle="1" w:styleId="DocumentDetails-Text">
    <w:name w:val="Document Details - Text"/>
    <w:basedOn w:val="Text"/>
    <w:rsid w:val="002E1746"/>
    <w:pPr>
      <w:ind w:left="0"/>
    </w:pPr>
  </w:style>
  <w:style w:type="paragraph" w:customStyle="1" w:styleId="TCNumber">
    <w:name w:val="T&amp;C Number"/>
    <w:basedOn w:val="TableText"/>
    <w:qFormat/>
    <w:rsid w:val="009711DB"/>
    <w:pPr>
      <w:numPr>
        <w:numId w:val="8"/>
      </w:numPr>
      <w:ind w:left="179" w:hanging="142"/>
    </w:pPr>
  </w:style>
  <w:style w:type="paragraph" w:customStyle="1" w:styleId="TCBullet">
    <w:name w:val="T&amp;C Bullet"/>
    <w:basedOn w:val="TableText"/>
    <w:qFormat/>
    <w:rsid w:val="009711DB"/>
    <w:pPr>
      <w:numPr>
        <w:numId w:val="9"/>
      </w:numPr>
      <w:ind w:left="321" w:hanging="142"/>
    </w:pPr>
    <w:rPr>
      <w:rFonts w:cs="Tahoma"/>
      <w:szCs w:val="16"/>
    </w:rPr>
  </w:style>
  <w:style w:type="paragraph" w:customStyle="1" w:styleId="TCText">
    <w:name w:val="T&amp;C Text"/>
    <w:basedOn w:val="TableText"/>
    <w:qFormat/>
    <w:rsid w:val="009711DB"/>
    <w:pPr>
      <w:ind w:left="244"/>
    </w:pPr>
  </w:style>
  <w:style w:type="paragraph" w:customStyle="1" w:styleId="TCAlpha">
    <w:name w:val="T&amp;C Alpha"/>
    <w:basedOn w:val="TableText"/>
    <w:qFormat/>
    <w:rsid w:val="009711DB"/>
    <w:pPr>
      <w:numPr>
        <w:numId w:val="10"/>
      </w:numPr>
    </w:pPr>
    <w:rPr>
      <w:rFonts w:cs="Tahoma"/>
      <w:szCs w:val="16"/>
    </w:rPr>
  </w:style>
  <w:style w:type="paragraph" w:customStyle="1" w:styleId="TCHeader">
    <w:name w:val="T&amp;C Header"/>
    <w:basedOn w:val="Normal"/>
    <w:qFormat/>
    <w:rsid w:val="0032064C"/>
    <w:pPr>
      <w:spacing w:before="56" w:after="113"/>
      <w:jc w:val="center"/>
    </w:pPr>
    <w:rPr>
      <w:b/>
      <w:bCs/>
    </w:rPr>
  </w:style>
  <w:style w:type="paragraph" w:customStyle="1" w:styleId="HeadingCenter">
    <w:name w:val="Heading Center"/>
    <w:basedOn w:val="Heading"/>
    <w:rsid w:val="00A8785A"/>
    <w:pPr>
      <w:jc w:val="center"/>
    </w:pPr>
  </w:style>
  <w:style w:type="paragraph" w:customStyle="1" w:styleId="ListNumberNumeric">
    <w:name w:val="List Number (Numeric)"/>
    <w:basedOn w:val="Text"/>
    <w:rsid w:val="001A01D7"/>
    <w:pPr>
      <w:numPr>
        <w:numId w:val="11"/>
      </w:numPr>
    </w:pPr>
    <w:rPr>
      <w:rFonts w:cs="Arial"/>
    </w:rPr>
  </w:style>
  <w:style w:type="paragraph" w:customStyle="1" w:styleId="ListNumberIndentRoman">
    <w:name w:val="List Number Indent (Roman)"/>
    <w:basedOn w:val="Text"/>
    <w:rsid w:val="001A01D7"/>
    <w:pPr>
      <w:ind w:left="1854"/>
    </w:pPr>
  </w:style>
  <w:style w:type="character" w:styleId="Hyperlink">
    <w:name w:val="Hyperlink"/>
    <w:basedOn w:val="DefaultParagraphFont"/>
    <w:uiPriority w:val="99"/>
    <w:rsid w:val="001D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A3A"/>
    <w:pPr>
      <w:ind w:left="720"/>
    </w:pPr>
    <w:rPr>
      <w:rFonts w:ascii="Calibri" w:eastAsiaTheme="minorHAnsi" w:hAnsi="Calibri" w:cs="Calibri"/>
      <w:sz w:val="22"/>
      <w:szCs w:val="22"/>
      <w:lang w:eastAsia="en-AU"/>
    </w:rPr>
  </w:style>
  <w:style w:type="character" w:styleId="FollowedHyperlink">
    <w:name w:val="FollowedHyperlink"/>
    <w:basedOn w:val="DefaultParagraphFont"/>
    <w:rsid w:val="00E72A5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0082"/>
    <w:rPr>
      <w:rFonts w:ascii="Tahoma" w:hAnsi="Tahoma"/>
      <w:lang w:val="en-AU"/>
    </w:rPr>
  </w:style>
  <w:style w:type="character" w:styleId="CommentReference">
    <w:name w:val="annotation reference"/>
    <w:basedOn w:val="DefaultParagraphFont"/>
    <w:rsid w:val="002A5C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CD"/>
  </w:style>
  <w:style w:type="character" w:customStyle="1" w:styleId="CommentTextChar">
    <w:name w:val="Comment Text Char"/>
    <w:basedOn w:val="DefaultParagraphFont"/>
    <w:link w:val="CommentText"/>
    <w:rsid w:val="002A5CCD"/>
    <w:rPr>
      <w:rFonts w:ascii="Tahoma" w:hAnsi="Tahoma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A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CD"/>
    <w:rPr>
      <w:rFonts w:ascii="Tahoma" w:hAnsi="Tahoma"/>
      <w:b/>
      <w:bCs/>
      <w:lang w:val="en-AU"/>
    </w:rPr>
  </w:style>
  <w:style w:type="paragraph" w:customStyle="1" w:styleId="MMTopic1">
    <w:name w:val="MM Topic 1"/>
    <w:basedOn w:val="Heading1"/>
    <w:link w:val="MMTopic1Char"/>
    <w:uiPriority w:val="1"/>
    <w:unhideWhenUsed/>
    <w:rsid w:val="00761CB4"/>
    <w:pPr>
      <w:numPr>
        <w:numId w:val="14"/>
      </w:numPr>
    </w:pPr>
    <w:rPr>
      <w:rFonts w:ascii="Verdana" w:hAnsi="Verdana"/>
      <w:sz w:val="32"/>
    </w:rPr>
  </w:style>
  <w:style w:type="character" w:customStyle="1" w:styleId="MMTopic1Char">
    <w:name w:val="MM Topic 1 Char"/>
    <w:basedOn w:val="Heading1Char"/>
    <w:link w:val="MMTopic1"/>
    <w:uiPriority w:val="1"/>
    <w:rsid w:val="00761CB4"/>
    <w:rPr>
      <w:rFonts w:ascii="Verdana" w:hAnsi="Verdana"/>
      <w:b/>
      <w:sz w:val="32"/>
      <w:lang w:val="en-AU"/>
    </w:rPr>
  </w:style>
  <w:style w:type="paragraph" w:customStyle="1" w:styleId="MMTopic2">
    <w:name w:val="MM Topic 2"/>
    <w:basedOn w:val="Heading2"/>
    <w:link w:val="MMTopic2Char"/>
    <w:uiPriority w:val="1"/>
    <w:unhideWhenUsed/>
    <w:rsid w:val="00761CB4"/>
    <w:pPr>
      <w:numPr>
        <w:numId w:val="14"/>
      </w:numPr>
    </w:pPr>
    <w:rPr>
      <w:rFonts w:ascii="Verdana" w:hAnsi="Verdana"/>
      <w:sz w:val="28"/>
    </w:rPr>
  </w:style>
  <w:style w:type="character" w:customStyle="1" w:styleId="MMTopic2Char">
    <w:name w:val="MM Topic 2 Char"/>
    <w:basedOn w:val="Heading2Char"/>
    <w:link w:val="MMTopic2"/>
    <w:uiPriority w:val="1"/>
    <w:rsid w:val="00761CB4"/>
    <w:rPr>
      <w:rFonts w:ascii="Verdana" w:hAnsi="Verdana"/>
      <w:b/>
      <w:sz w:val="28"/>
      <w:lang w:val="en-AU"/>
    </w:rPr>
  </w:style>
  <w:style w:type="paragraph" w:customStyle="1" w:styleId="MMTopic3">
    <w:name w:val="MM Topic 3"/>
    <w:basedOn w:val="ListBullet"/>
    <w:link w:val="MMTopic3Char"/>
    <w:uiPriority w:val="1"/>
    <w:unhideWhenUsed/>
    <w:rsid w:val="00761CB4"/>
    <w:pPr>
      <w:numPr>
        <w:ilvl w:val="2"/>
      </w:numPr>
    </w:pPr>
    <w:rPr>
      <w:rFonts w:ascii="Verdana" w:hAnsi="Verdana"/>
    </w:rPr>
  </w:style>
  <w:style w:type="character" w:customStyle="1" w:styleId="MMTopic3Char">
    <w:name w:val="MM Topic 3 Char"/>
    <w:basedOn w:val="DefaultParagraphFont"/>
    <w:link w:val="MMTopic3"/>
    <w:uiPriority w:val="1"/>
    <w:rsid w:val="00761CB4"/>
    <w:rPr>
      <w:rFonts w:ascii="Verdana" w:hAnsi="Verdana"/>
      <w:lang w:val="en-AU"/>
    </w:rPr>
  </w:style>
  <w:style w:type="paragraph" w:customStyle="1" w:styleId="MMTopic4">
    <w:name w:val="MM Topic 4"/>
    <w:basedOn w:val="ListBullet2"/>
    <w:link w:val="MMTopic4Char"/>
    <w:uiPriority w:val="1"/>
    <w:unhideWhenUsed/>
    <w:rsid w:val="00761CB4"/>
    <w:rPr>
      <w:rFonts w:ascii="Verdana" w:hAnsi="Verdana"/>
    </w:rPr>
  </w:style>
  <w:style w:type="character" w:customStyle="1" w:styleId="MMTopic4Char">
    <w:name w:val="MM Topic 4 Char"/>
    <w:basedOn w:val="DefaultParagraphFont"/>
    <w:link w:val="MMTopic4"/>
    <w:uiPriority w:val="1"/>
    <w:rsid w:val="00761CB4"/>
    <w:rPr>
      <w:rFonts w:ascii="Verdana" w:hAnsi="Verdana"/>
      <w:lang w:val="en-AU"/>
    </w:rPr>
  </w:style>
  <w:style w:type="paragraph" w:customStyle="1" w:styleId="MMEmpty">
    <w:name w:val="MM Empty"/>
    <w:basedOn w:val="Normal"/>
    <w:link w:val="MMEmptyChar"/>
    <w:uiPriority w:val="1"/>
    <w:unhideWhenUsed/>
    <w:rsid w:val="00761CB4"/>
    <w:rPr>
      <w:rFonts w:ascii="Verdana" w:hAnsi="Verdana"/>
    </w:rPr>
  </w:style>
  <w:style w:type="character" w:customStyle="1" w:styleId="MMEmptyChar">
    <w:name w:val="MM Empty Char"/>
    <w:basedOn w:val="DefaultParagraphFont"/>
    <w:link w:val="MMEmpty"/>
    <w:uiPriority w:val="1"/>
    <w:rsid w:val="00761CB4"/>
    <w:rPr>
      <w:rFonts w:ascii="Verdana" w:hAnsi="Verdana"/>
      <w:lang w:val="en-AU"/>
    </w:rPr>
  </w:style>
  <w:style w:type="paragraph" w:styleId="ListBullet">
    <w:name w:val="List Bullet"/>
    <w:basedOn w:val="Normal"/>
    <w:rsid w:val="00761CB4"/>
    <w:pPr>
      <w:contextualSpacing/>
    </w:pPr>
  </w:style>
  <w:style w:type="paragraph" w:styleId="ListBullet2">
    <w:name w:val="List Bullet 2"/>
    <w:basedOn w:val="Normal"/>
    <w:rsid w:val="00761CB4"/>
    <w:pPr>
      <w:contextualSpacing/>
    </w:pPr>
  </w:style>
  <w:style w:type="paragraph" w:styleId="DocumentMap">
    <w:name w:val="Document Map"/>
    <w:basedOn w:val="Normal"/>
    <w:link w:val="DocumentMapChar"/>
    <w:rsid w:val="00C83D4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3D41"/>
    <w:rPr>
      <w:rFonts w:ascii="Tahoma" w:hAnsi="Tahoma" w:cs="Tahoma"/>
      <w:sz w:val="16"/>
      <w:szCs w:val="16"/>
      <w:lang w:val="en-AU"/>
    </w:rPr>
  </w:style>
  <w:style w:type="paragraph" w:customStyle="1" w:styleId="TableBody">
    <w:name w:val="Table Body"/>
    <w:basedOn w:val="Normal"/>
    <w:rsid w:val="00781037"/>
    <w:pPr>
      <w:spacing w:before="60" w:after="60"/>
    </w:pPr>
    <w:rPr>
      <w:rFonts w:ascii="Helvetica" w:hAnsi="Helvetica"/>
      <w:lang w:val="en-US"/>
    </w:rPr>
  </w:style>
  <w:style w:type="paragraph" w:customStyle="1" w:styleId="TableHead">
    <w:name w:val="Table Head"/>
    <w:basedOn w:val="Normal"/>
    <w:rsid w:val="00781037"/>
    <w:pPr>
      <w:spacing w:before="60" w:after="60"/>
    </w:pPr>
    <w:rPr>
      <w:rFonts w:ascii="Helvetica" w:hAnsi="Helvetica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793FEC"/>
    <w:rPr>
      <w:rFonts w:ascii="Tahoma" w:hAnsi="Tahoma"/>
      <w:sz w:val="1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55D5D"/>
    <w:rPr>
      <w:rFonts w:ascii="Tahoma" w:hAnsi="Tahoma"/>
      <w:lang w:val="en-AU"/>
    </w:rPr>
  </w:style>
  <w:style w:type="paragraph" w:styleId="Heading1">
    <w:name w:val="heading 1"/>
    <w:basedOn w:val="Heading"/>
    <w:next w:val="Text"/>
    <w:link w:val="Heading1Char"/>
    <w:qFormat/>
    <w:rsid w:val="00271C19"/>
    <w:pPr>
      <w:numPr>
        <w:numId w:val="1"/>
      </w:numPr>
      <w:outlineLvl w:val="0"/>
    </w:pPr>
  </w:style>
  <w:style w:type="paragraph" w:styleId="Heading2">
    <w:name w:val="heading 2"/>
    <w:basedOn w:val="Heading1"/>
    <w:next w:val="Text"/>
    <w:link w:val="Heading2Char"/>
    <w:qFormat/>
    <w:rsid w:val="00D06AAD"/>
    <w:pPr>
      <w:pageBreakBefore w:val="0"/>
      <w:numPr>
        <w:ilvl w:val="1"/>
        <w:numId w:val="2"/>
      </w:numPr>
      <w:outlineLvl w:val="1"/>
    </w:pPr>
    <w:rPr>
      <w:sz w:val="30"/>
    </w:rPr>
  </w:style>
  <w:style w:type="paragraph" w:styleId="Heading3">
    <w:name w:val="heading 3"/>
    <w:basedOn w:val="Heading2"/>
    <w:next w:val="Text"/>
    <w:link w:val="Heading3Char"/>
    <w:qFormat/>
    <w:rsid w:val="00271C19"/>
    <w:pPr>
      <w:numPr>
        <w:ilvl w:val="2"/>
        <w:numId w:val="3"/>
      </w:numPr>
      <w:outlineLvl w:val="2"/>
    </w:pPr>
    <w:rPr>
      <w:sz w:val="26"/>
    </w:rPr>
  </w:style>
  <w:style w:type="paragraph" w:styleId="Heading4">
    <w:name w:val="heading 4"/>
    <w:basedOn w:val="Heading3"/>
    <w:next w:val="Text"/>
    <w:link w:val="Heading4Char"/>
    <w:qFormat/>
    <w:rsid w:val="00271C19"/>
    <w:pPr>
      <w:numPr>
        <w:ilvl w:val="3"/>
        <w:numId w:val="4"/>
      </w:numPr>
      <w:outlineLvl w:val="3"/>
    </w:pPr>
    <w:rPr>
      <w:sz w:val="22"/>
    </w:rPr>
  </w:style>
  <w:style w:type="paragraph" w:styleId="Heading5">
    <w:name w:val="heading 5"/>
    <w:basedOn w:val="Text"/>
    <w:next w:val="Text"/>
    <w:link w:val="Heading5Char"/>
    <w:qFormat/>
    <w:rsid w:val="002E1746"/>
    <w:pPr>
      <w:outlineLvl w:val="4"/>
    </w:pPr>
    <w:rPr>
      <w:b/>
    </w:rPr>
  </w:style>
  <w:style w:type="paragraph" w:styleId="Heading6">
    <w:name w:val="heading 6"/>
    <w:basedOn w:val="Heading5"/>
    <w:next w:val="Text"/>
    <w:qFormat/>
    <w:rsid w:val="009711DB"/>
    <w:pPr>
      <w:ind w:left="1440"/>
      <w:outlineLvl w:val="5"/>
    </w:pPr>
  </w:style>
  <w:style w:type="paragraph" w:styleId="Heading7">
    <w:name w:val="heading 7"/>
    <w:basedOn w:val="Heading6"/>
    <w:next w:val="Text"/>
    <w:qFormat/>
    <w:rsid w:val="00271C19"/>
    <w:pPr>
      <w:outlineLvl w:val="6"/>
    </w:pPr>
    <w:rPr>
      <w:i/>
    </w:rPr>
  </w:style>
  <w:style w:type="paragraph" w:styleId="Heading8">
    <w:name w:val="heading 8"/>
    <w:basedOn w:val="Heading5"/>
    <w:next w:val="Normal"/>
    <w:qFormat/>
    <w:rsid w:val="00271C19"/>
    <w:pPr>
      <w:ind w:left="2268"/>
      <w:outlineLvl w:val="7"/>
    </w:pPr>
  </w:style>
  <w:style w:type="paragraph" w:styleId="Heading9">
    <w:name w:val="heading 9"/>
    <w:basedOn w:val="Heading8"/>
    <w:next w:val="Normal"/>
    <w:qFormat/>
    <w:rsid w:val="00271C19"/>
    <w:p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"/>
    <w:next w:val="Text"/>
    <w:link w:val="HeadingChar"/>
    <w:rsid w:val="00155D5D"/>
    <w:pPr>
      <w:keepNext/>
      <w:pageBreakBefore/>
      <w:spacing w:before="240"/>
      <w:ind w:left="0"/>
      <w:jc w:val="left"/>
    </w:pPr>
    <w:rPr>
      <w:b/>
      <w:sz w:val="34"/>
    </w:rPr>
  </w:style>
  <w:style w:type="paragraph" w:customStyle="1" w:styleId="Text">
    <w:name w:val="Text"/>
    <w:basedOn w:val="Normal"/>
    <w:link w:val="TextChar"/>
    <w:rsid w:val="002E1746"/>
    <w:pPr>
      <w:spacing w:before="120" w:after="120"/>
      <w:ind w:left="1134"/>
      <w:jc w:val="both"/>
    </w:pPr>
  </w:style>
  <w:style w:type="paragraph" w:customStyle="1" w:styleId="ListBulletRound">
    <w:name w:val="List Bullet Round"/>
    <w:basedOn w:val="Normal"/>
    <w:qFormat/>
    <w:rsid w:val="00131A2C"/>
    <w:pPr>
      <w:numPr>
        <w:ilvl w:val="1"/>
        <w:numId w:val="16"/>
      </w:numPr>
      <w:tabs>
        <w:tab w:val="left" w:pos="1418"/>
      </w:tabs>
      <w:spacing w:before="60" w:after="60"/>
    </w:pPr>
  </w:style>
  <w:style w:type="paragraph" w:customStyle="1" w:styleId="TableHeadingRight">
    <w:name w:val="Table Heading Right"/>
    <w:basedOn w:val="TableHeadingCentre"/>
    <w:qFormat/>
    <w:rsid w:val="00131A2C"/>
    <w:pPr>
      <w:jc w:val="right"/>
    </w:pPr>
  </w:style>
  <w:style w:type="paragraph" w:customStyle="1" w:styleId="TableBulletTight">
    <w:name w:val="Table Bullet Tight"/>
    <w:basedOn w:val="TableText"/>
    <w:rsid w:val="00271C19"/>
    <w:pPr>
      <w:numPr>
        <w:numId w:val="6"/>
      </w:numPr>
      <w:tabs>
        <w:tab w:val="clear" w:pos="360"/>
        <w:tab w:val="left" w:pos="284"/>
      </w:tabs>
      <w:spacing w:before="0" w:after="0"/>
    </w:pPr>
  </w:style>
  <w:style w:type="paragraph" w:customStyle="1" w:styleId="TableText">
    <w:name w:val="Table Text"/>
    <w:basedOn w:val="Text"/>
    <w:rsid w:val="002E1746"/>
    <w:pPr>
      <w:spacing w:before="60" w:after="60"/>
      <w:ind w:left="0"/>
      <w:jc w:val="left"/>
    </w:pPr>
    <w:rPr>
      <w:sz w:val="16"/>
    </w:rPr>
  </w:style>
  <w:style w:type="paragraph" w:customStyle="1" w:styleId="TitleMain">
    <w:name w:val="Title Main"/>
    <w:basedOn w:val="Heading"/>
    <w:next w:val="TitleSub"/>
    <w:link w:val="TitleMainChar"/>
    <w:rsid w:val="009A5201"/>
    <w:pPr>
      <w:spacing w:before="360" w:after="480"/>
      <w:jc w:val="right"/>
    </w:pPr>
    <w:rPr>
      <w:sz w:val="60"/>
    </w:rPr>
  </w:style>
  <w:style w:type="paragraph" w:customStyle="1" w:styleId="TitleSub">
    <w:name w:val="Title Sub"/>
    <w:basedOn w:val="TitleMain"/>
    <w:next w:val="Normal"/>
    <w:rsid w:val="0092009E"/>
    <w:pPr>
      <w:pageBreakBefore w:val="0"/>
      <w:spacing w:before="600"/>
    </w:pPr>
    <w:rPr>
      <w:sz w:val="32"/>
    </w:rPr>
  </w:style>
  <w:style w:type="paragraph" w:customStyle="1" w:styleId="TableHeading">
    <w:name w:val="Table Heading"/>
    <w:basedOn w:val="TableText"/>
    <w:rsid w:val="002E1746"/>
    <w:pPr>
      <w:keepNext/>
    </w:pPr>
    <w:rPr>
      <w:rFonts w:cs="Arial"/>
      <w:b/>
    </w:rPr>
  </w:style>
  <w:style w:type="paragraph" w:customStyle="1" w:styleId="TableHeadingCentre">
    <w:name w:val="Table Heading Centre"/>
    <w:basedOn w:val="TableHeading"/>
    <w:rsid w:val="00271C19"/>
    <w:pPr>
      <w:jc w:val="center"/>
    </w:pPr>
  </w:style>
  <w:style w:type="paragraph" w:customStyle="1" w:styleId="TableTextCentre">
    <w:name w:val="Table Text Centre"/>
    <w:basedOn w:val="TableText"/>
    <w:rsid w:val="00271C19"/>
    <w:pPr>
      <w:jc w:val="center"/>
    </w:pPr>
  </w:style>
  <w:style w:type="paragraph" w:styleId="TOC1">
    <w:name w:val="toc 1"/>
    <w:basedOn w:val="Text"/>
    <w:autoRedefine/>
    <w:uiPriority w:val="39"/>
    <w:rsid w:val="00155D5D"/>
    <w:pPr>
      <w:tabs>
        <w:tab w:val="left" w:pos="992"/>
        <w:tab w:val="right" w:leader="dot" w:pos="8505"/>
      </w:tabs>
      <w:spacing w:before="240"/>
      <w:ind w:left="567" w:right="567"/>
      <w:jc w:val="left"/>
    </w:pPr>
    <w:rPr>
      <w:b/>
      <w:noProof/>
      <w:sz w:val="24"/>
    </w:rPr>
  </w:style>
  <w:style w:type="paragraph" w:styleId="TOC2">
    <w:name w:val="toc 2"/>
    <w:basedOn w:val="TOC1"/>
    <w:autoRedefine/>
    <w:uiPriority w:val="39"/>
    <w:rsid w:val="00271C19"/>
    <w:pPr>
      <w:tabs>
        <w:tab w:val="clear" w:pos="992"/>
        <w:tab w:val="left" w:pos="1559"/>
      </w:tabs>
      <w:spacing w:before="0" w:after="0"/>
      <w:ind w:left="992"/>
    </w:pPr>
    <w:rPr>
      <w:b w:val="0"/>
      <w:sz w:val="20"/>
    </w:rPr>
  </w:style>
  <w:style w:type="paragraph" w:styleId="TOC3">
    <w:name w:val="toc 3"/>
    <w:basedOn w:val="TOC2"/>
    <w:autoRedefine/>
    <w:uiPriority w:val="39"/>
    <w:rsid w:val="00271C19"/>
    <w:pPr>
      <w:tabs>
        <w:tab w:val="clear" w:pos="1559"/>
        <w:tab w:val="left" w:pos="2268"/>
      </w:tabs>
      <w:ind w:left="1559"/>
    </w:pPr>
    <w:rPr>
      <w:sz w:val="18"/>
    </w:rPr>
  </w:style>
  <w:style w:type="paragraph" w:customStyle="1" w:styleId="TableTextRight">
    <w:name w:val="Table Text Right"/>
    <w:basedOn w:val="TableText"/>
    <w:rsid w:val="00271C19"/>
    <w:pPr>
      <w:jc w:val="right"/>
    </w:pPr>
  </w:style>
  <w:style w:type="paragraph" w:customStyle="1" w:styleId="TableBulletLoose">
    <w:name w:val="Table Bullet Loose"/>
    <w:basedOn w:val="TableText"/>
    <w:rsid w:val="00271C19"/>
    <w:pPr>
      <w:numPr>
        <w:numId w:val="5"/>
      </w:numPr>
      <w:tabs>
        <w:tab w:val="clear" w:pos="360"/>
        <w:tab w:val="left" w:pos="284"/>
      </w:tabs>
    </w:pPr>
  </w:style>
  <w:style w:type="paragraph" w:styleId="Header">
    <w:name w:val="header"/>
    <w:basedOn w:val="Text"/>
    <w:rsid w:val="004672BF"/>
    <w:pPr>
      <w:spacing w:before="0" w:after="0"/>
      <w:ind w:left="0"/>
      <w:jc w:val="left"/>
    </w:pPr>
    <w:rPr>
      <w:b/>
    </w:rPr>
  </w:style>
  <w:style w:type="paragraph" w:styleId="Footer">
    <w:name w:val="footer"/>
    <w:basedOn w:val="Text"/>
    <w:link w:val="FooterChar"/>
    <w:rsid w:val="000A0A0B"/>
    <w:pPr>
      <w:spacing w:before="60" w:after="0"/>
      <w:ind w:left="0"/>
      <w:jc w:val="left"/>
    </w:pPr>
    <w:rPr>
      <w:sz w:val="14"/>
    </w:rPr>
  </w:style>
  <w:style w:type="paragraph" w:customStyle="1" w:styleId="ListNumberRoman">
    <w:name w:val="List Number (Roman)"/>
    <w:basedOn w:val="Text"/>
    <w:rsid w:val="001A01D7"/>
    <w:pPr>
      <w:numPr>
        <w:numId w:val="12"/>
      </w:numPr>
    </w:pPr>
  </w:style>
  <w:style w:type="paragraph" w:styleId="FootnoteText">
    <w:name w:val="footnote text"/>
    <w:basedOn w:val="Text"/>
    <w:semiHidden/>
    <w:rsid w:val="00271C19"/>
    <w:pPr>
      <w:spacing w:before="0" w:after="0"/>
      <w:ind w:left="0"/>
    </w:pPr>
    <w:rPr>
      <w:sz w:val="18"/>
    </w:rPr>
  </w:style>
  <w:style w:type="paragraph" w:styleId="TableofFigures">
    <w:name w:val="table of figures"/>
    <w:basedOn w:val="TOC2"/>
    <w:semiHidden/>
    <w:rsid w:val="00271C19"/>
    <w:pPr>
      <w:tabs>
        <w:tab w:val="clear" w:pos="1559"/>
      </w:tabs>
      <w:ind w:left="1361" w:hanging="794"/>
    </w:pPr>
  </w:style>
  <w:style w:type="paragraph" w:customStyle="1" w:styleId="Appendix1">
    <w:name w:val="Appendix 1"/>
    <w:basedOn w:val="Normal"/>
    <w:next w:val="Text"/>
    <w:rsid w:val="008D270F"/>
    <w:pPr>
      <w:keepNext/>
      <w:pageBreakBefore/>
      <w:numPr>
        <w:ilvl w:val="1"/>
        <w:numId w:val="7"/>
      </w:numPr>
      <w:spacing w:before="240" w:after="120"/>
    </w:pPr>
    <w:rPr>
      <w:b/>
      <w:sz w:val="30"/>
    </w:rPr>
  </w:style>
  <w:style w:type="paragraph" w:customStyle="1" w:styleId="Appendix2">
    <w:name w:val="Appendix 2"/>
    <w:basedOn w:val="Appendix1"/>
    <w:next w:val="Text"/>
    <w:rsid w:val="00271C19"/>
    <w:pPr>
      <w:numPr>
        <w:ilvl w:val="2"/>
      </w:numPr>
    </w:pPr>
    <w:rPr>
      <w:sz w:val="26"/>
    </w:rPr>
  </w:style>
  <w:style w:type="paragraph" w:customStyle="1" w:styleId="Prepared">
    <w:name w:val="Prepared"/>
    <w:basedOn w:val="Normal"/>
    <w:next w:val="PreparedDetails"/>
    <w:rsid w:val="005170C9"/>
    <w:pPr>
      <w:keepNext/>
      <w:spacing w:before="1200"/>
      <w:jc w:val="right"/>
    </w:pPr>
    <w:rPr>
      <w:rFonts w:ascii="Arial Bold" w:hAnsi="Arial Bold"/>
      <w:b/>
      <w:sz w:val="22"/>
      <w:szCs w:val="28"/>
    </w:rPr>
  </w:style>
  <w:style w:type="paragraph" w:customStyle="1" w:styleId="PreparedDetails">
    <w:name w:val="Prepared Details"/>
    <w:basedOn w:val="Prepared"/>
    <w:rsid w:val="00135BDA"/>
    <w:pPr>
      <w:spacing w:before="60"/>
    </w:pPr>
    <w:rPr>
      <w:b w:val="0"/>
      <w:szCs w:val="24"/>
    </w:rPr>
  </w:style>
  <w:style w:type="table" w:styleId="TableGrid">
    <w:name w:val="Table Grid"/>
    <w:basedOn w:val="TableNormal"/>
    <w:rsid w:val="00135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Alpha">
    <w:name w:val="List Number (Alpha)"/>
    <w:basedOn w:val="Text"/>
    <w:rsid w:val="001A01D7"/>
    <w:pPr>
      <w:numPr>
        <w:numId w:val="13"/>
      </w:numPr>
    </w:pPr>
  </w:style>
  <w:style w:type="paragraph" w:customStyle="1" w:styleId="FooterCentre">
    <w:name w:val="Footer Centre"/>
    <w:basedOn w:val="Footer"/>
    <w:rsid w:val="004672BF"/>
    <w:pPr>
      <w:jc w:val="center"/>
    </w:pPr>
  </w:style>
  <w:style w:type="paragraph" w:customStyle="1" w:styleId="FooterRight">
    <w:name w:val="Footer Right"/>
    <w:basedOn w:val="Footer"/>
    <w:rsid w:val="00135BDA"/>
    <w:pPr>
      <w:jc w:val="right"/>
    </w:pPr>
  </w:style>
  <w:style w:type="paragraph" w:customStyle="1" w:styleId="DocumentDetails">
    <w:name w:val="Document Details"/>
    <w:basedOn w:val="Normal"/>
    <w:rsid w:val="00784DD2"/>
    <w:pPr>
      <w:spacing w:before="240" w:after="120"/>
    </w:pPr>
    <w:rPr>
      <w:b/>
      <w:sz w:val="22"/>
    </w:rPr>
  </w:style>
  <w:style w:type="paragraph" w:styleId="BalloonText">
    <w:name w:val="Balloon Text"/>
    <w:basedOn w:val="Normal"/>
    <w:semiHidden/>
    <w:rsid w:val="006256D8"/>
    <w:rPr>
      <w:rFonts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2E1746"/>
    <w:rPr>
      <w:rFonts w:ascii="Tahoma" w:hAnsi="Tahoma"/>
      <w:lang w:val="en-AU"/>
    </w:rPr>
  </w:style>
  <w:style w:type="character" w:customStyle="1" w:styleId="HeadingChar">
    <w:name w:val="Heading Char"/>
    <w:basedOn w:val="TextChar"/>
    <w:link w:val="Heading"/>
    <w:rsid w:val="00155D5D"/>
    <w:rPr>
      <w:rFonts w:ascii="Tahoma" w:hAnsi="Tahoma"/>
      <w:b/>
      <w:sz w:val="34"/>
      <w:lang w:val="en-AU"/>
    </w:rPr>
  </w:style>
  <w:style w:type="character" w:customStyle="1" w:styleId="TitleMainChar">
    <w:name w:val="Title Main Char"/>
    <w:basedOn w:val="HeadingChar"/>
    <w:link w:val="TitleMain"/>
    <w:rsid w:val="006B5E16"/>
    <w:rPr>
      <w:rFonts w:ascii="Tahoma" w:hAnsi="Tahoma"/>
      <w:b/>
      <w:sz w:val="60"/>
      <w:lang w:val="en-AU"/>
    </w:rPr>
  </w:style>
  <w:style w:type="character" w:customStyle="1" w:styleId="Heading1Char">
    <w:name w:val="Heading 1 Char"/>
    <w:basedOn w:val="HeadingChar"/>
    <w:link w:val="Heading1"/>
    <w:rsid w:val="006B5E16"/>
    <w:rPr>
      <w:rFonts w:ascii="Tahoma" w:hAnsi="Tahoma"/>
      <w:b/>
      <w:sz w:val="34"/>
      <w:lang w:val="en-AU"/>
    </w:rPr>
  </w:style>
  <w:style w:type="character" w:customStyle="1" w:styleId="Heading2Char">
    <w:name w:val="Heading 2 Char"/>
    <w:basedOn w:val="Heading1Char"/>
    <w:link w:val="Heading2"/>
    <w:rsid w:val="00D06AAD"/>
    <w:rPr>
      <w:rFonts w:ascii="Tahoma" w:hAnsi="Tahoma"/>
      <w:b/>
      <w:sz w:val="30"/>
      <w:lang w:val="en-AU"/>
    </w:rPr>
  </w:style>
  <w:style w:type="paragraph" w:styleId="TOC4">
    <w:name w:val="toc 4"/>
    <w:basedOn w:val="Normal"/>
    <w:next w:val="Normal"/>
    <w:autoRedefine/>
    <w:uiPriority w:val="39"/>
    <w:rsid w:val="00A76741"/>
    <w:pPr>
      <w:spacing w:after="100"/>
      <w:ind w:left="600"/>
    </w:pPr>
  </w:style>
  <w:style w:type="character" w:customStyle="1" w:styleId="Heading3Char">
    <w:name w:val="Heading 3 Char"/>
    <w:basedOn w:val="Heading2Char"/>
    <w:link w:val="Heading3"/>
    <w:rsid w:val="00E42BBB"/>
    <w:rPr>
      <w:rFonts w:ascii="Tahoma" w:hAnsi="Tahoma"/>
      <w:b/>
      <w:sz w:val="26"/>
      <w:lang w:val="en-AU"/>
    </w:rPr>
  </w:style>
  <w:style w:type="character" w:customStyle="1" w:styleId="Heading4Char">
    <w:name w:val="Heading 4 Char"/>
    <w:basedOn w:val="Heading3Char"/>
    <w:link w:val="Heading4"/>
    <w:rsid w:val="00E42BBB"/>
    <w:rPr>
      <w:rFonts w:ascii="Tahoma" w:hAnsi="Tahoma"/>
      <w:b/>
      <w:sz w:val="22"/>
      <w:lang w:val="en-AU"/>
    </w:rPr>
  </w:style>
  <w:style w:type="character" w:customStyle="1" w:styleId="Heading5Char">
    <w:name w:val="Heading 5 Char"/>
    <w:basedOn w:val="Heading4Char"/>
    <w:link w:val="Heading5"/>
    <w:rsid w:val="002E1746"/>
    <w:rPr>
      <w:rFonts w:ascii="Tahoma" w:hAnsi="Tahoma"/>
      <w:b/>
      <w:sz w:val="22"/>
      <w:lang w:val="en-AU"/>
    </w:rPr>
  </w:style>
  <w:style w:type="paragraph" w:customStyle="1" w:styleId="DocumentDetails-Text">
    <w:name w:val="Document Details - Text"/>
    <w:basedOn w:val="Text"/>
    <w:rsid w:val="002E1746"/>
    <w:pPr>
      <w:ind w:left="0"/>
    </w:pPr>
  </w:style>
  <w:style w:type="paragraph" w:customStyle="1" w:styleId="TCNumber">
    <w:name w:val="T&amp;C Number"/>
    <w:basedOn w:val="TableText"/>
    <w:qFormat/>
    <w:rsid w:val="009711DB"/>
    <w:pPr>
      <w:numPr>
        <w:numId w:val="8"/>
      </w:numPr>
      <w:ind w:left="179" w:hanging="142"/>
    </w:pPr>
  </w:style>
  <w:style w:type="paragraph" w:customStyle="1" w:styleId="TCBullet">
    <w:name w:val="T&amp;C Bullet"/>
    <w:basedOn w:val="TableText"/>
    <w:qFormat/>
    <w:rsid w:val="009711DB"/>
    <w:pPr>
      <w:numPr>
        <w:numId w:val="9"/>
      </w:numPr>
      <w:ind w:left="321" w:hanging="142"/>
    </w:pPr>
    <w:rPr>
      <w:rFonts w:cs="Tahoma"/>
      <w:szCs w:val="16"/>
    </w:rPr>
  </w:style>
  <w:style w:type="paragraph" w:customStyle="1" w:styleId="TCText">
    <w:name w:val="T&amp;C Text"/>
    <w:basedOn w:val="TableText"/>
    <w:qFormat/>
    <w:rsid w:val="009711DB"/>
    <w:pPr>
      <w:ind w:left="244"/>
    </w:pPr>
  </w:style>
  <w:style w:type="paragraph" w:customStyle="1" w:styleId="TCAlpha">
    <w:name w:val="T&amp;C Alpha"/>
    <w:basedOn w:val="TableText"/>
    <w:qFormat/>
    <w:rsid w:val="009711DB"/>
    <w:pPr>
      <w:numPr>
        <w:numId w:val="10"/>
      </w:numPr>
    </w:pPr>
    <w:rPr>
      <w:rFonts w:cs="Tahoma"/>
      <w:szCs w:val="16"/>
    </w:rPr>
  </w:style>
  <w:style w:type="paragraph" w:customStyle="1" w:styleId="TCHeader">
    <w:name w:val="T&amp;C Header"/>
    <w:basedOn w:val="Normal"/>
    <w:qFormat/>
    <w:rsid w:val="0032064C"/>
    <w:pPr>
      <w:spacing w:before="56" w:after="113"/>
      <w:jc w:val="center"/>
    </w:pPr>
    <w:rPr>
      <w:b/>
      <w:bCs/>
    </w:rPr>
  </w:style>
  <w:style w:type="paragraph" w:customStyle="1" w:styleId="HeadingCenter">
    <w:name w:val="Heading Center"/>
    <w:basedOn w:val="Heading"/>
    <w:rsid w:val="00A8785A"/>
    <w:pPr>
      <w:jc w:val="center"/>
    </w:pPr>
  </w:style>
  <w:style w:type="paragraph" w:customStyle="1" w:styleId="ListNumberNumeric">
    <w:name w:val="List Number (Numeric)"/>
    <w:basedOn w:val="Text"/>
    <w:rsid w:val="001A01D7"/>
    <w:pPr>
      <w:numPr>
        <w:numId w:val="11"/>
      </w:numPr>
    </w:pPr>
    <w:rPr>
      <w:rFonts w:cs="Arial"/>
    </w:rPr>
  </w:style>
  <w:style w:type="paragraph" w:customStyle="1" w:styleId="ListNumberIndentRoman">
    <w:name w:val="List Number Indent (Roman)"/>
    <w:basedOn w:val="Text"/>
    <w:rsid w:val="001A01D7"/>
    <w:pPr>
      <w:ind w:left="1854"/>
    </w:pPr>
  </w:style>
  <w:style w:type="character" w:styleId="Hyperlink">
    <w:name w:val="Hyperlink"/>
    <w:basedOn w:val="DefaultParagraphFont"/>
    <w:uiPriority w:val="99"/>
    <w:rsid w:val="001D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A3A"/>
    <w:pPr>
      <w:ind w:left="720"/>
    </w:pPr>
    <w:rPr>
      <w:rFonts w:ascii="Calibri" w:eastAsiaTheme="minorHAnsi" w:hAnsi="Calibri" w:cs="Calibri"/>
      <w:sz w:val="22"/>
      <w:szCs w:val="22"/>
      <w:lang w:eastAsia="en-AU"/>
    </w:rPr>
  </w:style>
  <w:style w:type="character" w:styleId="FollowedHyperlink">
    <w:name w:val="FollowedHyperlink"/>
    <w:basedOn w:val="DefaultParagraphFont"/>
    <w:rsid w:val="00E72A5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0082"/>
    <w:rPr>
      <w:rFonts w:ascii="Tahoma" w:hAnsi="Tahoma"/>
      <w:lang w:val="en-AU"/>
    </w:rPr>
  </w:style>
  <w:style w:type="character" w:styleId="CommentReference">
    <w:name w:val="annotation reference"/>
    <w:basedOn w:val="DefaultParagraphFont"/>
    <w:rsid w:val="002A5C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CD"/>
  </w:style>
  <w:style w:type="character" w:customStyle="1" w:styleId="CommentTextChar">
    <w:name w:val="Comment Text Char"/>
    <w:basedOn w:val="DefaultParagraphFont"/>
    <w:link w:val="CommentText"/>
    <w:rsid w:val="002A5CCD"/>
    <w:rPr>
      <w:rFonts w:ascii="Tahoma" w:hAnsi="Tahoma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A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CD"/>
    <w:rPr>
      <w:rFonts w:ascii="Tahoma" w:hAnsi="Tahoma"/>
      <w:b/>
      <w:bCs/>
      <w:lang w:val="en-AU"/>
    </w:rPr>
  </w:style>
  <w:style w:type="paragraph" w:customStyle="1" w:styleId="MMTopic1">
    <w:name w:val="MM Topic 1"/>
    <w:basedOn w:val="Heading1"/>
    <w:link w:val="MMTopic1Char"/>
    <w:uiPriority w:val="1"/>
    <w:unhideWhenUsed/>
    <w:rsid w:val="00761CB4"/>
    <w:pPr>
      <w:numPr>
        <w:numId w:val="14"/>
      </w:numPr>
    </w:pPr>
    <w:rPr>
      <w:rFonts w:ascii="Verdana" w:hAnsi="Verdana"/>
      <w:sz w:val="32"/>
    </w:rPr>
  </w:style>
  <w:style w:type="character" w:customStyle="1" w:styleId="MMTopic1Char">
    <w:name w:val="MM Topic 1 Char"/>
    <w:basedOn w:val="Heading1Char"/>
    <w:link w:val="MMTopic1"/>
    <w:uiPriority w:val="1"/>
    <w:rsid w:val="00761CB4"/>
    <w:rPr>
      <w:rFonts w:ascii="Verdana" w:hAnsi="Verdana"/>
      <w:b/>
      <w:sz w:val="32"/>
      <w:lang w:val="en-AU"/>
    </w:rPr>
  </w:style>
  <w:style w:type="paragraph" w:customStyle="1" w:styleId="MMTopic2">
    <w:name w:val="MM Topic 2"/>
    <w:basedOn w:val="Heading2"/>
    <w:link w:val="MMTopic2Char"/>
    <w:uiPriority w:val="1"/>
    <w:unhideWhenUsed/>
    <w:rsid w:val="00761CB4"/>
    <w:pPr>
      <w:numPr>
        <w:numId w:val="14"/>
      </w:numPr>
    </w:pPr>
    <w:rPr>
      <w:rFonts w:ascii="Verdana" w:hAnsi="Verdana"/>
      <w:sz w:val="28"/>
    </w:rPr>
  </w:style>
  <w:style w:type="character" w:customStyle="1" w:styleId="MMTopic2Char">
    <w:name w:val="MM Topic 2 Char"/>
    <w:basedOn w:val="Heading2Char"/>
    <w:link w:val="MMTopic2"/>
    <w:uiPriority w:val="1"/>
    <w:rsid w:val="00761CB4"/>
    <w:rPr>
      <w:rFonts w:ascii="Verdana" w:hAnsi="Verdana"/>
      <w:b/>
      <w:sz w:val="28"/>
      <w:lang w:val="en-AU"/>
    </w:rPr>
  </w:style>
  <w:style w:type="paragraph" w:customStyle="1" w:styleId="MMTopic3">
    <w:name w:val="MM Topic 3"/>
    <w:basedOn w:val="ListBullet"/>
    <w:link w:val="MMTopic3Char"/>
    <w:uiPriority w:val="1"/>
    <w:unhideWhenUsed/>
    <w:rsid w:val="00761CB4"/>
    <w:pPr>
      <w:numPr>
        <w:ilvl w:val="2"/>
      </w:numPr>
    </w:pPr>
    <w:rPr>
      <w:rFonts w:ascii="Verdana" w:hAnsi="Verdana"/>
    </w:rPr>
  </w:style>
  <w:style w:type="character" w:customStyle="1" w:styleId="MMTopic3Char">
    <w:name w:val="MM Topic 3 Char"/>
    <w:basedOn w:val="DefaultParagraphFont"/>
    <w:link w:val="MMTopic3"/>
    <w:uiPriority w:val="1"/>
    <w:rsid w:val="00761CB4"/>
    <w:rPr>
      <w:rFonts w:ascii="Verdana" w:hAnsi="Verdana"/>
      <w:lang w:val="en-AU"/>
    </w:rPr>
  </w:style>
  <w:style w:type="paragraph" w:customStyle="1" w:styleId="MMTopic4">
    <w:name w:val="MM Topic 4"/>
    <w:basedOn w:val="ListBullet2"/>
    <w:link w:val="MMTopic4Char"/>
    <w:uiPriority w:val="1"/>
    <w:unhideWhenUsed/>
    <w:rsid w:val="00761CB4"/>
    <w:rPr>
      <w:rFonts w:ascii="Verdana" w:hAnsi="Verdana"/>
    </w:rPr>
  </w:style>
  <w:style w:type="character" w:customStyle="1" w:styleId="MMTopic4Char">
    <w:name w:val="MM Topic 4 Char"/>
    <w:basedOn w:val="DefaultParagraphFont"/>
    <w:link w:val="MMTopic4"/>
    <w:uiPriority w:val="1"/>
    <w:rsid w:val="00761CB4"/>
    <w:rPr>
      <w:rFonts w:ascii="Verdana" w:hAnsi="Verdana"/>
      <w:lang w:val="en-AU"/>
    </w:rPr>
  </w:style>
  <w:style w:type="paragraph" w:customStyle="1" w:styleId="MMEmpty">
    <w:name w:val="MM Empty"/>
    <w:basedOn w:val="Normal"/>
    <w:link w:val="MMEmptyChar"/>
    <w:uiPriority w:val="1"/>
    <w:unhideWhenUsed/>
    <w:rsid w:val="00761CB4"/>
    <w:rPr>
      <w:rFonts w:ascii="Verdana" w:hAnsi="Verdana"/>
    </w:rPr>
  </w:style>
  <w:style w:type="character" w:customStyle="1" w:styleId="MMEmptyChar">
    <w:name w:val="MM Empty Char"/>
    <w:basedOn w:val="DefaultParagraphFont"/>
    <w:link w:val="MMEmpty"/>
    <w:uiPriority w:val="1"/>
    <w:rsid w:val="00761CB4"/>
    <w:rPr>
      <w:rFonts w:ascii="Verdana" w:hAnsi="Verdana"/>
      <w:lang w:val="en-AU"/>
    </w:rPr>
  </w:style>
  <w:style w:type="paragraph" w:styleId="ListBullet">
    <w:name w:val="List Bullet"/>
    <w:basedOn w:val="Normal"/>
    <w:rsid w:val="00761CB4"/>
    <w:pPr>
      <w:contextualSpacing/>
    </w:pPr>
  </w:style>
  <w:style w:type="paragraph" w:styleId="ListBullet2">
    <w:name w:val="List Bullet 2"/>
    <w:basedOn w:val="Normal"/>
    <w:rsid w:val="00761CB4"/>
    <w:pPr>
      <w:contextualSpacing/>
    </w:pPr>
  </w:style>
  <w:style w:type="paragraph" w:styleId="DocumentMap">
    <w:name w:val="Document Map"/>
    <w:basedOn w:val="Normal"/>
    <w:link w:val="DocumentMapChar"/>
    <w:rsid w:val="00C83D4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3D41"/>
    <w:rPr>
      <w:rFonts w:ascii="Tahoma" w:hAnsi="Tahoma" w:cs="Tahoma"/>
      <w:sz w:val="16"/>
      <w:szCs w:val="16"/>
      <w:lang w:val="en-AU"/>
    </w:rPr>
  </w:style>
  <w:style w:type="paragraph" w:customStyle="1" w:styleId="TableBody">
    <w:name w:val="Table Body"/>
    <w:basedOn w:val="Normal"/>
    <w:rsid w:val="00781037"/>
    <w:pPr>
      <w:spacing w:before="60" w:after="60"/>
    </w:pPr>
    <w:rPr>
      <w:rFonts w:ascii="Helvetica" w:hAnsi="Helvetica"/>
      <w:lang w:val="en-US"/>
    </w:rPr>
  </w:style>
  <w:style w:type="paragraph" w:customStyle="1" w:styleId="TableHead">
    <w:name w:val="Table Head"/>
    <w:basedOn w:val="Normal"/>
    <w:rsid w:val="00781037"/>
    <w:pPr>
      <w:spacing w:before="60" w:after="60"/>
    </w:pPr>
    <w:rPr>
      <w:rFonts w:ascii="Helvetica" w:hAnsi="Helvetica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793FEC"/>
    <w:rPr>
      <w:rFonts w:ascii="Tahoma" w:hAnsi="Tahoma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792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eron.gibbs\Documents\My%20Work%20Document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A0CAB9047E94CA4D4A286FCFBFAD4" ma:contentTypeVersion="0" ma:contentTypeDescription="Create a new document." ma:contentTypeScope="" ma:versionID="6eb15a1165ced4f171c29f6701d12ee2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D5FF-99B9-4971-9C96-C225022D371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C1001-EB1D-4187-8B8E-8C6EDCD6F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6F26D-7AAB-4F11-862C-E2C273DFE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206015-29CD-4D63-B9D6-DAEF815F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627</TotalTime>
  <Pages>12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Documentum Script Administrator - As Built</vt:lpstr>
    </vt:vector>
  </TitlesOfParts>
  <Manager/>
  <Company/>
  <LinksUpToDate>false</LinksUpToDate>
  <CharactersWithSpaces>6200</CharactersWithSpaces>
  <SharedDoc>false</SharedDoc>
  <HLinks>
    <vt:vector size="174" baseType="variant">
      <vt:variant>
        <vt:i4>3473507</vt:i4>
      </vt:variant>
      <vt:variant>
        <vt:i4>174</vt:i4>
      </vt:variant>
      <vt:variant>
        <vt:i4>0</vt:i4>
      </vt:variant>
      <vt:variant>
        <vt:i4>5</vt:i4>
      </vt:variant>
      <vt:variant>
        <vt:lpwstr>http://www.automatedqa.com/products/abs/enhance_visual_studio_with_abs.htm</vt:lpwstr>
      </vt:variant>
      <vt:variant>
        <vt:lpwstr/>
      </vt:variant>
      <vt:variant>
        <vt:i4>393310</vt:i4>
      </vt:variant>
      <vt:variant>
        <vt:i4>171</vt:i4>
      </vt:variant>
      <vt:variant>
        <vt:i4>0</vt:i4>
      </vt:variant>
      <vt:variant>
        <vt:i4>5</vt:i4>
      </vt:variant>
      <vt:variant>
        <vt:lpwstr>http://www.automatedqa.com/video/tc_orientation_pt1/</vt:lpwstr>
      </vt:variant>
      <vt:variant>
        <vt:lpwstr/>
      </vt:variant>
      <vt:variant>
        <vt:i4>2883710</vt:i4>
      </vt:variant>
      <vt:variant>
        <vt:i4>168</vt:i4>
      </vt:variant>
      <vt:variant>
        <vt:i4>0</vt:i4>
      </vt:variant>
      <vt:variant>
        <vt:i4>5</vt:i4>
      </vt:variant>
      <vt:variant>
        <vt:lpwstr>http://www.automatedqa.com/</vt:lpwstr>
      </vt:variant>
      <vt:variant>
        <vt:lpwstr/>
      </vt:variant>
      <vt:variant>
        <vt:i4>4456452</vt:i4>
      </vt:variant>
      <vt:variant>
        <vt:i4>162</vt:i4>
      </vt:variant>
      <vt:variant>
        <vt:i4>0</vt:i4>
      </vt:variant>
      <vt:variant>
        <vt:i4>5</vt:i4>
      </vt:variant>
      <vt:variant>
        <vt:lpwstr>http://msdn2.microsoft.com/en-au/tfs2008/default.aspx</vt:lpwstr>
      </vt:variant>
      <vt:variant>
        <vt:lpwstr/>
      </vt:variant>
      <vt:variant>
        <vt:i4>6553698</vt:i4>
      </vt:variant>
      <vt:variant>
        <vt:i4>159</vt:i4>
      </vt:variant>
      <vt:variant>
        <vt:i4>0</vt:i4>
      </vt:variant>
      <vt:variant>
        <vt:i4>5</vt:i4>
      </vt:variant>
      <vt:variant>
        <vt:lpwstr>http://msdn2.microsoft.com/en-us/vsts2008/products/default.aspx</vt:lpwstr>
      </vt:variant>
      <vt:variant>
        <vt:lpwstr/>
      </vt:variant>
      <vt:variant>
        <vt:i4>1966141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_Toc196536930</vt:lpwstr>
      </vt:variant>
      <vt:variant>
        <vt:i4>2031677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_Toc196536929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_Toc196536928</vt:lpwstr>
      </vt:variant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_Toc196536927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_Toc196536926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_Toc196536925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_Toc196536924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_Toc196536923</vt:lpwstr>
      </vt:variant>
      <vt:variant>
        <vt:i4>2031677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_Toc196536922</vt:lpwstr>
      </vt:variant>
      <vt:variant>
        <vt:i4>2031677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_Toc196536921</vt:lpwstr>
      </vt:variant>
      <vt:variant>
        <vt:i4>2031677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_Toc196536920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_Toc196536919</vt:lpwstr>
      </vt:variant>
      <vt:variant>
        <vt:i4>1835069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_Toc196536918</vt:lpwstr>
      </vt:variant>
      <vt:variant>
        <vt:i4>1835069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_Toc196536917</vt:lpwstr>
      </vt:variant>
      <vt:variant>
        <vt:i4>1835069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_Toc196536916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_Toc196536915</vt:lpwstr>
      </vt:variant>
      <vt:variant>
        <vt:i4>1835069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_Toc196536914</vt:lpwstr>
      </vt:variant>
      <vt:variant>
        <vt:i4>1835069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_Toc196536913</vt:lpwstr>
      </vt:variant>
      <vt:variant>
        <vt:i4>1835069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_Toc196536912</vt:lpwstr>
      </vt:variant>
      <vt:variant>
        <vt:i4>1835069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_Toc196536911</vt:lpwstr>
      </vt:variant>
      <vt:variant>
        <vt:i4>1835069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_Toc196536910</vt:lpwstr>
      </vt:variant>
      <vt:variant>
        <vt:i4>1900605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_Toc196536909</vt:lpwstr>
      </vt:variant>
      <vt:variant>
        <vt:i4>1900605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_Toc196536908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_Toc196536907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Documentum Script Administrator - As Built</dc:title>
  <dc:subject>Documentum Script Administrator</dc:subject>
  <dc:creator/>
  <cp:keywords>Documentum</cp:keywords>
  <cp:lastModifiedBy>Anthony Duguid</cp:lastModifiedBy>
  <cp:revision>108</cp:revision>
  <cp:lastPrinted>2010-06-08T02:45:00Z</cp:lastPrinted>
  <dcterms:created xsi:type="dcterms:W3CDTF">2013-04-18T04:45:00Z</dcterms:created>
  <dcterms:modified xsi:type="dcterms:W3CDTF">2017-06-22T03:40:00Z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0x010100DF6A0CAB9047E94CA4D4A286FCFBFAD4</vt:lpwstr>
  </property>
  <property fmtid="{D5CDD505-2E9C-101B-9397-08002B2CF9AE}" pid="3" name="xd_Signature">
    <vt:bool>false</vt:bool>
  </property>
  <property fmtid="{D5CDD505-2E9C-101B-9397-08002B2CF9AE}" pid="4" name="TemplateUrl">
    <vt:lpwstr/>
  </property>
  <property fmtid="{D5CDD505-2E9C-101B-9397-08002B2CF9AE}" pid="5" name="xd_ProgID">
    <vt:lpwstr/>
  </property>
</Properties>
</file>